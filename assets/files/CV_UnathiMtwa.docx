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B1762" w14:textId="735AB5AA" w:rsidR="006B146D" w:rsidRPr="004C36B4" w:rsidRDefault="00A4674C" w:rsidP="006B146D">
      <w:pPr>
        <w:pStyle w:val="NoSpacing"/>
        <w:jc w:val="both"/>
        <w:rPr>
          <w:rFonts w:ascii="Garamond" w:hAnsi="Garamond" w:cs="Calibri"/>
          <w:b/>
          <w:sz w:val="28"/>
          <w:szCs w:val="28"/>
          <w:lang w:val="en-GB"/>
        </w:rPr>
      </w:pPr>
      <w:r w:rsidRPr="004C36B4">
        <w:rPr>
          <w:rFonts w:ascii="Garamond" w:hAnsi="Garamond" w:cs="Calibri"/>
          <w:b/>
          <w:sz w:val="28"/>
          <w:szCs w:val="28"/>
          <w:lang w:val="en-GB"/>
        </w:rPr>
        <w:t>Unathi Mtwa</w:t>
      </w:r>
    </w:p>
    <w:p w14:paraId="2E1E2D54" w14:textId="16DB5882" w:rsidR="006B146D" w:rsidRPr="00A513DA" w:rsidRDefault="00910236" w:rsidP="006B146D">
      <w:pPr>
        <w:pStyle w:val="NoSpacing"/>
        <w:jc w:val="both"/>
        <w:rPr>
          <w:rStyle w:val="Hyperlink"/>
          <w:rFonts w:ascii="Garamond" w:hAnsi="Garamond" w:cs="Calibri"/>
          <w:sz w:val="24"/>
          <w:szCs w:val="24"/>
        </w:rPr>
      </w:pPr>
      <w:r>
        <w:rPr>
          <w:rFonts w:ascii="Garamond" w:hAnsi="Garamond" w:cs="Calibri"/>
          <w:sz w:val="24"/>
          <w:szCs w:val="24"/>
        </w:rPr>
        <w:t>Cape Town</w:t>
      </w:r>
      <w:r w:rsidR="006B146D" w:rsidRPr="00A513DA">
        <w:rPr>
          <w:rFonts w:ascii="Garamond" w:hAnsi="Garamond" w:cs="Calibri"/>
          <w:sz w:val="24"/>
          <w:szCs w:val="24"/>
        </w:rPr>
        <w:t xml:space="preserve">, </w:t>
      </w:r>
      <w:r w:rsidR="00A4674C" w:rsidRPr="00A513DA">
        <w:rPr>
          <w:rFonts w:ascii="Garamond" w:hAnsi="Garamond" w:cs="Calibri"/>
          <w:sz w:val="24"/>
          <w:szCs w:val="24"/>
        </w:rPr>
        <w:t>South Africa</w:t>
      </w:r>
      <w:r w:rsidR="006B146D" w:rsidRPr="00A513DA">
        <w:rPr>
          <w:rFonts w:ascii="Garamond" w:hAnsi="Garamond" w:cs="Calibri"/>
          <w:sz w:val="24"/>
          <w:szCs w:val="24"/>
        </w:rPr>
        <w:t xml:space="preserve"> </w:t>
      </w:r>
      <w:r w:rsidR="006B146D" w:rsidRPr="00A513DA">
        <w:rPr>
          <w:rFonts w:ascii="Garamond" w:hAnsi="Garamond" w:cs="Calibri"/>
          <w:b/>
          <w:bCs/>
          <w:sz w:val="24"/>
          <w:szCs w:val="24"/>
        </w:rPr>
        <w:t>||</w:t>
      </w:r>
      <w:r w:rsidR="006B146D" w:rsidRPr="00A513DA">
        <w:rPr>
          <w:rFonts w:ascii="Garamond" w:hAnsi="Garamond" w:cs="Calibri"/>
          <w:sz w:val="24"/>
          <w:szCs w:val="24"/>
        </w:rPr>
        <w:t xml:space="preserve"> </w:t>
      </w:r>
      <w:r w:rsidR="00A4674C" w:rsidRPr="00A513DA">
        <w:rPr>
          <w:rFonts w:ascii="Garamond" w:hAnsi="Garamond" w:cs="Calibri"/>
          <w:sz w:val="24"/>
          <w:szCs w:val="24"/>
        </w:rPr>
        <w:t>mtwaunathi</w:t>
      </w:r>
      <w:r w:rsidR="006B146D" w:rsidRPr="00A513DA">
        <w:rPr>
          <w:rFonts w:ascii="Garamond" w:hAnsi="Garamond" w:cs="Calibri"/>
          <w:sz w:val="24"/>
          <w:szCs w:val="24"/>
        </w:rPr>
        <w:t xml:space="preserve">@gmail.com </w:t>
      </w:r>
      <w:r w:rsidR="006B146D" w:rsidRPr="00A513DA">
        <w:rPr>
          <w:rFonts w:ascii="Garamond" w:hAnsi="Garamond" w:cs="Calibri"/>
          <w:b/>
          <w:bCs/>
          <w:sz w:val="24"/>
          <w:szCs w:val="24"/>
          <w:lang w:val="en-GB"/>
        </w:rPr>
        <w:t>||</w:t>
      </w:r>
      <w:r w:rsidR="00A4674C" w:rsidRPr="00A513DA">
        <w:rPr>
          <w:rFonts w:ascii="Garamond" w:hAnsi="Garamond" w:cs="Calibri"/>
          <w:b/>
          <w:bCs/>
          <w:sz w:val="24"/>
          <w:szCs w:val="24"/>
          <w:lang w:val="en-GB"/>
        </w:rPr>
        <w:t xml:space="preserve"> </w:t>
      </w:r>
      <w:r w:rsidR="00121CB2">
        <w:rPr>
          <w:rFonts w:ascii="Garamond" w:hAnsi="Garamond"/>
          <w:sz w:val="24"/>
          <w:szCs w:val="24"/>
        </w:rPr>
        <w:t>0742201139</w:t>
      </w:r>
      <w:r w:rsidR="00112D11" w:rsidRPr="00A513DA">
        <w:rPr>
          <w:rFonts w:ascii="Garamond" w:hAnsi="Garamond" w:cs="Calibri"/>
          <w:b/>
          <w:bCs/>
          <w:sz w:val="24"/>
          <w:szCs w:val="24"/>
          <w:lang w:val="en-GB"/>
        </w:rPr>
        <w:t xml:space="preserve">|| </w:t>
      </w:r>
      <w:r w:rsidR="00112D11" w:rsidRPr="00A513DA">
        <w:rPr>
          <w:rFonts w:ascii="Garamond" w:hAnsi="Garamond"/>
          <w:sz w:val="24"/>
          <w:szCs w:val="24"/>
        </w:rPr>
        <w:fldChar w:fldCharType="begin"/>
      </w:r>
      <w:r w:rsidR="00112D11" w:rsidRPr="00A513DA">
        <w:rPr>
          <w:rFonts w:ascii="Garamond" w:hAnsi="Garamond"/>
          <w:sz w:val="24"/>
          <w:szCs w:val="24"/>
        </w:rPr>
        <w:instrText xml:space="preserve"> HYPERLINK "https://www.linkedin.com/in/unathi-mtwa/" </w:instrText>
      </w:r>
      <w:r w:rsidR="00112D11" w:rsidRPr="00A513DA">
        <w:rPr>
          <w:rFonts w:ascii="Garamond" w:hAnsi="Garamond"/>
          <w:sz w:val="24"/>
          <w:szCs w:val="24"/>
        </w:rPr>
      </w:r>
      <w:r w:rsidR="00112D11" w:rsidRPr="00A513DA">
        <w:rPr>
          <w:rFonts w:ascii="Garamond" w:hAnsi="Garamond"/>
          <w:sz w:val="24"/>
          <w:szCs w:val="24"/>
        </w:rPr>
        <w:fldChar w:fldCharType="separate"/>
      </w:r>
      <w:r w:rsidR="00112D11" w:rsidRPr="00A513DA">
        <w:rPr>
          <w:rStyle w:val="Hyperlink"/>
          <w:rFonts w:ascii="Garamond" w:hAnsi="Garamond"/>
          <w:sz w:val="24"/>
          <w:szCs w:val="24"/>
        </w:rPr>
        <w:t>www.linkedin.com/in/unathi-mtwa</w:t>
      </w:r>
    </w:p>
    <w:p w14:paraId="30B7A976" w14:textId="68158A56" w:rsidR="00D03CDB" w:rsidRPr="00A513DA" w:rsidRDefault="00112D11" w:rsidP="000756B2">
      <w:pPr>
        <w:pBdr>
          <w:bottom w:val="single" w:sz="6" w:space="1" w:color="auto"/>
        </w:pBdr>
        <w:spacing w:after="0" w:line="240" w:lineRule="auto"/>
        <w:jc w:val="left"/>
        <w:rPr>
          <w:rFonts w:ascii="Garamond" w:hAnsi="Garamond" w:cs="Calibri"/>
          <w:b/>
          <w:sz w:val="24"/>
          <w:szCs w:val="24"/>
        </w:rPr>
      </w:pPr>
      <w:r w:rsidRPr="00A513DA">
        <w:rPr>
          <w:rFonts w:ascii="Garamond" w:hAnsi="Garamond"/>
          <w:sz w:val="24"/>
          <w:szCs w:val="24"/>
          <w:lang w:val="en-US"/>
        </w:rPr>
        <w:fldChar w:fldCharType="end"/>
      </w:r>
    </w:p>
    <w:p w14:paraId="47F84BC6" w14:textId="44C0BA4B" w:rsidR="000756B2" w:rsidRPr="00A513DA" w:rsidRDefault="000756B2" w:rsidP="000756B2">
      <w:pPr>
        <w:pBdr>
          <w:bottom w:val="single" w:sz="6" w:space="1" w:color="auto"/>
        </w:pBdr>
        <w:spacing w:after="0" w:line="240" w:lineRule="auto"/>
        <w:jc w:val="left"/>
        <w:rPr>
          <w:rFonts w:ascii="Garamond" w:hAnsi="Garamond" w:cs="Calibri"/>
          <w:b/>
          <w:sz w:val="24"/>
          <w:szCs w:val="24"/>
        </w:rPr>
      </w:pPr>
      <w:r w:rsidRPr="00A513DA">
        <w:rPr>
          <w:rFonts w:ascii="Garamond" w:hAnsi="Garamond" w:cs="Calibri"/>
          <w:b/>
          <w:sz w:val="24"/>
          <w:szCs w:val="24"/>
        </w:rPr>
        <w:t>PROFILE SUMMARY</w:t>
      </w:r>
    </w:p>
    <w:p w14:paraId="2348E74B" w14:textId="77777777" w:rsidR="00BE5C35" w:rsidRDefault="00910236" w:rsidP="00910236">
      <w:pPr>
        <w:jc w:val="both"/>
        <w:rPr>
          <w:rFonts w:ascii="Garamond" w:hAnsi="Garamond"/>
          <w:sz w:val="24"/>
          <w:szCs w:val="24"/>
        </w:rPr>
      </w:pPr>
      <w:r w:rsidRPr="00910236">
        <w:rPr>
          <w:rFonts w:ascii="Garamond" w:hAnsi="Garamond"/>
          <w:sz w:val="24"/>
          <w:szCs w:val="24"/>
        </w:rPr>
        <w:t>I am a Data Engineer with over 5 years’ experience specializing in optimizing data experiences for clients across the Banking, Rail and Port Logistics, Healthcare, Education, and FMGC industries. I am well versed in data platforms such as Snowflake, Databricks, Amazon Web Services (AWS), QlikView, Health-bridge, Basic Network Communication System (BANCS), and SAP. Through these platforms I built efficient data pipelines, streamlining data extraction, transformation, and loading (ETL) processes to translate raw data into meaningful insights for both internal and external decision making. I am committed to continuous professional development as demonstrated by my completion of various Data Science and Engineering certifications, tutoring international students in Data Analytics, and volunteering in Data Analysis.</w:t>
      </w:r>
    </w:p>
    <w:p w14:paraId="4566D076" w14:textId="47C1DF49" w:rsidR="00910236" w:rsidRPr="00910236" w:rsidRDefault="00910236" w:rsidP="00910236">
      <w:pPr>
        <w:jc w:val="both"/>
        <w:rPr>
          <w:rFonts w:ascii="Garamond" w:hAnsi="Garamond"/>
          <w:sz w:val="24"/>
          <w:szCs w:val="24"/>
        </w:rPr>
        <w:sectPr w:rsidR="00910236" w:rsidRPr="00910236" w:rsidSect="007E3D11">
          <w:headerReference w:type="default" r:id="rId8"/>
          <w:footerReference w:type="default" r:id="rId9"/>
          <w:footerReference w:type="first" r:id="rId10"/>
          <w:type w:val="continuous"/>
          <w:pgSz w:w="12240" w:h="15840"/>
          <w:pgMar w:top="397" w:right="397" w:bottom="397" w:left="397" w:header="187" w:footer="113" w:gutter="0"/>
          <w:cols w:space="720"/>
          <w:titlePg/>
          <w:docGrid w:linePitch="360"/>
        </w:sectPr>
      </w:pPr>
    </w:p>
    <w:p w14:paraId="71EFF5A1" w14:textId="6A43D35F" w:rsidR="00910236" w:rsidRDefault="00910236" w:rsidP="00910236">
      <w:pPr>
        <w:pBdr>
          <w:bottom w:val="single" w:sz="6" w:space="1" w:color="auto"/>
        </w:pBdr>
        <w:spacing w:after="0" w:line="240" w:lineRule="auto"/>
        <w:jc w:val="left"/>
        <w:rPr>
          <w:rFonts w:ascii="Garamond" w:hAnsi="Garamond"/>
          <w:sz w:val="24"/>
          <w:szCs w:val="24"/>
        </w:rPr>
      </w:pPr>
    </w:p>
    <w:p w14:paraId="71D16054" w14:textId="15C5BCE4" w:rsidR="00910236" w:rsidRPr="00A513DA" w:rsidRDefault="00910236" w:rsidP="00910236">
      <w:pPr>
        <w:pBdr>
          <w:bottom w:val="single" w:sz="6" w:space="1" w:color="auto"/>
        </w:pBdr>
        <w:spacing w:after="0" w:line="240" w:lineRule="auto"/>
        <w:jc w:val="left"/>
        <w:rPr>
          <w:rFonts w:ascii="Garamond" w:hAnsi="Garamond" w:cs="Calibri"/>
          <w:b/>
          <w:sz w:val="24"/>
          <w:szCs w:val="24"/>
        </w:rPr>
      </w:pPr>
      <w:r>
        <w:rPr>
          <w:rFonts w:ascii="Garamond" w:hAnsi="Garamond" w:cs="Calibri"/>
          <w:b/>
          <w:sz w:val="24"/>
          <w:szCs w:val="24"/>
        </w:rPr>
        <w:t>SKILLS</w:t>
      </w:r>
    </w:p>
    <w:p w14:paraId="08695FF2" w14:textId="0AC257A3" w:rsidR="00910236" w:rsidRPr="00A513DA" w:rsidRDefault="00910236" w:rsidP="00910236">
      <w:pPr>
        <w:pStyle w:val="Achievement"/>
        <w:tabs>
          <w:tab w:val="right" w:pos="9990"/>
        </w:tabs>
        <w:spacing w:after="0" w:line="240" w:lineRule="auto"/>
        <w:ind w:left="0" w:firstLine="0"/>
        <w:rPr>
          <w:rFonts w:eastAsiaTheme="minorEastAsia" w:cs="Calibri"/>
          <w:b/>
          <w:sz w:val="24"/>
          <w:szCs w:val="24"/>
          <w:lang w:val="en-US"/>
        </w:rPr>
      </w:pPr>
    </w:p>
    <w:p w14:paraId="0164912F" w14:textId="1979CAA2" w:rsidR="00910236" w:rsidRPr="00910236" w:rsidRDefault="00910236" w:rsidP="00910236">
      <w:pPr>
        <w:pBdr>
          <w:bottom w:val="single" w:sz="6" w:space="1" w:color="auto"/>
        </w:pBdr>
        <w:spacing w:after="0" w:line="240" w:lineRule="auto"/>
        <w:jc w:val="left"/>
        <w:rPr>
          <w:rFonts w:ascii="Garamond" w:hAnsi="Garamond"/>
          <w:sz w:val="24"/>
          <w:szCs w:val="24"/>
        </w:rPr>
      </w:pPr>
      <w:r>
        <w:rPr>
          <w:rFonts w:ascii="Garamond" w:hAnsi="Garamond"/>
          <w:sz w:val="24"/>
          <w:szCs w:val="24"/>
        </w:rPr>
        <w:t xml:space="preserve">- </w:t>
      </w:r>
      <w:r w:rsidRPr="00910236">
        <w:rPr>
          <w:rFonts w:ascii="Garamond" w:hAnsi="Garamond"/>
          <w:sz w:val="24"/>
          <w:szCs w:val="24"/>
        </w:rPr>
        <w:t>SQL Server</w:t>
      </w:r>
      <w:r w:rsidR="00503DC6">
        <w:rPr>
          <w:rFonts w:ascii="Garamond" w:hAnsi="Garamond"/>
          <w:sz w:val="24"/>
          <w:szCs w:val="24"/>
        </w:rPr>
        <w:tab/>
      </w:r>
      <w:r w:rsidRPr="00910236">
        <w:rPr>
          <w:rFonts w:ascii="Garamond" w:hAnsi="Garamond"/>
          <w:sz w:val="24"/>
          <w:szCs w:val="24"/>
        </w:rPr>
        <w:tab/>
      </w:r>
      <w:r w:rsidRPr="00910236">
        <w:rPr>
          <w:rFonts w:ascii="Garamond" w:hAnsi="Garamond"/>
          <w:sz w:val="24"/>
          <w:szCs w:val="24"/>
        </w:rPr>
        <w:tab/>
      </w:r>
      <w:r w:rsidRPr="00910236">
        <w:rPr>
          <w:rFonts w:ascii="Garamond" w:hAnsi="Garamond"/>
          <w:sz w:val="24"/>
          <w:szCs w:val="24"/>
        </w:rPr>
        <w:tab/>
      </w:r>
      <w:r w:rsidRPr="00910236">
        <w:rPr>
          <w:rFonts w:ascii="Garamond" w:hAnsi="Garamond"/>
          <w:sz w:val="24"/>
          <w:szCs w:val="24"/>
        </w:rPr>
        <w:tab/>
      </w:r>
      <w:r w:rsidRPr="00910236">
        <w:rPr>
          <w:rFonts w:ascii="Garamond" w:hAnsi="Garamond"/>
          <w:sz w:val="24"/>
          <w:szCs w:val="24"/>
        </w:rPr>
        <w:tab/>
      </w:r>
      <w:r w:rsidRPr="00910236">
        <w:rPr>
          <w:rFonts w:ascii="Garamond" w:hAnsi="Garamond"/>
          <w:sz w:val="24"/>
          <w:szCs w:val="24"/>
        </w:rPr>
        <w:tab/>
      </w:r>
      <w:r w:rsidRPr="00910236">
        <w:rPr>
          <w:rFonts w:ascii="Garamond" w:hAnsi="Garamond"/>
          <w:sz w:val="24"/>
          <w:szCs w:val="24"/>
        </w:rPr>
        <w:tab/>
      </w:r>
      <w:r w:rsidRPr="00910236">
        <w:rPr>
          <w:rFonts w:ascii="Garamond" w:hAnsi="Garamond"/>
          <w:sz w:val="24"/>
          <w:szCs w:val="24"/>
        </w:rPr>
        <w:tab/>
      </w:r>
      <w:r>
        <w:rPr>
          <w:rFonts w:ascii="Garamond" w:hAnsi="Garamond"/>
          <w:sz w:val="24"/>
          <w:szCs w:val="24"/>
        </w:rPr>
        <w:t xml:space="preserve">- </w:t>
      </w:r>
      <w:r w:rsidRPr="00910236">
        <w:rPr>
          <w:rFonts w:ascii="Garamond" w:hAnsi="Garamond"/>
          <w:sz w:val="24"/>
          <w:szCs w:val="24"/>
        </w:rPr>
        <w:t>Big data</w:t>
      </w:r>
    </w:p>
    <w:p w14:paraId="6553F418" w14:textId="78F6C43B" w:rsidR="00910236" w:rsidRPr="00910236" w:rsidRDefault="00910236" w:rsidP="00910236">
      <w:pPr>
        <w:pBdr>
          <w:bottom w:val="single" w:sz="6" w:space="1" w:color="auto"/>
        </w:pBdr>
        <w:spacing w:after="0" w:line="240" w:lineRule="auto"/>
        <w:jc w:val="left"/>
        <w:rPr>
          <w:rFonts w:ascii="Garamond" w:hAnsi="Garamond"/>
          <w:sz w:val="24"/>
          <w:szCs w:val="24"/>
        </w:rPr>
      </w:pPr>
      <w:r>
        <w:rPr>
          <w:rFonts w:ascii="Garamond" w:hAnsi="Garamond"/>
          <w:sz w:val="24"/>
          <w:szCs w:val="24"/>
        </w:rPr>
        <w:t xml:space="preserve">- </w:t>
      </w:r>
      <w:r w:rsidRPr="00910236">
        <w:rPr>
          <w:rFonts w:ascii="Garamond" w:hAnsi="Garamond"/>
          <w:sz w:val="24"/>
          <w:szCs w:val="24"/>
        </w:rPr>
        <w:t>Matillion/Snowflake/Databricks</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 xml:space="preserve">- </w:t>
      </w:r>
      <w:r w:rsidRPr="00910236">
        <w:rPr>
          <w:rFonts w:ascii="Garamond" w:hAnsi="Garamond"/>
          <w:sz w:val="24"/>
          <w:szCs w:val="24"/>
        </w:rPr>
        <w:t>Microsoft Excel</w:t>
      </w:r>
    </w:p>
    <w:p w14:paraId="5E5C98D1" w14:textId="3171E1F8" w:rsidR="00910236" w:rsidRPr="00910236" w:rsidRDefault="00910236" w:rsidP="00910236">
      <w:pPr>
        <w:pBdr>
          <w:bottom w:val="single" w:sz="6" w:space="1" w:color="auto"/>
        </w:pBdr>
        <w:spacing w:after="0" w:line="240" w:lineRule="auto"/>
        <w:jc w:val="left"/>
        <w:rPr>
          <w:rFonts w:ascii="Garamond" w:hAnsi="Garamond"/>
          <w:sz w:val="24"/>
          <w:szCs w:val="24"/>
        </w:rPr>
      </w:pPr>
      <w:r>
        <w:rPr>
          <w:rFonts w:ascii="Garamond" w:hAnsi="Garamond"/>
          <w:sz w:val="24"/>
          <w:szCs w:val="24"/>
        </w:rPr>
        <w:t xml:space="preserve">- </w:t>
      </w:r>
      <w:r w:rsidRPr="00910236">
        <w:rPr>
          <w:rFonts w:ascii="Garamond" w:hAnsi="Garamond"/>
          <w:sz w:val="24"/>
          <w:szCs w:val="24"/>
        </w:rPr>
        <w:t>SAP Data Services</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 xml:space="preserve">- </w:t>
      </w:r>
      <w:r w:rsidRPr="00910236">
        <w:rPr>
          <w:rFonts w:ascii="Garamond" w:hAnsi="Garamond"/>
          <w:sz w:val="24"/>
          <w:szCs w:val="24"/>
        </w:rPr>
        <w:t>Salesforce</w:t>
      </w:r>
      <w:r w:rsidRPr="00910236">
        <w:rPr>
          <w:rFonts w:ascii="Garamond" w:hAnsi="Garamond"/>
          <w:sz w:val="24"/>
          <w:szCs w:val="24"/>
        </w:rPr>
        <w:tab/>
      </w:r>
      <w:r>
        <w:rPr>
          <w:rFonts w:ascii="Garamond" w:hAnsi="Garamond"/>
          <w:sz w:val="24"/>
          <w:szCs w:val="24"/>
        </w:rPr>
        <w:tab/>
      </w:r>
      <w:r>
        <w:rPr>
          <w:rFonts w:ascii="Garamond" w:hAnsi="Garamond"/>
          <w:sz w:val="24"/>
          <w:szCs w:val="24"/>
        </w:rPr>
        <w:tab/>
        <w:t xml:space="preserve">                       - </w:t>
      </w:r>
      <w:r w:rsidRPr="00910236">
        <w:rPr>
          <w:rFonts w:ascii="Garamond" w:hAnsi="Garamond"/>
          <w:sz w:val="24"/>
          <w:szCs w:val="24"/>
        </w:rPr>
        <w:t>Interpersonal and communication skills</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 xml:space="preserve">- </w:t>
      </w:r>
      <w:r w:rsidRPr="00910236">
        <w:rPr>
          <w:rFonts w:ascii="Garamond" w:hAnsi="Garamond"/>
          <w:sz w:val="24"/>
          <w:szCs w:val="24"/>
        </w:rPr>
        <w:t>Problem Solving</w:t>
      </w:r>
    </w:p>
    <w:p w14:paraId="6840314C" w14:textId="3A2D9C05" w:rsidR="00910236" w:rsidRPr="00910236" w:rsidRDefault="00910236" w:rsidP="00910236">
      <w:pPr>
        <w:pBdr>
          <w:bottom w:val="single" w:sz="6" w:space="1" w:color="auto"/>
        </w:pBdr>
        <w:spacing w:after="0" w:line="240" w:lineRule="auto"/>
        <w:jc w:val="left"/>
        <w:rPr>
          <w:rFonts w:ascii="Garamond" w:hAnsi="Garamond"/>
          <w:sz w:val="24"/>
          <w:szCs w:val="24"/>
        </w:rPr>
      </w:pPr>
      <w:r>
        <w:rPr>
          <w:rFonts w:ascii="Garamond" w:hAnsi="Garamond"/>
          <w:sz w:val="24"/>
          <w:szCs w:val="24"/>
        </w:rPr>
        <w:t xml:space="preserve">- </w:t>
      </w:r>
      <w:r w:rsidRPr="00910236">
        <w:rPr>
          <w:rFonts w:ascii="Garamond" w:hAnsi="Garamond"/>
          <w:sz w:val="24"/>
          <w:szCs w:val="24"/>
        </w:rPr>
        <w:t>Python/SQL</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 xml:space="preserve">- </w:t>
      </w:r>
      <w:r w:rsidRPr="00910236">
        <w:rPr>
          <w:rFonts w:ascii="Garamond" w:hAnsi="Garamond"/>
          <w:sz w:val="24"/>
          <w:szCs w:val="24"/>
        </w:rPr>
        <w:t>Project Documentation</w:t>
      </w:r>
    </w:p>
    <w:p w14:paraId="5D5383FF" w14:textId="02C7436A" w:rsidR="00910236" w:rsidRPr="00910236" w:rsidRDefault="00910236" w:rsidP="00910236">
      <w:pPr>
        <w:pBdr>
          <w:bottom w:val="single" w:sz="6" w:space="1" w:color="auto"/>
        </w:pBdr>
        <w:spacing w:after="0" w:line="240" w:lineRule="auto"/>
        <w:jc w:val="left"/>
        <w:rPr>
          <w:rFonts w:ascii="Garamond" w:hAnsi="Garamond"/>
          <w:sz w:val="24"/>
          <w:szCs w:val="24"/>
        </w:rPr>
      </w:pPr>
      <w:r>
        <w:rPr>
          <w:rFonts w:ascii="Garamond" w:hAnsi="Garamond"/>
          <w:sz w:val="24"/>
          <w:szCs w:val="24"/>
        </w:rPr>
        <w:t xml:space="preserve">- </w:t>
      </w:r>
      <w:r w:rsidRPr="00910236">
        <w:rPr>
          <w:rFonts w:ascii="Garamond" w:hAnsi="Garamond"/>
          <w:sz w:val="24"/>
          <w:szCs w:val="24"/>
        </w:rPr>
        <w:t>AWS/Azure</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 xml:space="preserve">- </w:t>
      </w:r>
      <w:r w:rsidRPr="00910236">
        <w:rPr>
          <w:rFonts w:ascii="Garamond" w:hAnsi="Garamond"/>
          <w:sz w:val="24"/>
          <w:szCs w:val="24"/>
        </w:rPr>
        <w:t>PowerBI</w:t>
      </w:r>
      <w:r>
        <w:rPr>
          <w:rFonts w:ascii="Garamond" w:hAnsi="Garamond"/>
          <w:sz w:val="24"/>
          <w:szCs w:val="24"/>
        </w:rPr>
        <w:t>/Tableau</w:t>
      </w:r>
    </w:p>
    <w:p w14:paraId="3C8B3D70" w14:textId="77777777" w:rsidR="00D03CDB" w:rsidRPr="00A513DA" w:rsidRDefault="00D03CDB" w:rsidP="00D33C03">
      <w:pPr>
        <w:pBdr>
          <w:bottom w:val="single" w:sz="6" w:space="1" w:color="auto"/>
        </w:pBdr>
        <w:spacing w:after="0" w:line="240" w:lineRule="auto"/>
        <w:jc w:val="left"/>
        <w:rPr>
          <w:rFonts w:ascii="Garamond" w:hAnsi="Garamond" w:cs="Calibri"/>
          <w:b/>
          <w:sz w:val="24"/>
          <w:szCs w:val="24"/>
        </w:rPr>
      </w:pPr>
    </w:p>
    <w:p w14:paraId="55DB7BA0" w14:textId="02060496" w:rsidR="00D33C03" w:rsidRPr="00A513DA" w:rsidRDefault="00D33C03" w:rsidP="00D33C03">
      <w:pPr>
        <w:pBdr>
          <w:bottom w:val="single" w:sz="6" w:space="1" w:color="auto"/>
        </w:pBdr>
        <w:spacing w:after="0" w:line="240" w:lineRule="auto"/>
        <w:jc w:val="left"/>
        <w:rPr>
          <w:rFonts w:ascii="Garamond" w:hAnsi="Garamond" w:cs="Calibri"/>
          <w:b/>
          <w:sz w:val="24"/>
          <w:szCs w:val="24"/>
        </w:rPr>
      </w:pPr>
      <w:r w:rsidRPr="00A513DA">
        <w:rPr>
          <w:rFonts w:ascii="Garamond" w:hAnsi="Garamond" w:cs="Calibri"/>
          <w:b/>
          <w:sz w:val="24"/>
          <w:szCs w:val="24"/>
        </w:rPr>
        <w:t>PROFESSIONAL EXPERIENCE</w:t>
      </w:r>
    </w:p>
    <w:p w14:paraId="762CFF50" w14:textId="77777777" w:rsidR="003A66AA" w:rsidRPr="003A66AA" w:rsidRDefault="003A66AA" w:rsidP="003A66AA">
      <w:pPr>
        <w:pStyle w:val="Achievement"/>
        <w:tabs>
          <w:tab w:val="right" w:pos="9990"/>
        </w:tabs>
        <w:spacing w:after="0" w:line="240" w:lineRule="auto"/>
        <w:rPr>
          <w:rFonts w:eastAsiaTheme="minorEastAsia" w:cs="Calibri"/>
          <w:b/>
          <w:sz w:val="24"/>
          <w:szCs w:val="24"/>
          <w:lang w:val="en-US"/>
        </w:rPr>
      </w:pPr>
      <w:r w:rsidRPr="003A66AA">
        <w:rPr>
          <w:rFonts w:eastAsiaTheme="minorEastAsia" w:cs="Calibri"/>
          <w:b/>
          <w:sz w:val="24"/>
          <w:szCs w:val="24"/>
          <w:lang w:val="en-US"/>
        </w:rPr>
        <w:t>ASSOCIATE DATA ENGINEER</w:t>
      </w:r>
    </w:p>
    <w:p w14:paraId="42B610A9" w14:textId="7D8BBD2E" w:rsidR="003A66AA" w:rsidRDefault="003A66AA" w:rsidP="00503DC6">
      <w:pPr>
        <w:pStyle w:val="Achievement"/>
        <w:tabs>
          <w:tab w:val="right" w:pos="9990"/>
        </w:tabs>
        <w:spacing w:after="0" w:line="240" w:lineRule="auto"/>
        <w:rPr>
          <w:rFonts w:eastAsiaTheme="minorEastAsia" w:cs="Calibri"/>
          <w:b/>
          <w:sz w:val="24"/>
          <w:szCs w:val="24"/>
          <w:lang w:val="en-US"/>
        </w:rPr>
      </w:pPr>
      <w:r w:rsidRPr="003A66AA">
        <w:rPr>
          <w:rFonts w:eastAsiaTheme="minorEastAsia" w:cs="Calibri"/>
          <w:b/>
          <w:sz w:val="24"/>
          <w:szCs w:val="24"/>
          <w:lang w:val="en-US"/>
        </w:rPr>
        <w:t xml:space="preserve">INTELLINEXUS                                                                                                   </w:t>
      </w:r>
      <w:r>
        <w:rPr>
          <w:rFonts w:eastAsiaTheme="minorEastAsia" w:cs="Calibri"/>
          <w:b/>
          <w:sz w:val="24"/>
          <w:szCs w:val="24"/>
          <w:lang w:val="en-US"/>
        </w:rPr>
        <w:t>JUN 2023 - PRESENT</w:t>
      </w:r>
    </w:p>
    <w:p w14:paraId="6739D186" w14:textId="07542903" w:rsidR="003A66AA" w:rsidRDefault="003A66AA" w:rsidP="003A66AA">
      <w:pPr>
        <w:pStyle w:val="Achievement"/>
        <w:tabs>
          <w:tab w:val="right" w:pos="9990"/>
        </w:tabs>
        <w:spacing w:after="0" w:line="240" w:lineRule="auto"/>
        <w:rPr>
          <w:rFonts w:eastAsiaTheme="minorEastAsia" w:cs="Calibri"/>
          <w:b/>
          <w:sz w:val="24"/>
          <w:szCs w:val="24"/>
          <w:lang w:val="en-US"/>
        </w:rPr>
      </w:pPr>
      <w:r w:rsidRPr="003A66AA">
        <w:rPr>
          <w:rFonts w:eastAsiaTheme="minorEastAsia" w:cs="Calibri"/>
          <w:b/>
          <w:sz w:val="24"/>
          <w:szCs w:val="24"/>
          <w:lang w:val="en-US"/>
        </w:rPr>
        <w:t>Key Responsibilities</w:t>
      </w:r>
    </w:p>
    <w:p w14:paraId="24FB01C3" w14:textId="77777777" w:rsidR="00503DC6" w:rsidRPr="003A66AA" w:rsidRDefault="00503DC6" w:rsidP="003A66AA">
      <w:pPr>
        <w:pStyle w:val="Achievement"/>
        <w:tabs>
          <w:tab w:val="right" w:pos="9990"/>
        </w:tabs>
        <w:spacing w:after="0" w:line="240" w:lineRule="auto"/>
        <w:rPr>
          <w:rFonts w:eastAsiaTheme="minorEastAsia" w:cs="Calibri"/>
          <w:b/>
          <w:sz w:val="24"/>
          <w:szCs w:val="24"/>
          <w:lang w:val="en-US"/>
        </w:rPr>
      </w:pPr>
    </w:p>
    <w:p w14:paraId="3027E5EF" w14:textId="77777777" w:rsidR="003A66AA" w:rsidRPr="002C2CE3" w:rsidRDefault="003A66AA" w:rsidP="003A66AA">
      <w:pPr>
        <w:pStyle w:val="Achievement"/>
        <w:numPr>
          <w:ilvl w:val="0"/>
          <w:numId w:val="32"/>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Leading in migrating data across diverse infrastructures, ensuring minimal downtime and data integrity while optimizing performance for modern platforms like Snowflake, Databricks, and cloud-based solutions.</w:t>
      </w:r>
    </w:p>
    <w:p w14:paraId="05ACDD04" w14:textId="77777777" w:rsidR="003A66AA" w:rsidRPr="002C2CE3" w:rsidRDefault="003A66AA" w:rsidP="003A66AA">
      <w:pPr>
        <w:pStyle w:val="Achievement"/>
        <w:numPr>
          <w:ilvl w:val="0"/>
          <w:numId w:val="32"/>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Collaborate with data analysts and data scientists to align data structures with business needs, ensuring accessibility, accuracy, completeness, and efficiency for advanced analytics and reporting.</w:t>
      </w:r>
    </w:p>
    <w:p w14:paraId="53A7981A" w14:textId="77777777" w:rsidR="003A66AA" w:rsidRPr="002C2CE3" w:rsidRDefault="003A66AA" w:rsidP="003A66AA">
      <w:pPr>
        <w:pStyle w:val="Achievement"/>
        <w:numPr>
          <w:ilvl w:val="0"/>
          <w:numId w:val="32"/>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Liaise with technical teams and business stakeholders, to solve complex data processes and maintain transparency throughout migration projects.</w:t>
      </w:r>
    </w:p>
    <w:p w14:paraId="5F82F961" w14:textId="77777777" w:rsidR="003A66AA" w:rsidRPr="002C2CE3" w:rsidRDefault="003A66AA" w:rsidP="003A66AA">
      <w:pPr>
        <w:pStyle w:val="Achievement"/>
        <w:numPr>
          <w:ilvl w:val="0"/>
          <w:numId w:val="32"/>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Designs and refining data pipelines to enhance performance, enabling scalable and efficient data workflows that support business growth and analytical needs.</w:t>
      </w:r>
    </w:p>
    <w:p w14:paraId="3EA5F992" w14:textId="77777777" w:rsidR="003A66AA" w:rsidRPr="002C2CE3" w:rsidRDefault="003A66AA" w:rsidP="003A66AA">
      <w:pPr>
        <w:pStyle w:val="Achievement"/>
        <w:numPr>
          <w:ilvl w:val="0"/>
          <w:numId w:val="32"/>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Implemented best practices ensuring that migrated data remains complete, accurate, reliable, and aligned with client needs.</w:t>
      </w:r>
    </w:p>
    <w:p w14:paraId="00642F22" w14:textId="13104076" w:rsidR="003A66AA" w:rsidRDefault="003A66AA" w:rsidP="003A66AA">
      <w:pPr>
        <w:pStyle w:val="Achievement"/>
        <w:numPr>
          <w:ilvl w:val="0"/>
          <w:numId w:val="32"/>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Attended Explore AI Academy learnership to acquire Data Engineering training and practical experience as sponsored by Intellinexus</w:t>
      </w:r>
      <w:r w:rsidR="002C2CE3">
        <w:rPr>
          <w:rFonts w:cs="Arial"/>
          <w:color w:val="222222"/>
          <w:sz w:val="24"/>
          <w:szCs w:val="24"/>
          <w:shd w:val="clear" w:color="auto" w:fill="FFFFFF"/>
        </w:rPr>
        <w:t>;</w:t>
      </w:r>
    </w:p>
    <w:p w14:paraId="47D6DC6C" w14:textId="77777777" w:rsidR="002C2CE3" w:rsidRPr="002C2CE3" w:rsidRDefault="002C2CE3" w:rsidP="002C2CE3">
      <w:pPr>
        <w:pStyle w:val="Achievement"/>
        <w:numPr>
          <w:ilvl w:val="0"/>
          <w:numId w:val="37"/>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Attending instructor-leading training courses and conducting pre and post training research</w:t>
      </w:r>
    </w:p>
    <w:p w14:paraId="18D2FF6B" w14:textId="29831123" w:rsidR="002C2CE3" w:rsidRPr="002C2CE3" w:rsidRDefault="002C2CE3" w:rsidP="002C2CE3">
      <w:pPr>
        <w:pStyle w:val="Achievement"/>
        <w:numPr>
          <w:ilvl w:val="0"/>
          <w:numId w:val="37"/>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 xml:space="preserve">Complete module assessments and group projects to demonstrate understanding </w:t>
      </w:r>
    </w:p>
    <w:p w14:paraId="719D59B9" w14:textId="243526D6" w:rsidR="002C2CE3" w:rsidRPr="002C2CE3" w:rsidRDefault="002C2CE3" w:rsidP="002C2CE3">
      <w:pPr>
        <w:pStyle w:val="Achievement"/>
        <w:numPr>
          <w:ilvl w:val="0"/>
          <w:numId w:val="37"/>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 xml:space="preserve">Conclude learnership with a four-month, client facing integrated project serving as final assessment </w:t>
      </w:r>
    </w:p>
    <w:p w14:paraId="42FB902D" w14:textId="77777777" w:rsidR="002C2CE3" w:rsidRPr="002C2CE3" w:rsidRDefault="002C2CE3" w:rsidP="002C2CE3">
      <w:pPr>
        <w:pStyle w:val="Achievement"/>
        <w:tabs>
          <w:tab w:val="right" w:pos="9990"/>
        </w:tabs>
        <w:spacing w:after="0" w:line="240" w:lineRule="auto"/>
        <w:ind w:left="720" w:firstLine="0"/>
        <w:rPr>
          <w:rFonts w:cs="Arial"/>
          <w:color w:val="222222"/>
          <w:sz w:val="24"/>
          <w:szCs w:val="24"/>
          <w:shd w:val="clear" w:color="auto" w:fill="FFFFFF"/>
        </w:rPr>
      </w:pPr>
    </w:p>
    <w:p w14:paraId="1E70DDB5" w14:textId="77777777" w:rsidR="003A66AA" w:rsidRDefault="003A66AA" w:rsidP="003A66AA">
      <w:pPr>
        <w:pStyle w:val="Achievement"/>
        <w:tabs>
          <w:tab w:val="right" w:pos="9990"/>
        </w:tabs>
        <w:spacing w:after="0" w:line="240" w:lineRule="auto"/>
        <w:ind w:left="720" w:firstLine="0"/>
        <w:rPr>
          <w:rFonts w:eastAsiaTheme="minorEastAsia" w:cs="Calibri"/>
          <w:b/>
          <w:sz w:val="24"/>
          <w:szCs w:val="24"/>
          <w:lang w:val="en-US"/>
        </w:rPr>
      </w:pPr>
    </w:p>
    <w:p w14:paraId="118D0B39" w14:textId="77777777" w:rsidR="003A66AA" w:rsidRPr="003A66AA" w:rsidRDefault="003A66AA" w:rsidP="003A66AA">
      <w:pPr>
        <w:pStyle w:val="Achievement"/>
        <w:tabs>
          <w:tab w:val="right" w:pos="9990"/>
        </w:tabs>
        <w:spacing w:after="0" w:line="240" w:lineRule="auto"/>
        <w:ind w:left="720" w:firstLine="0"/>
        <w:rPr>
          <w:rFonts w:eastAsiaTheme="minorEastAsia" w:cs="Calibri"/>
          <w:b/>
          <w:sz w:val="24"/>
          <w:szCs w:val="24"/>
          <w:lang w:val="en-US"/>
        </w:rPr>
      </w:pPr>
    </w:p>
    <w:p w14:paraId="0C9C6104" w14:textId="2A32E519" w:rsidR="002C2CE3" w:rsidRPr="003A66AA" w:rsidRDefault="003A66AA" w:rsidP="00503DC6">
      <w:pPr>
        <w:pStyle w:val="Achievement"/>
        <w:tabs>
          <w:tab w:val="right" w:pos="9990"/>
        </w:tabs>
        <w:spacing w:after="0" w:line="240" w:lineRule="auto"/>
        <w:rPr>
          <w:rFonts w:eastAsiaTheme="minorEastAsia" w:cs="Calibri"/>
          <w:b/>
          <w:sz w:val="24"/>
          <w:szCs w:val="24"/>
          <w:lang w:val="en-US"/>
        </w:rPr>
      </w:pPr>
      <w:r w:rsidRPr="003A66AA">
        <w:rPr>
          <w:rFonts w:eastAsiaTheme="minorEastAsia" w:cs="Calibri"/>
          <w:b/>
          <w:sz w:val="24"/>
          <w:szCs w:val="24"/>
          <w:lang w:val="en-US"/>
        </w:rPr>
        <w:t>Key achievements</w:t>
      </w:r>
      <w:r w:rsidR="00503DC6">
        <w:rPr>
          <w:rFonts w:eastAsiaTheme="minorEastAsia" w:cs="Calibri"/>
          <w:b/>
          <w:sz w:val="24"/>
          <w:szCs w:val="24"/>
          <w:lang w:val="en-US"/>
        </w:rPr>
        <w:t>:</w:t>
      </w:r>
    </w:p>
    <w:p w14:paraId="05E26A06" w14:textId="77777777" w:rsidR="003A66AA" w:rsidRDefault="003A66AA" w:rsidP="002C2CE3">
      <w:pPr>
        <w:pStyle w:val="Achievement"/>
        <w:tabs>
          <w:tab w:val="right" w:pos="9990"/>
        </w:tabs>
        <w:spacing w:after="0" w:line="240" w:lineRule="auto"/>
        <w:rPr>
          <w:rFonts w:cs="Arial"/>
          <w:b/>
          <w:bCs/>
          <w:color w:val="222222"/>
          <w:sz w:val="24"/>
          <w:szCs w:val="24"/>
          <w:shd w:val="clear" w:color="auto" w:fill="FFFFFF"/>
        </w:rPr>
      </w:pPr>
      <w:r w:rsidRPr="002C2CE3">
        <w:rPr>
          <w:rFonts w:cs="Arial"/>
          <w:b/>
          <w:bCs/>
          <w:color w:val="222222"/>
          <w:sz w:val="24"/>
          <w:szCs w:val="24"/>
          <w:shd w:val="clear" w:color="auto" w:fill="FFFFFF"/>
        </w:rPr>
        <w:t>Consulted with Unilever Group and achieved the following:</w:t>
      </w:r>
    </w:p>
    <w:p w14:paraId="35195628" w14:textId="77777777" w:rsidR="002C2CE3" w:rsidRPr="002C2CE3" w:rsidRDefault="002C2CE3" w:rsidP="002C2CE3">
      <w:pPr>
        <w:pStyle w:val="Achievement"/>
        <w:tabs>
          <w:tab w:val="right" w:pos="9990"/>
        </w:tabs>
        <w:spacing w:after="0" w:line="240" w:lineRule="auto"/>
        <w:rPr>
          <w:rFonts w:cs="Arial"/>
          <w:b/>
          <w:bCs/>
          <w:color w:val="222222"/>
          <w:sz w:val="24"/>
          <w:szCs w:val="24"/>
          <w:shd w:val="clear" w:color="auto" w:fill="FFFFFF"/>
        </w:rPr>
      </w:pPr>
    </w:p>
    <w:p w14:paraId="5A0A1210" w14:textId="77777777" w:rsidR="003A66AA" w:rsidRPr="002C2CE3" w:rsidRDefault="003A66AA" w:rsidP="003A66AA">
      <w:pPr>
        <w:pStyle w:val="Achievement"/>
        <w:numPr>
          <w:ilvl w:val="0"/>
          <w:numId w:val="32"/>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 xml:space="preserve">Lead the Unilever group data migration from SQL Server to their Databricks environment with data in csv files stored in their Azure Blob storage. </w:t>
      </w:r>
    </w:p>
    <w:p w14:paraId="4F63DE42" w14:textId="77777777" w:rsidR="003A66AA" w:rsidRPr="002C2CE3" w:rsidRDefault="003A66AA" w:rsidP="003A66AA">
      <w:pPr>
        <w:pStyle w:val="Achievement"/>
        <w:numPr>
          <w:ilvl w:val="0"/>
          <w:numId w:val="32"/>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Avoided downtime during testing phase by working in production, maintained data integrity throughout and post migration process through continuous integration testing, ensuring data governance.</w:t>
      </w:r>
    </w:p>
    <w:p w14:paraId="455259C6" w14:textId="77777777" w:rsidR="003A66AA" w:rsidRPr="002C2CE3" w:rsidRDefault="003A66AA" w:rsidP="003A66AA">
      <w:pPr>
        <w:pStyle w:val="Achievement"/>
        <w:numPr>
          <w:ilvl w:val="0"/>
          <w:numId w:val="32"/>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lastRenderedPageBreak/>
        <w:t>Employed software’s such as Jira and Microsoft teams to effectively collaborate with data analyst, data analytics manager, and financial manager to strategize, implement, testing, and provide post migration support.</w:t>
      </w:r>
    </w:p>
    <w:p w14:paraId="034AEBEE" w14:textId="77777777" w:rsidR="003A66AA" w:rsidRPr="002C2CE3" w:rsidRDefault="003A66AA" w:rsidP="003A66AA">
      <w:pPr>
        <w:pStyle w:val="Achievement"/>
        <w:numPr>
          <w:ilvl w:val="0"/>
          <w:numId w:val="32"/>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Redesigned the SQL code functionalities by employing manual and AI tools to translate code to PySpark, making it Databricks environment adaptable.</w:t>
      </w:r>
    </w:p>
    <w:p w14:paraId="6C49CB9F" w14:textId="77777777" w:rsidR="003A66AA" w:rsidRPr="002C2CE3" w:rsidRDefault="003A66AA" w:rsidP="003A66AA">
      <w:pPr>
        <w:pStyle w:val="Achievement"/>
        <w:numPr>
          <w:ilvl w:val="0"/>
          <w:numId w:val="32"/>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Successfully implemented the migration to Databricks with reports being produced at over half the time the legacy system (SQL Server tables) was able achieve. By so do, we improved the business’s experience in accessing the necessary financial data to make real-time decisions.</w:t>
      </w:r>
    </w:p>
    <w:p w14:paraId="66157B83" w14:textId="77777777" w:rsidR="003A66AA" w:rsidRPr="002C2CE3" w:rsidRDefault="003A66AA" w:rsidP="003A66AA">
      <w:pPr>
        <w:pStyle w:val="Achievement"/>
        <w:numPr>
          <w:ilvl w:val="0"/>
          <w:numId w:val="32"/>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Delivered a presentation of end-product to client and completed the official hand with documentation over two weeks before official end date.</w:t>
      </w:r>
    </w:p>
    <w:p w14:paraId="215C201F" w14:textId="77777777" w:rsidR="003A66AA" w:rsidRPr="003A66AA" w:rsidRDefault="003A66AA" w:rsidP="003A66AA">
      <w:pPr>
        <w:pStyle w:val="Achievement"/>
        <w:tabs>
          <w:tab w:val="right" w:pos="9990"/>
        </w:tabs>
        <w:spacing w:after="0" w:line="240" w:lineRule="auto"/>
        <w:rPr>
          <w:rFonts w:eastAsiaTheme="minorEastAsia" w:cs="Calibri"/>
          <w:b/>
          <w:sz w:val="24"/>
          <w:szCs w:val="24"/>
          <w:lang w:val="en-US"/>
        </w:rPr>
      </w:pPr>
    </w:p>
    <w:p w14:paraId="469FB79B" w14:textId="77777777" w:rsidR="003A66AA" w:rsidRDefault="003A66AA" w:rsidP="003A66AA">
      <w:pPr>
        <w:pStyle w:val="Achievement"/>
        <w:tabs>
          <w:tab w:val="right" w:pos="9990"/>
        </w:tabs>
        <w:spacing w:after="0" w:line="240" w:lineRule="auto"/>
        <w:rPr>
          <w:rFonts w:eastAsiaTheme="minorEastAsia" w:cs="Calibri"/>
          <w:b/>
          <w:sz w:val="24"/>
          <w:szCs w:val="24"/>
          <w:lang w:val="en-US"/>
        </w:rPr>
      </w:pPr>
      <w:r w:rsidRPr="003A66AA">
        <w:rPr>
          <w:rFonts w:eastAsiaTheme="minorEastAsia" w:cs="Calibri"/>
          <w:b/>
          <w:sz w:val="24"/>
          <w:szCs w:val="24"/>
          <w:lang w:val="en-US"/>
        </w:rPr>
        <w:t>Intellinexus Extraction, Transform, Load (ETL):</w:t>
      </w:r>
    </w:p>
    <w:p w14:paraId="391AEBE2" w14:textId="77777777" w:rsidR="003A66AA" w:rsidRPr="003A66AA" w:rsidRDefault="003A66AA" w:rsidP="003A66AA">
      <w:pPr>
        <w:pStyle w:val="Achievement"/>
        <w:tabs>
          <w:tab w:val="right" w:pos="9990"/>
        </w:tabs>
        <w:spacing w:after="0" w:line="240" w:lineRule="auto"/>
        <w:ind w:left="720" w:firstLine="0"/>
        <w:rPr>
          <w:rFonts w:eastAsiaTheme="minorEastAsia" w:cs="Calibri"/>
          <w:b/>
          <w:sz w:val="24"/>
          <w:szCs w:val="24"/>
          <w:lang w:val="en-US"/>
        </w:rPr>
      </w:pPr>
    </w:p>
    <w:p w14:paraId="7853A134" w14:textId="77777777" w:rsidR="003A66AA" w:rsidRPr="002C2CE3" w:rsidRDefault="003A66AA" w:rsidP="003A66AA">
      <w:pPr>
        <w:pStyle w:val="Achievement"/>
        <w:numPr>
          <w:ilvl w:val="0"/>
          <w:numId w:val="32"/>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Collaborated with senior operations manager, data scientists and other data engineers to develop an in-house data migration demo for business development purposes, (i.e. demonstration during client pitches).</w:t>
      </w:r>
    </w:p>
    <w:p w14:paraId="3B5C374F" w14:textId="77777777" w:rsidR="003A66AA" w:rsidRPr="002C2CE3" w:rsidRDefault="003A66AA" w:rsidP="003A66AA">
      <w:pPr>
        <w:pStyle w:val="Achievement"/>
        <w:numPr>
          <w:ilvl w:val="0"/>
          <w:numId w:val="32"/>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Reviewed and refined the data migration demo design to ensure customization to adapt to different client business differentiators (data types and sizes, database legacy systems, and cloud-based data warehouses)</w:t>
      </w:r>
    </w:p>
    <w:p w14:paraId="5BC2AF6F" w14:textId="77777777" w:rsidR="003A66AA" w:rsidRPr="003A66AA" w:rsidRDefault="003A66AA" w:rsidP="003A66AA">
      <w:pPr>
        <w:pStyle w:val="Achievement"/>
        <w:tabs>
          <w:tab w:val="right" w:pos="9990"/>
        </w:tabs>
        <w:spacing w:after="0" w:line="240" w:lineRule="auto"/>
        <w:ind w:left="0" w:firstLine="0"/>
        <w:rPr>
          <w:rFonts w:eastAsiaTheme="minorEastAsia" w:cs="Calibri"/>
          <w:b/>
          <w:sz w:val="24"/>
          <w:szCs w:val="24"/>
          <w:lang w:val="en-US"/>
        </w:rPr>
      </w:pPr>
    </w:p>
    <w:p w14:paraId="56D11814" w14:textId="492FED58" w:rsidR="003A66AA" w:rsidRPr="003A66AA" w:rsidRDefault="003A66AA" w:rsidP="003A66AA">
      <w:pPr>
        <w:pStyle w:val="Achievement"/>
        <w:tabs>
          <w:tab w:val="right" w:pos="9990"/>
        </w:tabs>
        <w:spacing w:after="0" w:line="240" w:lineRule="auto"/>
        <w:ind w:left="0" w:firstLine="0"/>
        <w:rPr>
          <w:rFonts w:eastAsiaTheme="minorEastAsia" w:cs="Calibri"/>
          <w:b/>
          <w:sz w:val="24"/>
          <w:szCs w:val="24"/>
          <w:lang w:val="en-US"/>
        </w:rPr>
      </w:pPr>
    </w:p>
    <w:p w14:paraId="1206F5BB" w14:textId="55EAA866" w:rsidR="003A66AA" w:rsidRPr="003A66AA" w:rsidRDefault="003A66AA" w:rsidP="00503DC6">
      <w:pPr>
        <w:pStyle w:val="Achievement"/>
        <w:tabs>
          <w:tab w:val="right" w:pos="9990"/>
        </w:tabs>
        <w:spacing w:after="0" w:line="240" w:lineRule="auto"/>
        <w:rPr>
          <w:rFonts w:eastAsiaTheme="minorEastAsia" w:cs="Calibri"/>
          <w:b/>
          <w:sz w:val="24"/>
          <w:szCs w:val="24"/>
          <w:lang w:val="en-US"/>
        </w:rPr>
      </w:pPr>
      <w:r w:rsidRPr="003A66AA">
        <w:rPr>
          <w:rFonts w:eastAsiaTheme="minorEastAsia" w:cs="Calibri"/>
          <w:b/>
          <w:sz w:val="24"/>
          <w:szCs w:val="24"/>
          <w:lang w:val="en-US"/>
        </w:rPr>
        <w:t>Explore AI Web Scraping tool</w:t>
      </w:r>
    </w:p>
    <w:p w14:paraId="300DC3B4" w14:textId="77777777" w:rsidR="003A66AA" w:rsidRDefault="003A66AA" w:rsidP="002C2CE3">
      <w:pPr>
        <w:pStyle w:val="Achievement"/>
        <w:tabs>
          <w:tab w:val="right" w:pos="9990"/>
        </w:tabs>
        <w:spacing w:after="0" w:line="240" w:lineRule="auto"/>
        <w:rPr>
          <w:rFonts w:eastAsiaTheme="minorEastAsia" w:cs="Calibri"/>
          <w:b/>
          <w:sz w:val="24"/>
          <w:szCs w:val="24"/>
          <w:lang w:val="en-US"/>
        </w:rPr>
      </w:pPr>
      <w:r w:rsidRPr="003A66AA">
        <w:rPr>
          <w:rFonts w:eastAsiaTheme="minorEastAsia" w:cs="Calibri"/>
          <w:b/>
          <w:sz w:val="24"/>
          <w:szCs w:val="24"/>
          <w:lang w:val="en-US"/>
        </w:rPr>
        <w:t>Key achievements</w:t>
      </w:r>
    </w:p>
    <w:p w14:paraId="6520E0E3" w14:textId="77777777" w:rsidR="003A66AA" w:rsidRPr="003A66AA" w:rsidRDefault="003A66AA" w:rsidP="003A66AA">
      <w:pPr>
        <w:pStyle w:val="Achievement"/>
        <w:tabs>
          <w:tab w:val="right" w:pos="9990"/>
        </w:tabs>
        <w:spacing w:after="0" w:line="240" w:lineRule="auto"/>
        <w:ind w:left="0" w:firstLine="0"/>
        <w:rPr>
          <w:rFonts w:eastAsiaTheme="minorEastAsia" w:cs="Calibri"/>
          <w:b/>
          <w:sz w:val="24"/>
          <w:szCs w:val="24"/>
          <w:lang w:val="en-US"/>
        </w:rPr>
      </w:pPr>
    </w:p>
    <w:p w14:paraId="1B198FC8" w14:textId="77777777" w:rsidR="003A66AA" w:rsidRPr="002C2CE3" w:rsidRDefault="003A66AA" w:rsidP="003A66AA">
      <w:pPr>
        <w:pStyle w:val="Achievement"/>
        <w:numPr>
          <w:ilvl w:val="0"/>
          <w:numId w:val="32"/>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Completed the Explore AI Academy Data Engineering course and received a certificate of completion and Sector Education and Training Authority accredited NQF level 5 underway</w:t>
      </w:r>
    </w:p>
    <w:p w14:paraId="3EADB8C2" w14:textId="77777777" w:rsidR="003A66AA" w:rsidRPr="002C2CE3" w:rsidRDefault="003A66AA" w:rsidP="003A66AA">
      <w:pPr>
        <w:pStyle w:val="Achievement"/>
        <w:numPr>
          <w:ilvl w:val="0"/>
          <w:numId w:val="32"/>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Developed an ethically compliant data web scraping tool for the Sales department to analyze keynote speakers at leading technology event, namely Mobile World Congress Barcelona trade show.</w:t>
      </w:r>
    </w:p>
    <w:p w14:paraId="2995C0CC" w14:textId="77777777" w:rsidR="003A66AA" w:rsidRPr="002C2CE3" w:rsidRDefault="003A66AA" w:rsidP="003A66AA">
      <w:pPr>
        <w:pStyle w:val="Achievement"/>
        <w:numPr>
          <w:ilvl w:val="0"/>
          <w:numId w:val="32"/>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Delivered a team presentation to peers, educators and public to share the web scraping tool.</w:t>
      </w:r>
    </w:p>
    <w:p w14:paraId="16FF50DD" w14:textId="383393A3" w:rsidR="00992BE7" w:rsidRDefault="00992BE7" w:rsidP="002C2CE3">
      <w:pPr>
        <w:pStyle w:val="Achievement"/>
        <w:tabs>
          <w:tab w:val="right" w:pos="9990"/>
        </w:tabs>
        <w:spacing w:after="0" w:line="240" w:lineRule="auto"/>
        <w:rPr>
          <w:rFonts w:cs="Arial"/>
          <w:color w:val="222222"/>
          <w:sz w:val="24"/>
          <w:szCs w:val="24"/>
          <w:shd w:val="clear" w:color="auto" w:fill="FFFFFF"/>
        </w:rPr>
      </w:pPr>
    </w:p>
    <w:p w14:paraId="7F7D7FC4" w14:textId="77777777" w:rsidR="002C2CE3" w:rsidRPr="00992BE7" w:rsidRDefault="002C2CE3" w:rsidP="002C2CE3">
      <w:pPr>
        <w:pStyle w:val="Achievement"/>
        <w:tabs>
          <w:tab w:val="right" w:pos="9990"/>
        </w:tabs>
        <w:spacing w:after="0" w:line="240" w:lineRule="auto"/>
        <w:rPr>
          <w:rFonts w:cs="Arial"/>
          <w:color w:val="222222"/>
          <w:sz w:val="24"/>
          <w:szCs w:val="24"/>
          <w:shd w:val="clear" w:color="auto" w:fill="FFFFFF"/>
        </w:rPr>
      </w:pPr>
    </w:p>
    <w:p w14:paraId="400A3DDB" w14:textId="051CAA78" w:rsidR="003F50D7" w:rsidRPr="00A513DA" w:rsidRDefault="00D53F30" w:rsidP="006D59DB">
      <w:pPr>
        <w:pStyle w:val="Achievement"/>
        <w:tabs>
          <w:tab w:val="right" w:pos="9990"/>
        </w:tabs>
        <w:spacing w:after="0" w:line="240" w:lineRule="auto"/>
        <w:ind w:left="0" w:firstLine="0"/>
        <w:rPr>
          <w:rFonts w:eastAsiaTheme="minorEastAsia" w:cs="Calibri"/>
          <w:b/>
          <w:sz w:val="24"/>
          <w:szCs w:val="24"/>
          <w:lang w:val="en-US"/>
        </w:rPr>
      </w:pPr>
      <w:r w:rsidRPr="00A513DA">
        <w:rPr>
          <w:rFonts w:eastAsiaTheme="minorEastAsia" w:cs="Calibri"/>
          <w:b/>
          <w:sz w:val="24"/>
          <w:szCs w:val="24"/>
          <w:lang w:val="en-US"/>
        </w:rPr>
        <w:t>DATA ANALYTIC</w:t>
      </w:r>
      <w:r w:rsidR="002C2CE3">
        <w:rPr>
          <w:rFonts w:eastAsiaTheme="minorEastAsia" w:cs="Calibri"/>
          <w:b/>
          <w:sz w:val="24"/>
          <w:szCs w:val="24"/>
          <w:lang w:val="en-US"/>
        </w:rPr>
        <w:t>TS</w:t>
      </w:r>
      <w:r w:rsidRPr="00A513DA">
        <w:rPr>
          <w:rFonts w:eastAsiaTheme="minorEastAsia" w:cs="Calibri"/>
          <w:b/>
          <w:sz w:val="24"/>
          <w:szCs w:val="24"/>
          <w:lang w:val="en-US"/>
        </w:rPr>
        <w:t xml:space="preserve"> LEARNING </w:t>
      </w:r>
      <w:r w:rsidR="002C2CE3">
        <w:rPr>
          <w:rFonts w:eastAsiaTheme="minorEastAsia" w:cs="Calibri"/>
          <w:b/>
          <w:sz w:val="24"/>
          <w:szCs w:val="24"/>
          <w:lang w:val="en-US"/>
        </w:rPr>
        <w:t>ASSISTANT</w:t>
      </w:r>
    </w:p>
    <w:p w14:paraId="1997ED8C" w14:textId="64ADB1D6" w:rsidR="00670AD2" w:rsidRPr="00A513DA" w:rsidRDefault="00670AD2" w:rsidP="00FE128B">
      <w:pPr>
        <w:pStyle w:val="Achievement"/>
        <w:tabs>
          <w:tab w:val="left" w:pos="7830"/>
          <w:tab w:val="left" w:pos="7920"/>
          <w:tab w:val="right" w:pos="9990"/>
        </w:tabs>
        <w:spacing w:after="0" w:line="240" w:lineRule="auto"/>
        <w:ind w:left="0" w:firstLine="0"/>
        <w:jc w:val="left"/>
        <w:rPr>
          <w:rFonts w:eastAsiaTheme="minorEastAsia" w:cs="Calibri"/>
          <w:b/>
          <w:sz w:val="24"/>
          <w:szCs w:val="24"/>
          <w:lang w:val="en-US"/>
        </w:rPr>
      </w:pPr>
      <w:r w:rsidRPr="00A513DA">
        <w:rPr>
          <w:rFonts w:eastAsiaTheme="minorEastAsia" w:cs="Calibri"/>
          <w:b/>
          <w:sz w:val="24"/>
          <w:szCs w:val="24"/>
          <w:lang w:val="en-US"/>
        </w:rPr>
        <w:t>2UINC/EDXONLI</w:t>
      </w:r>
      <w:r w:rsidR="006D59DB" w:rsidRPr="00A513DA">
        <w:rPr>
          <w:rFonts w:eastAsiaTheme="minorEastAsia" w:cs="Calibri"/>
          <w:b/>
          <w:sz w:val="24"/>
          <w:szCs w:val="24"/>
          <w:lang w:val="en-US"/>
        </w:rPr>
        <w:t xml:space="preserve">NE                                                                                         </w:t>
      </w:r>
      <w:r w:rsidR="000416D8" w:rsidRPr="00A513DA">
        <w:rPr>
          <w:rFonts w:eastAsiaTheme="minorEastAsia" w:cs="Calibri"/>
          <w:b/>
          <w:sz w:val="24"/>
          <w:szCs w:val="24"/>
          <w:lang w:val="en-US"/>
        </w:rPr>
        <w:t xml:space="preserve"> </w:t>
      </w:r>
      <w:r w:rsidR="00FE128B" w:rsidRPr="00A513DA">
        <w:rPr>
          <w:rFonts w:eastAsiaTheme="minorEastAsia" w:cs="Calibri"/>
          <w:b/>
          <w:sz w:val="24"/>
          <w:szCs w:val="24"/>
          <w:lang w:val="en-US"/>
        </w:rPr>
        <w:t xml:space="preserve"> </w:t>
      </w:r>
      <w:r w:rsidR="00AD6126" w:rsidRPr="00A513DA">
        <w:rPr>
          <w:rFonts w:eastAsiaTheme="minorEastAsia" w:cs="Calibri"/>
          <w:b/>
          <w:sz w:val="24"/>
          <w:szCs w:val="24"/>
          <w:lang w:val="en-US"/>
        </w:rPr>
        <w:t xml:space="preserve">SEPT 2023 </w:t>
      </w:r>
      <w:r w:rsidR="00FE128B" w:rsidRPr="00A513DA">
        <w:rPr>
          <w:rFonts w:eastAsiaTheme="minorEastAsia" w:cs="Calibri"/>
          <w:b/>
          <w:sz w:val="24"/>
          <w:szCs w:val="24"/>
          <w:lang w:val="en-US"/>
        </w:rPr>
        <w:t>–</w:t>
      </w:r>
      <w:r w:rsidR="00AD6126" w:rsidRPr="00A513DA">
        <w:rPr>
          <w:rFonts w:eastAsiaTheme="minorEastAsia" w:cs="Calibri"/>
          <w:b/>
          <w:sz w:val="24"/>
          <w:szCs w:val="24"/>
          <w:lang w:val="en-US"/>
        </w:rPr>
        <w:t xml:space="preserve"> </w:t>
      </w:r>
      <w:r w:rsidR="00FE128B" w:rsidRPr="00A513DA">
        <w:rPr>
          <w:rFonts w:eastAsiaTheme="minorEastAsia" w:cs="Calibri"/>
          <w:b/>
          <w:sz w:val="24"/>
          <w:szCs w:val="24"/>
          <w:lang w:val="en-US"/>
        </w:rPr>
        <w:t>PRESENT</w:t>
      </w:r>
      <w:r w:rsidR="00AD6126" w:rsidRPr="00A513DA">
        <w:rPr>
          <w:rFonts w:eastAsiaTheme="minorEastAsia" w:cs="Calibri"/>
          <w:b/>
          <w:sz w:val="24"/>
          <w:szCs w:val="24"/>
          <w:lang w:val="en-US"/>
        </w:rPr>
        <w:t xml:space="preserve"> </w:t>
      </w:r>
    </w:p>
    <w:p w14:paraId="127F19D9" w14:textId="77777777" w:rsidR="002C2CE3" w:rsidRDefault="002C2CE3" w:rsidP="002C2CE3">
      <w:pPr>
        <w:pStyle w:val="Achievement"/>
        <w:tabs>
          <w:tab w:val="right" w:pos="9990"/>
        </w:tabs>
        <w:spacing w:after="0" w:line="240" w:lineRule="auto"/>
        <w:rPr>
          <w:rFonts w:cs="Arial"/>
          <w:b/>
          <w:bCs/>
          <w:color w:val="222222"/>
          <w:sz w:val="24"/>
          <w:szCs w:val="24"/>
          <w:shd w:val="clear" w:color="auto" w:fill="FFFFFF"/>
        </w:rPr>
      </w:pPr>
      <w:r w:rsidRPr="002C2CE3">
        <w:rPr>
          <w:rFonts w:cs="Arial"/>
          <w:b/>
          <w:bCs/>
          <w:color w:val="222222"/>
          <w:sz w:val="24"/>
          <w:szCs w:val="24"/>
          <w:shd w:val="clear" w:color="auto" w:fill="FFFFFF"/>
        </w:rPr>
        <w:t>Key responsibilities</w:t>
      </w:r>
    </w:p>
    <w:p w14:paraId="0685ED77" w14:textId="77777777" w:rsidR="002C2CE3" w:rsidRPr="002C2CE3" w:rsidRDefault="002C2CE3" w:rsidP="002C2CE3">
      <w:pPr>
        <w:pStyle w:val="Achievement"/>
        <w:tabs>
          <w:tab w:val="right" w:pos="9990"/>
        </w:tabs>
        <w:spacing w:after="0" w:line="240" w:lineRule="auto"/>
        <w:rPr>
          <w:rFonts w:cs="Arial"/>
          <w:b/>
          <w:bCs/>
          <w:color w:val="222222"/>
          <w:sz w:val="24"/>
          <w:szCs w:val="24"/>
          <w:shd w:val="clear" w:color="auto" w:fill="FFFFFF"/>
        </w:rPr>
      </w:pPr>
    </w:p>
    <w:p w14:paraId="310F679C" w14:textId="77777777" w:rsidR="002C2CE3" w:rsidRPr="002C2CE3" w:rsidRDefault="002C2CE3" w:rsidP="002C2CE3">
      <w:pPr>
        <w:pStyle w:val="Achievement"/>
        <w:numPr>
          <w:ilvl w:val="0"/>
          <w:numId w:val="38"/>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Assist international (UK, USA, and Canada) learners with coding debugging, understand key concepts and complete assessment on various assessment.</w:t>
      </w:r>
    </w:p>
    <w:p w14:paraId="370693FB" w14:textId="77777777" w:rsidR="002C2CE3" w:rsidRPr="002C2CE3" w:rsidRDefault="002C2CE3" w:rsidP="002C2CE3">
      <w:pPr>
        <w:pStyle w:val="Achievement"/>
        <w:numPr>
          <w:ilvl w:val="0"/>
          <w:numId w:val="38"/>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Grade homework assignments using rubrics and templates within 24-48 hours, offering constructive feedback.</w:t>
      </w:r>
    </w:p>
    <w:p w14:paraId="1267C287" w14:textId="77777777" w:rsidR="002C2CE3" w:rsidRPr="002C2CE3" w:rsidRDefault="002C2CE3" w:rsidP="002C2CE3">
      <w:pPr>
        <w:pStyle w:val="Achievement"/>
        <w:numPr>
          <w:ilvl w:val="0"/>
          <w:numId w:val="38"/>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Support students throughout the boot camp program, assisting with technical and non-technical skills.</w:t>
      </w:r>
    </w:p>
    <w:p w14:paraId="0DE64DEA" w14:textId="77777777" w:rsidR="002C2CE3" w:rsidRDefault="002C2CE3" w:rsidP="002C2CE3">
      <w:pPr>
        <w:pStyle w:val="Achievement"/>
        <w:tabs>
          <w:tab w:val="right" w:pos="9990"/>
        </w:tabs>
        <w:spacing w:after="0" w:line="240" w:lineRule="auto"/>
        <w:rPr>
          <w:rFonts w:cs="Arial"/>
          <w:color w:val="222222"/>
          <w:sz w:val="24"/>
          <w:szCs w:val="24"/>
          <w:shd w:val="clear" w:color="auto" w:fill="FFFFFF"/>
        </w:rPr>
      </w:pPr>
    </w:p>
    <w:p w14:paraId="319E6D51" w14:textId="21BDEAD2" w:rsidR="002C2CE3" w:rsidRDefault="002C2CE3" w:rsidP="002C2CE3">
      <w:pPr>
        <w:pStyle w:val="Achievement"/>
        <w:tabs>
          <w:tab w:val="right" w:pos="9990"/>
        </w:tabs>
        <w:spacing w:after="0" w:line="240" w:lineRule="auto"/>
        <w:rPr>
          <w:rFonts w:cs="Arial"/>
          <w:b/>
          <w:bCs/>
          <w:color w:val="222222"/>
          <w:sz w:val="24"/>
          <w:szCs w:val="24"/>
          <w:shd w:val="clear" w:color="auto" w:fill="FFFFFF"/>
        </w:rPr>
      </w:pPr>
      <w:r w:rsidRPr="002C2CE3">
        <w:rPr>
          <w:rFonts w:cs="Arial"/>
          <w:b/>
          <w:bCs/>
          <w:color w:val="222222"/>
          <w:sz w:val="24"/>
          <w:szCs w:val="24"/>
          <w:shd w:val="clear" w:color="auto" w:fill="FFFFFF"/>
        </w:rPr>
        <w:t>Key achievements</w:t>
      </w:r>
    </w:p>
    <w:p w14:paraId="64DAFCFE" w14:textId="77777777" w:rsidR="002C2CE3" w:rsidRPr="002C2CE3" w:rsidRDefault="002C2CE3" w:rsidP="002C2CE3">
      <w:pPr>
        <w:pStyle w:val="Achievement"/>
        <w:tabs>
          <w:tab w:val="right" w:pos="9990"/>
        </w:tabs>
        <w:spacing w:after="0" w:line="240" w:lineRule="auto"/>
        <w:rPr>
          <w:rFonts w:cs="Arial"/>
          <w:b/>
          <w:bCs/>
          <w:color w:val="222222"/>
          <w:sz w:val="24"/>
          <w:szCs w:val="24"/>
          <w:shd w:val="clear" w:color="auto" w:fill="FFFFFF"/>
        </w:rPr>
      </w:pPr>
    </w:p>
    <w:p w14:paraId="25D47FB7" w14:textId="77777777" w:rsidR="002C2CE3" w:rsidRPr="002C2CE3" w:rsidRDefault="002C2CE3" w:rsidP="002C2CE3">
      <w:pPr>
        <w:pStyle w:val="Achievement"/>
        <w:numPr>
          <w:ilvl w:val="0"/>
          <w:numId w:val="39"/>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Infused empathy, encouragement, and fun into the learning experience, adhering to a support model for curriculum-based technical questions.</w:t>
      </w:r>
    </w:p>
    <w:p w14:paraId="6434474D" w14:textId="77777777" w:rsidR="002C2CE3" w:rsidRPr="002C2CE3" w:rsidRDefault="002C2CE3" w:rsidP="002C2CE3">
      <w:pPr>
        <w:pStyle w:val="Achievement"/>
        <w:numPr>
          <w:ilvl w:val="0"/>
          <w:numId w:val="39"/>
        </w:numPr>
        <w:tabs>
          <w:tab w:val="right" w:pos="9990"/>
        </w:tabs>
        <w:spacing w:after="0" w:line="240" w:lineRule="auto"/>
        <w:rPr>
          <w:rFonts w:cs="Arial"/>
          <w:color w:val="222222"/>
          <w:sz w:val="24"/>
          <w:szCs w:val="24"/>
          <w:shd w:val="clear" w:color="auto" w:fill="FFFFFF"/>
        </w:rPr>
      </w:pPr>
      <w:r w:rsidRPr="002C2CE3">
        <w:rPr>
          <w:rFonts w:cs="Arial"/>
          <w:color w:val="222222"/>
          <w:sz w:val="24"/>
          <w:szCs w:val="24"/>
          <w:shd w:val="clear" w:color="auto" w:fill="FFFFFF"/>
        </w:rPr>
        <w:t>Provided clear, comprehensive feedback to guide students toward excellence, identify errors, and support their learning progression.</w:t>
      </w:r>
    </w:p>
    <w:p w14:paraId="6E214827" w14:textId="44A03B2D" w:rsidR="00F01B2A" w:rsidRPr="002C2CE3" w:rsidRDefault="002C2CE3" w:rsidP="002C2CE3">
      <w:pPr>
        <w:pStyle w:val="Achievement"/>
        <w:numPr>
          <w:ilvl w:val="0"/>
          <w:numId w:val="39"/>
        </w:numPr>
        <w:tabs>
          <w:tab w:val="right" w:pos="9990"/>
        </w:tabs>
        <w:spacing w:after="0" w:line="240" w:lineRule="auto"/>
        <w:rPr>
          <w:rFonts w:eastAsiaTheme="minorEastAsia" w:cs="Calibri"/>
          <w:b/>
          <w:sz w:val="24"/>
          <w:szCs w:val="24"/>
          <w:lang w:val="en-US"/>
        </w:rPr>
      </w:pPr>
      <w:r w:rsidRPr="002C2CE3">
        <w:rPr>
          <w:rFonts w:cs="Arial"/>
          <w:color w:val="222222"/>
          <w:sz w:val="24"/>
          <w:szCs w:val="24"/>
          <w:shd w:val="clear" w:color="auto" w:fill="FFFFFF"/>
        </w:rPr>
        <w:t>Received an average of 4 out 5 in feedback from students</w:t>
      </w:r>
    </w:p>
    <w:p w14:paraId="0C0C1843" w14:textId="77777777" w:rsidR="002C2CE3" w:rsidRDefault="002C2CE3" w:rsidP="002C2CE3">
      <w:pPr>
        <w:pStyle w:val="Achievement"/>
        <w:tabs>
          <w:tab w:val="right" w:pos="9990"/>
        </w:tabs>
        <w:spacing w:after="0" w:line="240" w:lineRule="auto"/>
        <w:rPr>
          <w:rFonts w:cs="Arial"/>
          <w:color w:val="222222"/>
          <w:sz w:val="24"/>
          <w:szCs w:val="24"/>
          <w:shd w:val="clear" w:color="auto" w:fill="FFFFFF"/>
        </w:rPr>
      </w:pPr>
    </w:p>
    <w:p w14:paraId="207F6466" w14:textId="77777777" w:rsidR="002C2CE3" w:rsidRDefault="002C2CE3" w:rsidP="002C2CE3">
      <w:pPr>
        <w:pStyle w:val="Achievement"/>
        <w:tabs>
          <w:tab w:val="right" w:pos="9990"/>
        </w:tabs>
        <w:spacing w:after="0" w:line="240" w:lineRule="auto"/>
        <w:rPr>
          <w:rFonts w:cs="Arial"/>
          <w:color w:val="222222"/>
          <w:sz w:val="24"/>
          <w:szCs w:val="24"/>
          <w:shd w:val="clear" w:color="auto" w:fill="FFFFFF"/>
        </w:rPr>
      </w:pPr>
    </w:p>
    <w:p w14:paraId="49EED32C" w14:textId="77777777" w:rsidR="002C2CE3" w:rsidRPr="00A513DA" w:rsidRDefault="002C2CE3" w:rsidP="002C2CE3">
      <w:pPr>
        <w:pStyle w:val="Achievement"/>
        <w:tabs>
          <w:tab w:val="right" w:pos="9990"/>
        </w:tabs>
        <w:spacing w:after="0" w:line="240" w:lineRule="auto"/>
        <w:rPr>
          <w:rFonts w:eastAsiaTheme="minorEastAsia" w:cs="Calibri"/>
          <w:b/>
          <w:sz w:val="24"/>
          <w:szCs w:val="24"/>
          <w:lang w:val="en-US"/>
        </w:rPr>
      </w:pPr>
    </w:p>
    <w:p w14:paraId="4A65F783" w14:textId="77777777" w:rsidR="00503DC6" w:rsidRDefault="00503DC6" w:rsidP="00D33C03">
      <w:pPr>
        <w:pStyle w:val="Achievement"/>
        <w:tabs>
          <w:tab w:val="right" w:pos="9990"/>
        </w:tabs>
        <w:spacing w:after="0" w:line="240" w:lineRule="auto"/>
        <w:ind w:left="0" w:firstLine="0"/>
        <w:rPr>
          <w:rFonts w:eastAsiaTheme="minorEastAsia" w:cs="Calibri"/>
          <w:b/>
          <w:sz w:val="24"/>
          <w:szCs w:val="24"/>
          <w:lang w:val="en-US"/>
        </w:rPr>
      </w:pPr>
    </w:p>
    <w:p w14:paraId="73057F14" w14:textId="4C7F4AD0" w:rsidR="00247E4C" w:rsidRPr="00A513DA" w:rsidRDefault="00660806" w:rsidP="00D33C03">
      <w:pPr>
        <w:pStyle w:val="Achievement"/>
        <w:tabs>
          <w:tab w:val="right" w:pos="9990"/>
        </w:tabs>
        <w:spacing w:after="0" w:line="240" w:lineRule="auto"/>
        <w:ind w:left="0" w:firstLine="0"/>
        <w:rPr>
          <w:rFonts w:eastAsiaTheme="minorEastAsia" w:cs="Calibri"/>
          <w:b/>
          <w:sz w:val="24"/>
          <w:szCs w:val="24"/>
          <w:lang w:val="en-US"/>
        </w:rPr>
      </w:pPr>
      <w:r w:rsidRPr="00A513DA">
        <w:rPr>
          <w:rFonts w:eastAsiaTheme="minorEastAsia" w:cs="Calibri"/>
          <w:b/>
          <w:sz w:val="24"/>
          <w:szCs w:val="24"/>
          <w:lang w:val="en-US"/>
        </w:rPr>
        <w:lastRenderedPageBreak/>
        <w:t xml:space="preserve">MIS </w:t>
      </w:r>
      <w:r w:rsidR="00C56496">
        <w:rPr>
          <w:rFonts w:eastAsiaTheme="minorEastAsia" w:cs="Calibri"/>
          <w:b/>
          <w:sz w:val="24"/>
          <w:szCs w:val="24"/>
          <w:lang w:val="en-US"/>
        </w:rPr>
        <w:t>GRADUATE TRAINEE</w:t>
      </w:r>
    </w:p>
    <w:p w14:paraId="1D65CFE2" w14:textId="65E4BFC8" w:rsidR="002C2CE3" w:rsidRDefault="00660806" w:rsidP="00D33C03">
      <w:pPr>
        <w:pStyle w:val="Achievement"/>
        <w:tabs>
          <w:tab w:val="right" w:pos="9990"/>
        </w:tabs>
        <w:spacing w:after="0" w:line="240" w:lineRule="auto"/>
        <w:ind w:left="0" w:firstLine="0"/>
        <w:rPr>
          <w:rFonts w:eastAsiaTheme="minorEastAsia" w:cs="Calibri"/>
          <w:b/>
          <w:iCs/>
          <w:sz w:val="24"/>
          <w:szCs w:val="24"/>
          <w:lang w:val="en-US"/>
        </w:rPr>
      </w:pPr>
      <w:r w:rsidRPr="00A513DA">
        <w:rPr>
          <w:rFonts w:eastAsiaTheme="minorEastAsia" w:cs="Calibri"/>
          <w:b/>
          <w:sz w:val="24"/>
          <w:szCs w:val="24"/>
          <w:lang w:val="en-US"/>
        </w:rPr>
        <w:t>TRANSNET FREIGHT RAIL</w:t>
      </w:r>
      <w:r w:rsidR="00BE5C35" w:rsidRPr="00A513DA">
        <w:rPr>
          <w:rFonts w:eastAsiaTheme="minorEastAsia" w:cs="Calibri"/>
          <w:b/>
          <w:sz w:val="24"/>
          <w:szCs w:val="24"/>
          <w:lang w:val="en-US"/>
        </w:rPr>
        <w:t xml:space="preserve">, </w:t>
      </w:r>
      <w:r w:rsidRPr="00A513DA">
        <w:rPr>
          <w:rFonts w:eastAsiaTheme="minorEastAsia" w:cs="Calibri"/>
          <w:b/>
          <w:sz w:val="24"/>
          <w:szCs w:val="24"/>
          <w:lang w:val="en-US"/>
        </w:rPr>
        <w:t>SOUTH AFRICA</w:t>
      </w:r>
      <w:r w:rsidR="004720D7" w:rsidRPr="00A513DA">
        <w:rPr>
          <w:rFonts w:eastAsiaTheme="minorEastAsia" w:cs="Calibri"/>
          <w:b/>
          <w:sz w:val="24"/>
          <w:szCs w:val="24"/>
          <w:lang w:val="en-US"/>
        </w:rPr>
        <w:tab/>
      </w:r>
      <w:r w:rsidR="00877A76">
        <w:rPr>
          <w:rFonts w:eastAsiaTheme="minorEastAsia" w:cs="Calibri"/>
          <w:b/>
          <w:iCs/>
          <w:sz w:val="24"/>
          <w:szCs w:val="24"/>
          <w:lang w:val="en-US"/>
        </w:rPr>
        <w:t>JUL</w:t>
      </w:r>
      <w:r w:rsidR="00D33C03" w:rsidRPr="00A513DA">
        <w:rPr>
          <w:rFonts w:eastAsiaTheme="minorEastAsia" w:cs="Calibri"/>
          <w:b/>
          <w:iCs/>
          <w:sz w:val="24"/>
          <w:szCs w:val="24"/>
          <w:lang w:val="en-US"/>
        </w:rPr>
        <w:t xml:space="preserve"> 201</w:t>
      </w:r>
      <w:r w:rsidR="00F7720C" w:rsidRPr="00A513DA">
        <w:rPr>
          <w:rFonts w:eastAsiaTheme="minorEastAsia" w:cs="Calibri"/>
          <w:b/>
          <w:iCs/>
          <w:sz w:val="24"/>
          <w:szCs w:val="24"/>
          <w:lang w:val="en-US"/>
        </w:rPr>
        <w:t>7</w:t>
      </w:r>
      <w:r w:rsidR="00D33C03" w:rsidRPr="00A513DA">
        <w:rPr>
          <w:rFonts w:eastAsiaTheme="minorEastAsia" w:cs="Calibri"/>
          <w:b/>
          <w:iCs/>
          <w:sz w:val="24"/>
          <w:szCs w:val="24"/>
          <w:lang w:val="en-US"/>
        </w:rPr>
        <w:t>–</w:t>
      </w:r>
      <w:r w:rsidR="00F7720C" w:rsidRPr="00A513DA">
        <w:rPr>
          <w:rFonts w:eastAsiaTheme="minorEastAsia" w:cs="Calibri"/>
          <w:b/>
          <w:iCs/>
          <w:sz w:val="24"/>
          <w:szCs w:val="24"/>
          <w:lang w:val="en-US"/>
        </w:rPr>
        <w:t>JUN 2019</w:t>
      </w:r>
    </w:p>
    <w:p w14:paraId="3865B013" w14:textId="72CD6781" w:rsidR="002C2CE3" w:rsidRDefault="002C2CE3" w:rsidP="00D33C03">
      <w:pPr>
        <w:pStyle w:val="Achievement"/>
        <w:tabs>
          <w:tab w:val="right" w:pos="9990"/>
        </w:tabs>
        <w:spacing w:after="0" w:line="240" w:lineRule="auto"/>
        <w:ind w:left="0" w:firstLine="0"/>
        <w:rPr>
          <w:rFonts w:eastAsiaTheme="minorEastAsia" w:cs="Calibri"/>
          <w:b/>
          <w:iCs/>
          <w:sz w:val="24"/>
          <w:szCs w:val="24"/>
          <w:lang w:val="en-US"/>
        </w:rPr>
      </w:pPr>
      <w:r>
        <w:rPr>
          <w:rFonts w:eastAsiaTheme="minorEastAsia" w:cs="Calibri"/>
          <w:b/>
          <w:iCs/>
          <w:sz w:val="24"/>
          <w:szCs w:val="24"/>
          <w:lang w:val="en-US"/>
        </w:rPr>
        <w:t>Key responsibilities</w:t>
      </w:r>
    </w:p>
    <w:p w14:paraId="58A1365D" w14:textId="77777777" w:rsidR="002C2CE3" w:rsidRPr="00A513DA" w:rsidRDefault="002C2CE3" w:rsidP="00D33C03">
      <w:pPr>
        <w:pStyle w:val="Achievement"/>
        <w:tabs>
          <w:tab w:val="right" w:pos="9990"/>
        </w:tabs>
        <w:spacing w:after="0" w:line="240" w:lineRule="auto"/>
        <w:ind w:left="0" w:firstLine="0"/>
        <w:rPr>
          <w:rFonts w:eastAsiaTheme="minorEastAsia" w:cs="Calibri"/>
          <w:b/>
          <w:iCs/>
          <w:sz w:val="24"/>
          <w:szCs w:val="24"/>
          <w:lang w:val="en-US"/>
        </w:rPr>
      </w:pPr>
    </w:p>
    <w:p w14:paraId="7A922404" w14:textId="77777777" w:rsidR="002C2CE3" w:rsidRPr="002C2CE3" w:rsidRDefault="002C2CE3" w:rsidP="002C2CE3">
      <w:pPr>
        <w:pStyle w:val="Achievement"/>
        <w:numPr>
          <w:ilvl w:val="0"/>
          <w:numId w:val="40"/>
        </w:numPr>
        <w:tabs>
          <w:tab w:val="right" w:pos="9990"/>
        </w:tabs>
        <w:spacing w:after="0" w:line="240" w:lineRule="auto"/>
        <w:rPr>
          <w:sz w:val="24"/>
          <w:szCs w:val="24"/>
        </w:rPr>
      </w:pPr>
      <w:r w:rsidRPr="002C2CE3">
        <w:rPr>
          <w:sz w:val="24"/>
          <w:szCs w:val="24"/>
        </w:rPr>
        <w:t>Extraction of raw data from server for compiling MIS reports using excel spreadsheets and graphs for decision making by the Customer Care department.</w:t>
      </w:r>
    </w:p>
    <w:p w14:paraId="537CAF4E" w14:textId="0BEF1AA1" w:rsidR="002C2CE3" w:rsidRPr="002C2CE3" w:rsidRDefault="00D938CE" w:rsidP="002C2CE3">
      <w:pPr>
        <w:pStyle w:val="Achievement"/>
        <w:numPr>
          <w:ilvl w:val="0"/>
          <w:numId w:val="40"/>
        </w:numPr>
        <w:tabs>
          <w:tab w:val="right" w:pos="9990"/>
        </w:tabs>
        <w:spacing w:after="0" w:line="240" w:lineRule="auto"/>
        <w:rPr>
          <w:sz w:val="24"/>
          <w:szCs w:val="24"/>
        </w:rPr>
      </w:pPr>
      <w:r>
        <w:rPr>
          <w:sz w:val="24"/>
          <w:szCs w:val="24"/>
        </w:rPr>
        <w:t>Updated</w:t>
      </w:r>
      <w:r w:rsidR="002C2CE3" w:rsidRPr="002C2CE3">
        <w:rPr>
          <w:sz w:val="24"/>
          <w:szCs w:val="24"/>
        </w:rPr>
        <w:t xml:space="preserve"> dashboards for various departments on a weekly basis that aid with performance monitoring.</w:t>
      </w:r>
    </w:p>
    <w:p w14:paraId="715E14EE" w14:textId="77777777" w:rsidR="002C2CE3" w:rsidRPr="002C2CE3" w:rsidRDefault="002C2CE3" w:rsidP="002C2CE3">
      <w:pPr>
        <w:pStyle w:val="Achievement"/>
        <w:numPr>
          <w:ilvl w:val="0"/>
          <w:numId w:val="40"/>
        </w:numPr>
        <w:tabs>
          <w:tab w:val="right" w:pos="9990"/>
        </w:tabs>
        <w:spacing w:after="0" w:line="240" w:lineRule="auto"/>
        <w:rPr>
          <w:sz w:val="24"/>
          <w:szCs w:val="24"/>
        </w:rPr>
      </w:pPr>
      <w:r w:rsidRPr="002C2CE3">
        <w:rPr>
          <w:sz w:val="24"/>
          <w:szCs w:val="24"/>
        </w:rPr>
        <w:t>Creation of data-led insights for various Business Units to improve financial performance.</w:t>
      </w:r>
    </w:p>
    <w:p w14:paraId="4155E73F" w14:textId="77777777" w:rsidR="002C2CE3" w:rsidRDefault="002C2CE3" w:rsidP="002C2CE3">
      <w:pPr>
        <w:pStyle w:val="Achievement"/>
        <w:numPr>
          <w:ilvl w:val="0"/>
          <w:numId w:val="40"/>
        </w:numPr>
        <w:tabs>
          <w:tab w:val="right" w:pos="9990"/>
        </w:tabs>
        <w:spacing w:after="0" w:line="240" w:lineRule="auto"/>
        <w:rPr>
          <w:sz w:val="24"/>
          <w:szCs w:val="24"/>
        </w:rPr>
      </w:pPr>
      <w:r w:rsidRPr="002C2CE3">
        <w:rPr>
          <w:sz w:val="24"/>
          <w:szCs w:val="24"/>
        </w:rPr>
        <w:t>Performing daily incident Report recording for Risk Management and Operations department.</w:t>
      </w:r>
    </w:p>
    <w:p w14:paraId="60A6A169" w14:textId="77777777" w:rsidR="002C2CE3" w:rsidRDefault="002C2CE3" w:rsidP="002C2CE3">
      <w:pPr>
        <w:pStyle w:val="Achievement"/>
        <w:tabs>
          <w:tab w:val="right" w:pos="9990"/>
        </w:tabs>
        <w:spacing w:after="0" w:line="240" w:lineRule="auto"/>
        <w:rPr>
          <w:sz w:val="24"/>
          <w:szCs w:val="24"/>
        </w:rPr>
      </w:pPr>
    </w:p>
    <w:p w14:paraId="3C6F1C2C" w14:textId="3BE99CC5" w:rsidR="002C2CE3" w:rsidRPr="00D938CE" w:rsidRDefault="002C2CE3" w:rsidP="002C2CE3">
      <w:pPr>
        <w:pStyle w:val="Achievement"/>
        <w:tabs>
          <w:tab w:val="right" w:pos="9990"/>
        </w:tabs>
        <w:spacing w:after="0" w:line="240" w:lineRule="auto"/>
        <w:rPr>
          <w:b/>
          <w:bCs/>
          <w:sz w:val="24"/>
          <w:szCs w:val="24"/>
        </w:rPr>
      </w:pPr>
      <w:r w:rsidRPr="00D938CE">
        <w:rPr>
          <w:b/>
          <w:bCs/>
          <w:sz w:val="24"/>
          <w:szCs w:val="24"/>
        </w:rPr>
        <w:t>Key achievements</w:t>
      </w:r>
    </w:p>
    <w:p w14:paraId="278C04FA" w14:textId="77777777" w:rsidR="002C2CE3" w:rsidRDefault="002C2CE3" w:rsidP="002C2CE3">
      <w:pPr>
        <w:pStyle w:val="Achievement"/>
        <w:tabs>
          <w:tab w:val="right" w:pos="9990"/>
        </w:tabs>
        <w:spacing w:after="0" w:line="240" w:lineRule="auto"/>
        <w:rPr>
          <w:sz w:val="24"/>
          <w:szCs w:val="24"/>
        </w:rPr>
      </w:pPr>
    </w:p>
    <w:p w14:paraId="05C857C6" w14:textId="68717784" w:rsidR="00D938CE" w:rsidRDefault="00D938CE" w:rsidP="00D938CE">
      <w:pPr>
        <w:pStyle w:val="Achievement"/>
        <w:numPr>
          <w:ilvl w:val="0"/>
          <w:numId w:val="41"/>
        </w:numPr>
        <w:tabs>
          <w:tab w:val="right" w:pos="9990"/>
        </w:tabs>
        <w:spacing w:after="0" w:line="240" w:lineRule="auto"/>
        <w:rPr>
          <w:sz w:val="24"/>
          <w:szCs w:val="24"/>
        </w:rPr>
      </w:pPr>
      <w:r>
        <w:rPr>
          <w:sz w:val="24"/>
          <w:szCs w:val="24"/>
        </w:rPr>
        <w:t>Contributed to the Customer Care Department to meet weekly targets based on predictive analysis created by aligning with various departments (operations, customer credit, resource management, etc).</w:t>
      </w:r>
    </w:p>
    <w:p w14:paraId="4EB19D26" w14:textId="17A678B5" w:rsidR="00D938CE" w:rsidRDefault="00D938CE" w:rsidP="00D938CE">
      <w:pPr>
        <w:pStyle w:val="Achievement"/>
        <w:numPr>
          <w:ilvl w:val="0"/>
          <w:numId w:val="41"/>
        </w:numPr>
        <w:tabs>
          <w:tab w:val="right" w:pos="9990"/>
        </w:tabs>
        <w:spacing w:after="0" w:line="240" w:lineRule="auto"/>
        <w:rPr>
          <w:sz w:val="24"/>
          <w:szCs w:val="24"/>
        </w:rPr>
      </w:pPr>
      <w:r>
        <w:rPr>
          <w:sz w:val="24"/>
          <w:szCs w:val="24"/>
        </w:rPr>
        <w:t>Built business operation understanding and created relationships within other departments.</w:t>
      </w:r>
    </w:p>
    <w:p w14:paraId="602D2344" w14:textId="1B29AA71" w:rsidR="00D938CE" w:rsidRDefault="00D938CE" w:rsidP="00D938CE">
      <w:pPr>
        <w:pStyle w:val="Achievement"/>
        <w:numPr>
          <w:ilvl w:val="0"/>
          <w:numId w:val="41"/>
        </w:numPr>
        <w:tabs>
          <w:tab w:val="right" w:pos="9990"/>
        </w:tabs>
        <w:spacing w:after="0" w:line="240" w:lineRule="auto"/>
        <w:rPr>
          <w:sz w:val="24"/>
          <w:szCs w:val="24"/>
        </w:rPr>
      </w:pPr>
      <w:r>
        <w:rPr>
          <w:sz w:val="24"/>
          <w:szCs w:val="24"/>
        </w:rPr>
        <w:t xml:space="preserve">Collaborated with the operations manager to </w:t>
      </w:r>
      <w:r w:rsidR="00113FAA">
        <w:rPr>
          <w:sz w:val="24"/>
          <w:szCs w:val="24"/>
        </w:rPr>
        <w:t>get tasks in back-log completed for overall operational performance.</w:t>
      </w:r>
    </w:p>
    <w:p w14:paraId="499644C8" w14:textId="38E29EFF" w:rsidR="00113FAA" w:rsidRDefault="00113FAA" w:rsidP="00D938CE">
      <w:pPr>
        <w:pStyle w:val="Achievement"/>
        <w:numPr>
          <w:ilvl w:val="0"/>
          <w:numId w:val="41"/>
        </w:numPr>
        <w:tabs>
          <w:tab w:val="right" w:pos="9990"/>
        </w:tabs>
        <w:spacing w:after="0" w:line="240" w:lineRule="auto"/>
        <w:rPr>
          <w:sz w:val="24"/>
          <w:szCs w:val="24"/>
        </w:rPr>
      </w:pPr>
      <w:r>
        <w:rPr>
          <w:sz w:val="24"/>
          <w:szCs w:val="24"/>
        </w:rPr>
        <w:t>Delivered bi-annual presentations to HR manager and immediate manager to deliver milestones covered and received positive feedback.</w:t>
      </w:r>
    </w:p>
    <w:p w14:paraId="5864C4C7" w14:textId="77777777" w:rsidR="002C2CE3" w:rsidRPr="002C2CE3" w:rsidRDefault="002C2CE3" w:rsidP="002C2CE3">
      <w:pPr>
        <w:pStyle w:val="Achievement"/>
        <w:tabs>
          <w:tab w:val="right" w:pos="9990"/>
        </w:tabs>
        <w:spacing w:after="0" w:line="240" w:lineRule="auto"/>
        <w:rPr>
          <w:sz w:val="24"/>
          <w:szCs w:val="24"/>
        </w:rPr>
      </w:pPr>
    </w:p>
    <w:p w14:paraId="718B7194" w14:textId="77777777" w:rsidR="00D33C03" w:rsidRPr="00A513DA" w:rsidRDefault="00D33C03" w:rsidP="00D33C03">
      <w:pPr>
        <w:pStyle w:val="Achievement"/>
        <w:tabs>
          <w:tab w:val="right" w:pos="9990"/>
        </w:tabs>
        <w:spacing w:after="0" w:line="240" w:lineRule="auto"/>
        <w:ind w:left="0" w:firstLine="0"/>
        <w:rPr>
          <w:rFonts w:eastAsiaTheme="minorEastAsia" w:cs="Calibri"/>
          <w:b/>
          <w:sz w:val="24"/>
          <w:szCs w:val="24"/>
          <w:lang w:val="en-US"/>
        </w:rPr>
      </w:pPr>
    </w:p>
    <w:p w14:paraId="7FD5995E" w14:textId="40699FAA" w:rsidR="0015158D" w:rsidRPr="00A513DA" w:rsidRDefault="00F7720C" w:rsidP="00D33C03">
      <w:pPr>
        <w:pStyle w:val="Achievement"/>
        <w:tabs>
          <w:tab w:val="right" w:pos="9990"/>
        </w:tabs>
        <w:spacing w:after="0" w:line="240" w:lineRule="auto"/>
        <w:ind w:left="0" w:firstLine="0"/>
        <w:rPr>
          <w:rFonts w:eastAsiaTheme="minorEastAsia" w:cs="Calibri"/>
          <w:b/>
          <w:sz w:val="24"/>
          <w:szCs w:val="24"/>
          <w:lang w:val="en-US"/>
        </w:rPr>
      </w:pPr>
      <w:r w:rsidRPr="00A513DA">
        <w:rPr>
          <w:rFonts w:eastAsiaTheme="minorEastAsia" w:cs="Calibri"/>
          <w:b/>
          <w:sz w:val="24"/>
          <w:szCs w:val="24"/>
          <w:lang w:val="en-US"/>
        </w:rPr>
        <w:t>CASH ACCOUNTANT</w:t>
      </w:r>
    </w:p>
    <w:p w14:paraId="292CD11B" w14:textId="44D53049" w:rsidR="00113FAA" w:rsidRDefault="00F7720C" w:rsidP="00F45B1C">
      <w:pPr>
        <w:pStyle w:val="Achievement"/>
        <w:tabs>
          <w:tab w:val="right" w:pos="9990"/>
        </w:tabs>
        <w:spacing w:after="0" w:line="240" w:lineRule="auto"/>
        <w:ind w:left="0" w:firstLine="0"/>
        <w:jc w:val="left"/>
        <w:rPr>
          <w:rFonts w:eastAsiaTheme="minorEastAsia" w:cs="Calibri"/>
          <w:b/>
          <w:i/>
          <w:sz w:val="24"/>
          <w:szCs w:val="24"/>
          <w:lang w:val="en-US"/>
        </w:rPr>
      </w:pPr>
      <w:r w:rsidRPr="00A513DA">
        <w:rPr>
          <w:rFonts w:eastAsiaTheme="minorEastAsia" w:cs="Calibri"/>
          <w:b/>
          <w:sz w:val="24"/>
          <w:szCs w:val="24"/>
          <w:lang w:val="en-US"/>
        </w:rPr>
        <w:t>CAPITEC BANK</w:t>
      </w:r>
      <w:r w:rsidR="00D33C03" w:rsidRPr="00A513DA">
        <w:rPr>
          <w:rFonts w:eastAsiaTheme="minorEastAsia" w:cs="Calibri"/>
          <w:b/>
          <w:sz w:val="24"/>
          <w:szCs w:val="24"/>
          <w:lang w:val="en-US"/>
        </w:rPr>
        <w:t xml:space="preserve">, </w:t>
      </w:r>
      <w:r w:rsidRPr="00A513DA">
        <w:rPr>
          <w:rFonts w:eastAsiaTheme="minorEastAsia" w:cs="Calibri"/>
          <w:b/>
          <w:sz w:val="24"/>
          <w:szCs w:val="24"/>
          <w:lang w:val="en-US"/>
        </w:rPr>
        <w:t>SOUTH AFRICA</w:t>
      </w:r>
      <w:r w:rsidR="004720D7" w:rsidRPr="00A513DA">
        <w:rPr>
          <w:rFonts w:eastAsiaTheme="minorEastAsia" w:cs="Calibri"/>
          <w:b/>
          <w:sz w:val="24"/>
          <w:szCs w:val="24"/>
          <w:lang w:val="en-US"/>
        </w:rPr>
        <w:tab/>
      </w:r>
      <w:r w:rsidR="00877A76">
        <w:rPr>
          <w:rFonts w:eastAsiaTheme="minorEastAsia" w:cs="Calibri"/>
          <w:b/>
          <w:iCs/>
          <w:sz w:val="24"/>
          <w:szCs w:val="24"/>
          <w:lang w:val="en-US"/>
        </w:rPr>
        <w:t>MAY</w:t>
      </w:r>
      <w:r w:rsidR="00D33C03" w:rsidRPr="00A513DA">
        <w:rPr>
          <w:rFonts w:eastAsiaTheme="minorEastAsia" w:cs="Calibri"/>
          <w:b/>
          <w:iCs/>
          <w:sz w:val="24"/>
          <w:szCs w:val="24"/>
          <w:lang w:val="en-US"/>
        </w:rPr>
        <w:t xml:space="preserve"> 201</w:t>
      </w:r>
      <w:r w:rsidR="00877A76">
        <w:rPr>
          <w:rFonts w:eastAsiaTheme="minorEastAsia" w:cs="Calibri"/>
          <w:b/>
          <w:iCs/>
          <w:sz w:val="24"/>
          <w:szCs w:val="24"/>
          <w:lang w:val="en-US"/>
        </w:rPr>
        <w:t>6</w:t>
      </w:r>
      <w:r w:rsidR="00D33C03" w:rsidRPr="00A513DA">
        <w:rPr>
          <w:rFonts w:eastAsiaTheme="minorEastAsia" w:cs="Calibri"/>
          <w:b/>
          <w:iCs/>
          <w:sz w:val="24"/>
          <w:szCs w:val="24"/>
          <w:lang w:val="en-US"/>
        </w:rPr>
        <w:t xml:space="preserve"> –</w:t>
      </w:r>
      <w:r w:rsidR="00F45B1C" w:rsidRPr="00A513DA">
        <w:rPr>
          <w:rFonts w:eastAsiaTheme="minorEastAsia" w:cs="Calibri"/>
          <w:b/>
          <w:iCs/>
          <w:sz w:val="24"/>
          <w:szCs w:val="24"/>
          <w:lang w:val="en-US"/>
        </w:rPr>
        <w:t xml:space="preserve"> </w:t>
      </w:r>
      <w:r w:rsidR="00D33C03" w:rsidRPr="00A513DA">
        <w:rPr>
          <w:rFonts w:eastAsiaTheme="minorEastAsia" w:cs="Calibri"/>
          <w:b/>
          <w:iCs/>
          <w:sz w:val="24"/>
          <w:szCs w:val="24"/>
          <w:lang w:val="en-US"/>
        </w:rPr>
        <w:t>JUN</w:t>
      </w:r>
      <w:r w:rsidR="00877A76">
        <w:rPr>
          <w:rFonts w:eastAsiaTheme="minorEastAsia" w:cs="Calibri"/>
          <w:b/>
          <w:iCs/>
          <w:sz w:val="24"/>
          <w:szCs w:val="24"/>
          <w:lang w:val="en-US"/>
        </w:rPr>
        <w:t xml:space="preserve"> </w:t>
      </w:r>
      <w:r w:rsidR="00D33C03" w:rsidRPr="00A513DA">
        <w:rPr>
          <w:rFonts w:eastAsiaTheme="minorEastAsia" w:cs="Calibri"/>
          <w:b/>
          <w:iCs/>
          <w:sz w:val="24"/>
          <w:szCs w:val="24"/>
          <w:lang w:val="en-US"/>
        </w:rPr>
        <w:t>201</w:t>
      </w:r>
      <w:r w:rsidR="00877A76">
        <w:rPr>
          <w:rFonts w:eastAsiaTheme="minorEastAsia" w:cs="Calibri"/>
          <w:b/>
          <w:iCs/>
          <w:sz w:val="24"/>
          <w:szCs w:val="24"/>
          <w:lang w:val="en-US"/>
        </w:rPr>
        <w:t>7</w:t>
      </w:r>
      <w:r w:rsidR="00D33C03" w:rsidRPr="00A513DA">
        <w:rPr>
          <w:rFonts w:eastAsiaTheme="minorEastAsia" w:cs="Calibri"/>
          <w:b/>
          <w:i/>
          <w:sz w:val="24"/>
          <w:szCs w:val="24"/>
          <w:lang w:val="en-US"/>
        </w:rPr>
        <w:t xml:space="preserve"> </w:t>
      </w:r>
    </w:p>
    <w:p w14:paraId="63E5D6FF" w14:textId="4B51CB0A" w:rsidR="00113FAA" w:rsidRDefault="00113FAA" w:rsidP="00113FAA">
      <w:pPr>
        <w:pStyle w:val="Achievement"/>
        <w:tabs>
          <w:tab w:val="right" w:pos="9990"/>
        </w:tabs>
        <w:spacing w:after="0" w:line="240" w:lineRule="auto"/>
        <w:rPr>
          <w:b/>
          <w:bCs/>
          <w:sz w:val="24"/>
          <w:szCs w:val="24"/>
        </w:rPr>
      </w:pPr>
      <w:r w:rsidRPr="00113FAA">
        <w:rPr>
          <w:b/>
          <w:bCs/>
          <w:sz w:val="24"/>
          <w:szCs w:val="24"/>
        </w:rPr>
        <w:t>Key responsibilities</w:t>
      </w:r>
    </w:p>
    <w:p w14:paraId="6D46FD36" w14:textId="77777777" w:rsidR="00113FAA" w:rsidRPr="00113FAA" w:rsidRDefault="00113FAA" w:rsidP="00113FAA">
      <w:pPr>
        <w:pStyle w:val="Achievement"/>
        <w:tabs>
          <w:tab w:val="right" w:pos="9990"/>
        </w:tabs>
        <w:spacing w:after="0" w:line="240" w:lineRule="auto"/>
        <w:rPr>
          <w:b/>
          <w:bCs/>
          <w:sz w:val="24"/>
          <w:szCs w:val="24"/>
        </w:rPr>
      </w:pPr>
    </w:p>
    <w:p w14:paraId="37787BD1" w14:textId="06659357" w:rsidR="00D0526E" w:rsidRPr="00A513DA" w:rsidRDefault="00D0526E" w:rsidP="00D33C03">
      <w:pPr>
        <w:pStyle w:val="Achievement"/>
        <w:numPr>
          <w:ilvl w:val="0"/>
          <w:numId w:val="11"/>
        </w:numPr>
        <w:tabs>
          <w:tab w:val="right" w:pos="9990"/>
        </w:tabs>
        <w:spacing w:after="0" w:line="240" w:lineRule="auto"/>
        <w:rPr>
          <w:rFonts w:cs="Calibri"/>
          <w:sz w:val="24"/>
          <w:szCs w:val="24"/>
        </w:rPr>
      </w:pPr>
      <w:r w:rsidRPr="00A513DA">
        <w:rPr>
          <w:sz w:val="24"/>
          <w:szCs w:val="24"/>
        </w:rPr>
        <w:t>Compar</w:t>
      </w:r>
      <w:r w:rsidR="001F1265" w:rsidRPr="00A513DA">
        <w:rPr>
          <w:sz w:val="24"/>
          <w:szCs w:val="24"/>
        </w:rPr>
        <w:t>ed</w:t>
      </w:r>
      <w:r w:rsidRPr="00A513DA">
        <w:rPr>
          <w:sz w:val="24"/>
          <w:szCs w:val="24"/>
        </w:rPr>
        <w:t xml:space="preserve"> system computations and cash counted records by cash in transit forms/receipt to investigat</w:t>
      </w:r>
      <w:r w:rsidR="0015158D" w:rsidRPr="00A513DA">
        <w:rPr>
          <w:sz w:val="24"/>
          <w:szCs w:val="24"/>
        </w:rPr>
        <w:t xml:space="preserve">e </w:t>
      </w:r>
      <w:r w:rsidRPr="00A513DA">
        <w:rPr>
          <w:sz w:val="24"/>
          <w:szCs w:val="24"/>
        </w:rPr>
        <w:t>Branch discrepancies.</w:t>
      </w:r>
    </w:p>
    <w:p w14:paraId="25049AE6" w14:textId="7634A91D" w:rsidR="001F1265" w:rsidRDefault="00EF787C" w:rsidP="00113FAA">
      <w:pPr>
        <w:pStyle w:val="Achievement"/>
        <w:numPr>
          <w:ilvl w:val="0"/>
          <w:numId w:val="11"/>
        </w:numPr>
        <w:tabs>
          <w:tab w:val="right" w:pos="9990"/>
        </w:tabs>
        <w:spacing w:after="0" w:line="240" w:lineRule="auto"/>
        <w:rPr>
          <w:rFonts w:cs="Calibri"/>
          <w:sz w:val="24"/>
          <w:szCs w:val="24"/>
        </w:rPr>
      </w:pPr>
      <w:r w:rsidRPr="00A513DA">
        <w:rPr>
          <w:rFonts w:cs="Calibri"/>
          <w:sz w:val="24"/>
          <w:szCs w:val="24"/>
        </w:rPr>
        <w:t xml:space="preserve">Detection of cash discrepancies on third part and client accounts to enable </w:t>
      </w:r>
      <w:r w:rsidRPr="00A513DA">
        <w:rPr>
          <w:sz w:val="24"/>
          <w:szCs w:val="24"/>
        </w:rPr>
        <w:t>fraud prevention</w:t>
      </w:r>
      <w:r w:rsidR="00113FAA">
        <w:rPr>
          <w:sz w:val="24"/>
          <w:szCs w:val="24"/>
        </w:rPr>
        <w:t xml:space="preserve"> and a</w:t>
      </w:r>
      <w:r w:rsidR="001F1265" w:rsidRPr="00113FAA">
        <w:rPr>
          <w:rFonts w:cs="Calibri"/>
          <w:sz w:val="24"/>
          <w:szCs w:val="24"/>
        </w:rPr>
        <w:t>utomated reconciliation statements t</w:t>
      </w:r>
      <w:r w:rsidR="00113FAA" w:rsidRPr="00113FAA">
        <w:rPr>
          <w:rFonts w:cs="Calibri"/>
          <w:sz w:val="24"/>
          <w:szCs w:val="24"/>
        </w:rPr>
        <w:t xml:space="preserve">hrough </w:t>
      </w:r>
      <w:r w:rsidR="00113FAA">
        <w:rPr>
          <w:rFonts w:cs="Calibri"/>
          <w:sz w:val="24"/>
          <w:szCs w:val="24"/>
        </w:rPr>
        <w:t>internal controls systems.</w:t>
      </w:r>
    </w:p>
    <w:p w14:paraId="4903003C" w14:textId="41AC4208" w:rsidR="00113FAA" w:rsidRPr="00113FAA" w:rsidRDefault="00113FAA" w:rsidP="00113FAA">
      <w:pPr>
        <w:pStyle w:val="Achievement"/>
        <w:numPr>
          <w:ilvl w:val="0"/>
          <w:numId w:val="11"/>
        </w:numPr>
        <w:tabs>
          <w:tab w:val="right" w:pos="9990"/>
        </w:tabs>
        <w:spacing w:after="0" w:line="240" w:lineRule="auto"/>
        <w:rPr>
          <w:rFonts w:cs="Calibri"/>
          <w:sz w:val="24"/>
          <w:szCs w:val="24"/>
        </w:rPr>
      </w:pPr>
      <w:r>
        <w:rPr>
          <w:rFonts w:cs="Calibri"/>
          <w:sz w:val="24"/>
          <w:szCs w:val="24"/>
        </w:rPr>
        <w:t>Liaised with branch managers and cash-in transit facility managers to recover surplus made and correct incorrect transactions made by client, upon receipt of client consent.</w:t>
      </w:r>
    </w:p>
    <w:p w14:paraId="4BFA9985" w14:textId="77777777" w:rsidR="00113FAA" w:rsidRPr="00113FAA" w:rsidRDefault="00113FAA" w:rsidP="00113FAA">
      <w:pPr>
        <w:pStyle w:val="Achievement"/>
        <w:tabs>
          <w:tab w:val="right" w:pos="9990"/>
        </w:tabs>
        <w:spacing w:after="0" w:line="240" w:lineRule="auto"/>
        <w:rPr>
          <w:b/>
          <w:bCs/>
          <w:sz w:val="24"/>
          <w:szCs w:val="24"/>
        </w:rPr>
      </w:pPr>
    </w:p>
    <w:p w14:paraId="07EE3645" w14:textId="375ED412" w:rsidR="00113FAA" w:rsidRDefault="00113FAA" w:rsidP="00113FAA">
      <w:pPr>
        <w:pStyle w:val="Achievement"/>
        <w:tabs>
          <w:tab w:val="right" w:pos="9990"/>
        </w:tabs>
        <w:spacing w:after="0" w:line="240" w:lineRule="auto"/>
        <w:rPr>
          <w:b/>
          <w:bCs/>
          <w:sz w:val="24"/>
          <w:szCs w:val="24"/>
        </w:rPr>
      </w:pPr>
      <w:r w:rsidRPr="00113FAA">
        <w:rPr>
          <w:b/>
          <w:bCs/>
          <w:sz w:val="24"/>
          <w:szCs w:val="24"/>
        </w:rPr>
        <w:t>Key achievements</w:t>
      </w:r>
    </w:p>
    <w:p w14:paraId="39EF9435" w14:textId="77777777" w:rsidR="00503DC6" w:rsidRPr="00113FAA" w:rsidRDefault="00503DC6" w:rsidP="00113FAA">
      <w:pPr>
        <w:pStyle w:val="Achievement"/>
        <w:tabs>
          <w:tab w:val="right" w:pos="9990"/>
        </w:tabs>
        <w:spacing w:after="0" w:line="240" w:lineRule="auto"/>
        <w:rPr>
          <w:b/>
          <w:bCs/>
          <w:sz w:val="24"/>
          <w:szCs w:val="24"/>
        </w:rPr>
      </w:pPr>
    </w:p>
    <w:p w14:paraId="4DBF8A61" w14:textId="6B9FDDB7" w:rsidR="00113FAA" w:rsidRPr="00BE7EBE" w:rsidRDefault="00BE7EBE" w:rsidP="00BE7EBE">
      <w:pPr>
        <w:pStyle w:val="Achievement"/>
        <w:numPr>
          <w:ilvl w:val="0"/>
          <w:numId w:val="42"/>
        </w:numPr>
        <w:tabs>
          <w:tab w:val="right" w:pos="9990"/>
        </w:tabs>
        <w:spacing w:after="0" w:line="240" w:lineRule="auto"/>
        <w:rPr>
          <w:rFonts w:cs="Calibri"/>
          <w:sz w:val="24"/>
          <w:szCs w:val="24"/>
        </w:rPr>
      </w:pPr>
      <w:r>
        <w:rPr>
          <w:rFonts w:cs="Calibri"/>
          <w:sz w:val="24"/>
          <w:szCs w:val="24"/>
        </w:rPr>
        <w:t>Maintained Stakeholder compliance and satisfaction on a weekly basis, while a</w:t>
      </w:r>
      <w:r w:rsidRPr="00BE7EBE">
        <w:rPr>
          <w:rFonts w:cs="Calibri"/>
          <w:sz w:val="24"/>
          <w:szCs w:val="24"/>
        </w:rPr>
        <w:t>men</w:t>
      </w:r>
      <w:r>
        <w:rPr>
          <w:rFonts w:cs="Calibri"/>
          <w:sz w:val="24"/>
          <w:szCs w:val="24"/>
        </w:rPr>
        <w:t>ding</w:t>
      </w:r>
      <w:r w:rsidRPr="00BE7EBE">
        <w:rPr>
          <w:rFonts w:cs="Calibri"/>
          <w:sz w:val="24"/>
          <w:szCs w:val="24"/>
        </w:rPr>
        <w:t xml:space="preserve"> any financial discrepancies </w:t>
      </w:r>
      <w:r>
        <w:rPr>
          <w:rFonts w:cs="Calibri"/>
          <w:sz w:val="24"/>
          <w:szCs w:val="24"/>
        </w:rPr>
        <w:t>identified.</w:t>
      </w:r>
    </w:p>
    <w:p w14:paraId="507DBB45" w14:textId="77777777" w:rsidR="00113FAA" w:rsidRDefault="00113FAA" w:rsidP="003402E2">
      <w:pPr>
        <w:pStyle w:val="Achievement"/>
        <w:tabs>
          <w:tab w:val="right" w:pos="9990"/>
        </w:tabs>
        <w:spacing w:after="0" w:line="240" w:lineRule="auto"/>
        <w:ind w:left="0" w:firstLine="0"/>
        <w:rPr>
          <w:rFonts w:cs="Calibri"/>
          <w:b/>
          <w:bCs/>
          <w:sz w:val="24"/>
          <w:szCs w:val="24"/>
          <w:u w:val="single"/>
        </w:rPr>
      </w:pPr>
    </w:p>
    <w:p w14:paraId="78169DD8" w14:textId="0800DA6D" w:rsidR="00113FAA" w:rsidRPr="00A513DA" w:rsidRDefault="00113FAA" w:rsidP="003402E2">
      <w:pPr>
        <w:pStyle w:val="Achievement"/>
        <w:tabs>
          <w:tab w:val="right" w:pos="9990"/>
        </w:tabs>
        <w:spacing w:after="0" w:line="240" w:lineRule="auto"/>
        <w:ind w:left="0" w:firstLine="0"/>
        <w:rPr>
          <w:rFonts w:cs="Calibri"/>
          <w:b/>
          <w:bCs/>
          <w:sz w:val="24"/>
          <w:szCs w:val="24"/>
          <w:u w:val="single"/>
        </w:rPr>
        <w:sectPr w:rsidR="00113FAA" w:rsidRPr="00A513DA" w:rsidSect="007E3D11">
          <w:type w:val="continuous"/>
          <w:pgSz w:w="12240" w:h="15840"/>
          <w:pgMar w:top="397" w:right="397" w:bottom="397" w:left="397" w:header="187" w:footer="113" w:gutter="0"/>
          <w:cols w:space="720"/>
          <w:titlePg/>
          <w:docGrid w:linePitch="360"/>
        </w:sectPr>
      </w:pPr>
    </w:p>
    <w:p w14:paraId="0B152290" w14:textId="1B837985" w:rsidR="00145983" w:rsidRPr="00A513DA" w:rsidRDefault="00145983" w:rsidP="0065750F">
      <w:pPr>
        <w:pStyle w:val="NoSpacing"/>
        <w:jc w:val="both"/>
        <w:rPr>
          <w:rFonts w:ascii="Garamond" w:eastAsia="Arial Unicode MS" w:hAnsi="Garamond" w:cs="Calibri"/>
          <w:sz w:val="24"/>
          <w:szCs w:val="24"/>
        </w:rPr>
        <w:sectPr w:rsidR="00145983" w:rsidRPr="00A513DA" w:rsidSect="007E3D11">
          <w:type w:val="continuous"/>
          <w:pgSz w:w="12240" w:h="15840"/>
          <w:pgMar w:top="397" w:right="397" w:bottom="397" w:left="397" w:header="187" w:footer="113" w:gutter="0"/>
          <w:cols w:num="2" w:space="720"/>
          <w:titlePg/>
          <w:docGrid w:linePitch="360"/>
        </w:sectPr>
      </w:pPr>
    </w:p>
    <w:p w14:paraId="4744B4D7" w14:textId="6FABBBC7" w:rsidR="003A66AA" w:rsidRPr="003A66AA" w:rsidRDefault="002B6D5B" w:rsidP="003A66AA">
      <w:pPr>
        <w:pBdr>
          <w:bottom w:val="single" w:sz="6" w:space="1" w:color="auto"/>
        </w:pBdr>
        <w:spacing w:after="0" w:line="240" w:lineRule="auto"/>
        <w:jc w:val="left"/>
        <w:rPr>
          <w:rFonts w:ascii="Garamond" w:hAnsi="Garamond" w:cs="Calibri"/>
          <w:b/>
          <w:sz w:val="24"/>
          <w:szCs w:val="24"/>
        </w:rPr>
      </w:pPr>
      <w:r w:rsidRPr="00A513DA">
        <w:rPr>
          <w:rFonts w:ascii="Garamond" w:hAnsi="Garamond" w:cs="Calibri"/>
          <w:b/>
          <w:sz w:val="24"/>
          <w:szCs w:val="24"/>
        </w:rPr>
        <w:t>EDUCATION</w:t>
      </w:r>
    </w:p>
    <w:p w14:paraId="31DA79D8" w14:textId="77777777" w:rsidR="003A66AA" w:rsidRPr="003A66AA" w:rsidRDefault="003A66AA" w:rsidP="003A66AA">
      <w:pPr>
        <w:pStyle w:val="Achievement"/>
        <w:tabs>
          <w:tab w:val="right" w:pos="9990"/>
        </w:tabs>
        <w:spacing w:after="0" w:line="240" w:lineRule="auto"/>
        <w:ind w:left="720"/>
        <w:jc w:val="left"/>
        <w:rPr>
          <w:rFonts w:eastAsiaTheme="minorEastAsia" w:cs="Calibri"/>
          <w:bCs/>
          <w:iCs/>
          <w:sz w:val="24"/>
          <w:szCs w:val="24"/>
          <w:lang w:val="en-US"/>
        </w:rPr>
      </w:pPr>
    </w:p>
    <w:p w14:paraId="25810FDD" w14:textId="1ED50F29" w:rsidR="003A66AA" w:rsidRPr="003A66AA" w:rsidRDefault="003A66AA" w:rsidP="003A66AA">
      <w:pPr>
        <w:pStyle w:val="Achievement"/>
        <w:numPr>
          <w:ilvl w:val="0"/>
          <w:numId w:val="11"/>
        </w:numPr>
        <w:tabs>
          <w:tab w:val="right" w:pos="9990"/>
        </w:tabs>
        <w:spacing w:after="0" w:line="240" w:lineRule="auto"/>
        <w:rPr>
          <w:sz w:val="24"/>
          <w:szCs w:val="24"/>
        </w:rPr>
      </w:pPr>
      <w:r w:rsidRPr="003A66AA">
        <w:rPr>
          <w:sz w:val="24"/>
          <w:szCs w:val="24"/>
        </w:rPr>
        <w:t>PGDip, Information Communication Technology, Cape Peninsula University of Technology</w:t>
      </w:r>
      <w:r>
        <w:rPr>
          <w:sz w:val="24"/>
          <w:szCs w:val="24"/>
        </w:rPr>
        <w:tab/>
      </w:r>
      <w:r w:rsidRPr="003A66AA">
        <w:rPr>
          <w:sz w:val="24"/>
          <w:szCs w:val="24"/>
        </w:rPr>
        <w:tab/>
      </w:r>
      <w:r w:rsidRPr="003A66AA">
        <w:rPr>
          <w:b/>
          <w:bCs/>
          <w:sz w:val="24"/>
          <w:szCs w:val="24"/>
        </w:rPr>
        <w:t>PRESENT</w:t>
      </w:r>
    </w:p>
    <w:p w14:paraId="358CE3DF" w14:textId="35616A4B" w:rsidR="003A66AA" w:rsidRPr="003A66AA" w:rsidRDefault="00113FAA" w:rsidP="003A66AA">
      <w:pPr>
        <w:pStyle w:val="Achievement"/>
        <w:numPr>
          <w:ilvl w:val="0"/>
          <w:numId w:val="11"/>
        </w:numPr>
        <w:tabs>
          <w:tab w:val="right" w:pos="9990"/>
        </w:tabs>
        <w:spacing w:after="0" w:line="240" w:lineRule="auto"/>
        <w:rPr>
          <w:sz w:val="24"/>
          <w:szCs w:val="24"/>
        </w:rPr>
      </w:pPr>
      <w:r w:rsidRPr="003A66AA">
        <w:rPr>
          <w:sz w:val="24"/>
          <w:szCs w:val="24"/>
        </w:rPr>
        <w:t>B. Tech</w:t>
      </w:r>
      <w:r w:rsidR="003A66AA" w:rsidRPr="003A66AA">
        <w:rPr>
          <w:sz w:val="24"/>
          <w:szCs w:val="24"/>
        </w:rPr>
        <w:t>, Financial Information Systems, Cape Peninsula University of Technology</w:t>
      </w:r>
      <w:r w:rsidR="003A66AA" w:rsidRPr="003A66AA">
        <w:rPr>
          <w:sz w:val="24"/>
          <w:szCs w:val="24"/>
        </w:rPr>
        <w:tab/>
      </w:r>
      <w:r w:rsidR="003A66AA" w:rsidRPr="003A66AA">
        <w:rPr>
          <w:sz w:val="24"/>
          <w:szCs w:val="24"/>
        </w:rPr>
        <w:tab/>
      </w:r>
      <w:r w:rsidR="003A66AA" w:rsidRPr="003A66AA">
        <w:rPr>
          <w:b/>
          <w:bCs/>
          <w:sz w:val="24"/>
          <w:szCs w:val="24"/>
        </w:rPr>
        <w:t>DEC 2015</w:t>
      </w:r>
    </w:p>
    <w:p w14:paraId="790EB674" w14:textId="6EB36C90" w:rsidR="003A66AA" w:rsidRPr="003A66AA" w:rsidRDefault="003A66AA" w:rsidP="003A66AA">
      <w:pPr>
        <w:pStyle w:val="Achievement"/>
        <w:numPr>
          <w:ilvl w:val="0"/>
          <w:numId w:val="11"/>
        </w:numPr>
        <w:tabs>
          <w:tab w:val="right" w:pos="9990"/>
        </w:tabs>
        <w:spacing w:after="0" w:line="240" w:lineRule="auto"/>
        <w:rPr>
          <w:b/>
          <w:bCs/>
          <w:sz w:val="24"/>
          <w:szCs w:val="24"/>
        </w:rPr>
      </w:pPr>
      <w:r w:rsidRPr="003A66AA">
        <w:rPr>
          <w:sz w:val="24"/>
          <w:szCs w:val="24"/>
        </w:rPr>
        <w:t>National Diploma, Financial Information Systems, Cape Peninsula University of Technology</w:t>
      </w:r>
      <w:r>
        <w:rPr>
          <w:sz w:val="24"/>
          <w:szCs w:val="24"/>
        </w:rPr>
        <w:tab/>
      </w:r>
      <w:r w:rsidRPr="003A66AA">
        <w:rPr>
          <w:sz w:val="24"/>
          <w:szCs w:val="24"/>
        </w:rPr>
        <w:tab/>
      </w:r>
      <w:r w:rsidRPr="003A66AA">
        <w:rPr>
          <w:b/>
          <w:bCs/>
          <w:sz w:val="24"/>
          <w:szCs w:val="24"/>
        </w:rPr>
        <w:t>DEC 2014</w:t>
      </w:r>
    </w:p>
    <w:p w14:paraId="57903117" w14:textId="40AB7812" w:rsidR="003A66AA" w:rsidRDefault="003A66AA" w:rsidP="003A66AA">
      <w:pPr>
        <w:pStyle w:val="Achievement"/>
        <w:numPr>
          <w:ilvl w:val="0"/>
          <w:numId w:val="11"/>
        </w:numPr>
        <w:tabs>
          <w:tab w:val="right" w:pos="9990"/>
        </w:tabs>
        <w:spacing w:after="0" w:line="240" w:lineRule="auto"/>
        <w:rPr>
          <w:sz w:val="24"/>
          <w:szCs w:val="24"/>
        </w:rPr>
      </w:pPr>
      <w:r w:rsidRPr="003A66AA">
        <w:rPr>
          <w:sz w:val="24"/>
          <w:szCs w:val="24"/>
        </w:rPr>
        <w:t>Matillion</w:t>
      </w:r>
      <w:r>
        <w:rPr>
          <w:sz w:val="24"/>
          <w:szCs w:val="24"/>
        </w:rPr>
        <w:t xml:space="preserve"> DPC</w:t>
      </w:r>
      <w:r>
        <w:rPr>
          <w:sz w:val="24"/>
          <w:szCs w:val="24"/>
        </w:rPr>
        <w:tab/>
      </w:r>
      <w:r>
        <w:rPr>
          <w:sz w:val="24"/>
          <w:szCs w:val="24"/>
        </w:rPr>
        <w:tab/>
      </w:r>
      <w:r w:rsidRPr="003A66AA">
        <w:rPr>
          <w:b/>
          <w:bCs/>
          <w:sz w:val="24"/>
          <w:szCs w:val="24"/>
        </w:rPr>
        <w:t>AUG 2024</w:t>
      </w:r>
    </w:p>
    <w:p w14:paraId="447A752E" w14:textId="796FBB40" w:rsidR="003A66AA" w:rsidRPr="003A66AA" w:rsidRDefault="003A66AA" w:rsidP="003A66AA">
      <w:pPr>
        <w:pStyle w:val="Achievement"/>
        <w:numPr>
          <w:ilvl w:val="0"/>
          <w:numId w:val="11"/>
        </w:numPr>
        <w:tabs>
          <w:tab w:val="right" w:pos="9990"/>
        </w:tabs>
        <w:spacing w:after="0" w:line="240" w:lineRule="auto"/>
        <w:rPr>
          <w:b/>
          <w:bCs/>
          <w:sz w:val="24"/>
          <w:szCs w:val="24"/>
        </w:rPr>
      </w:pPr>
      <w:r w:rsidRPr="003A66AA">
        <w:rPr>
          <w:sz w:val="24"/>
          <w:szCs w:val="24"/>
        </w:rPr>
        <w:t>Snowflake</w:t>
      </w:r>
      <w:r>
        <w:rPr>
          <w:sz w:val="24"/>
          <w:szCs w:val="24"/>
        </w:rPr>
        <w:t xml:space="preserve"> Foundational</w:t>
      </w:r>
      <w:r>
        <w:rPr>
          <w:sz w:val="24"/>
          <w:szCs w:val="24"/>
        </w:rPr>
        <w:tab/>
      </w:r>
      <w:r>
        <w:rPr>
          <w:sz w:val="24"/>
          <w:szCs w:val="24"/>
        </w:rPr>
        <w:tab/>
      </w:r>
      <w:r w:rsidRPr="003A66AA">
        <w:rPr>
          <w:b/>
          <w:bCs/>
          <w:sz w:val="24"/>
          <w:szCs w:val="24"/>
        </w:rPr>
        <w:t>NOV 2025</w:t>
      </w:r>
    </w:p>
    <w:p w14:paraId="50CC7869" w14:textId="11E2EFC9" w:rsidR="002B6D5B" w:rsidRPr="00A513DA" w:rsidRDefault="002B6D5B" w:rsidP="00877A76">
      <w:pPr>
        <w:pStyle w:val="Achievement"/>
        <w:tabs>
          <w:tab w:val="right" w:pos="9990"/>
        </w:tabs>
        <w:spacing w:after="0" w:line="240" w:lineRule="auto"/>
        <w:ind w:left="720" w:firstLine="0"/>
        <w:jc w:val="left"/>
        <w:rPr>
          <w:rFonts w:eastAsiaTheme="minorEastAsia" w:cs="Calibri"/>
          <w:bCs/>
          <w:iCs/>
          <w:sz w:val="24"/>
          <w:szCs w:val="24"/>
          <w:lang w:val="en-US"/>
        </w:rPr>
      </w:pPr>
    </w:p>
    <w:p w14:paraId="6FD282E6" w14:textId="38C4CEB6" w:rsidR="00177C88" w:rsidRPr="00A513DA" w:rsidRDefault="00177C88" w:rsidP="00145983">
      <w:pPr>
        <w:pStyle w:val="Achievement"/>
        <w:tabs>
          <w:tab w:val="right" w:pos="9990"/>
        </w:tabs>
        <w:spacing w:after="0" w:line="240" w:lineRule="auto"/>
        <w:ind w:left="0" w:firstLine="0"/>
        <w:rPr>
          <w:rFonts w:eastAsiaTheme="minorEastAsia" w:cs="Calibri"/>
          <w:bCs/>
          <w:iCs/>
          <w:sz w:val="24"/>
          <w:szCs w:val="24"/>
          <w:lang w:val="en-US"/>
        </w:rPr>
      </w:pPr>
      <w:r w:rsidRPr="00A513DA">
        <w:rPr>
          <w:rFonts w:eastAsiaTheme="minorEastAsia" w:cs="Calibri"/>
          <w:bCs/>
          <w:iCs/>
          <w:sz w:val="24"/>
          <w:szCs w:val="24"/>
          <w:lang w:val="en-US"/>
        </w:rPr>
        <w:t xml:space="preserve"> </w:t>
      </w:r>
      <w:r w:rsidRPr="00A513DA">
        <w:rPr>
          <w:rFonts w:eastAsiaTheme="minorEastAsia" w:cs="Calibri"/>
          <w:bCs/>
          <w:iCs/>
          <w:sz w:val="24"/>
          <w:szCs w:val="24"/>
          <w:lang w:val="en-US"/>
        </w:rPr>
        <w:tab/>
      </w:r>
    </w:p>
    <w:p w14:paraId="007520A6" w14:textId="38ED0416" w:rsidR="00C56496" w:rsidRPr="00C56496" w:rsidRDefault="00C56496" w:rsidP="00C56496">
      <w:pPr>
        <w:pBdr>
          <w:bottom w:val="single" w:sz="6" w:space="1" w:color="auto"/>
        </w:pBdr>
        <w:spacing w:after="0" w:line="240" w:lineRule="auto"/>
        <w:jc w:val="left"/>
        <w:rPr>
          <w:rFonts w:ascii="Garamond" w:hAnsi="Garamond" w:cs="Calibri"/>
          <w:b/>
          <w:sz w:val="24"/>
          <w:szCs w:val="24"/>
          <w:lang w:val="en-US"/>
        </w:rPr>
        <w:sectPr w:rsidR="00C56496" w:rsidRPr="00C56496" w:rsidSect="00C56496">
          <w:headerReference w:type="even" r:id="rId11"/>
          <w:headerReference w:type="default" r:id="rId12"/>
          <w:footerReference w:type="even" r:id="rId13"/>
          <w:footerReference w:type="default" r:id="rId14"/>
          <w:headerReference w:type="first" r:id="rId15"/>
          <w:footerReference w:type="first" r:id="rId16"/>
          <w:type w:val="continuous"/>
          <w:pgSz w:w="12240" w:h="15840"/>
          <w:pgMar w:top="397" w:right="397" w:bottom="397" w:left="397" w:header="187" w:footer="113" w:gutter="0"/>
          <w:cols w:space="720"/>
          <w:titlePg/>
          <w:docGrid w:linePitch="360"/>
        </w:sectPr>
      </w:pPr>
    </w:p>
    <w:p w14:paraId="2E8B900D" w14:textId="77777777" w:rsidR="00C56496" w:rsidRDefault="00C56496" w:rsidP="00C56496">
      <w:pPr>
        <w:pBdr>
          <w:bottom w:val="single" w:sz="6" w:space="1" w:color="auto"/>
        </w:pBdr>
        <w:spacing w:after="0" w:line="240" w:lineRule="auto"/>
        <w:jc w:val="left"/>
        <w:rPr>
          <w:rFonts w:ascii="Garamond" w:hAnsi="Garamond" w:cs="Calibri"/>
          <w:b/>
          <w:sz w:val="24"/>
          <w:szCs w:val="24"/>
          <w:lang w:val="en-US"/>
        </w:rPr>
      </w:pPr>
    </w:p>
    <w:p w14:paraId="2452ED25" w14:textId="77777777" w:rsidR="00C56496" w:rsidRDefault="00C56496" w:rsidP="00C56496">
      <w:pPr>
        <w:pBdr>
          <w:bottom w:val="single" w:sz="6" w:space="1" w:color="auto"/>
        </w:pBdr>
        <w:spacing w:after="0" w:line="240" w:lineRule="auto"/>
        <w:jc w:val="left"/>
        <w:rPr>
          <w:rFonts w:ascii="Garamond" w:hAnsi="Garamond" w:cs="Calibri"/>
          <w:b/>
          <w:sz w:val="24"/>
          <w:szCs w:val="24"/>
          <w:lang w:val="en-US"/>
        </w:rPr>
      </w:pPr>
    </w:p>
    <w:p w14:paraId="3A3E7FD5" w14:textId="77777777" w:rsidR="00C56496" w:rsidRDefault="00C56496" w:rsidP="00C56496">
      <w:pPr>
        <w:pBdr>
          <w:bottom w:val="single" w:sz="6" w:space="1" w:color="auto"/>
        </w:pBdr>
        <w:spacing w:after="0" w:line="240" w:lineRule="auto"/>
        <w:jc w:val="left"/>
        <w:rPr>
          <w:rFonts w:ascii="Garamond" w:hAnsi="Garamond" w:cs="Calibri"/>
          <w:b/>
          <w:sz w:val="24"/>
          <w:szCs w:val="24"/>
          <w:lang w:val="en-US"/>
        </w:rPr>
      </w:pPr>
    </w:p>
    <w:p w14:paraId="3EE743F7" w14:textId="77777777" w:rsidR="00C56496" w:rsidRDefault="00C56496" w:rsidP="00C56496">
      <w:pPr>
        <w:pBdr>
          <w:bottom w:val="single" w:sz="6" w:space="1" w:color="auto"/>
        </w:pBdr>
        <w:spacing w:after="0" w:line="240" w:lineRule="auto"/>
        <w:jc w:val="left"/>
        <w:rPr>
          <w:rFonts w:ascii="Garamond" w:hAnsi="Garamond" w:cs="Calibri"/>
          <w:b/>
          <w:sz w:val="24"/>
          <w:szCs w:val="24"/>
          <w:lang w:val="en-US"/>
        </w:rPr>
      </w:pPr>
    </w:p>
    <w:p w14:paraId="7FB11B5D" w14:textId="77777777" w:rsidR="00C56496" w:rsidRDefault="00C56496" w:rsidP="00C56496">
      <w:pPr>
        <w:pBdr>
          <w:bottom w:val="single" w:sz="6" w:space="1" w:color="auto"/>
        </w:pBdr>
        <w:spacing w:after="0" w:line="240" w:lineRule="auto"/>
        <w:jc w:val="left"/>
        <w:rPr>
          <w:rFonts w:ascii="Garamond" w:hAnsi="Garamond" w:cs="Calibri"/>
          <w:b/>
          <w:sz w:val="24"/>
          <w:szCs w:val="24"/>
          <w:lang w:val="en-US"/>
        </w:rPr>
      </w:pPr>
    </w:p>
    <w:p w14:paraId="1A9E0B3B" w14:textId="77777777" w:rsidR="00C56496" w:rsidRDefault="00C56496" w:rsidP="00C56496">
      <w:pPr>
        <w:pBdr>
          <w:bottom w:val="single" w:sz="6" w:space="1" w:color="auto"/>
        </w:pBdr>
        <w:spacing w:after="0" w:line="240" w:lineRule="auto"/>
        <w:jc w:val="left"/>
        <w:rPr>
          <w:rFonts w:ascii="Garamond" w:hAnsi="Garamond" w:cs="Calibri"/>
          <w:b/>
          <w:sz w:val="24"/>
          <w:szCs w:val="24"/>
          <w:lang w:val="en-US"/>
        </w:rPr>
      </w:pPr>
    </w:p>
    <w:p w14:paraId="33F0FA4E" w14:textId="30904D7D" w:rsidR="00C56496" w:rsidRPr="00C56496" w:rsidRDefault="00503DC6" w:rsidP="00C56496">
      <w:pPr>
        <w:pBdr>
          <w:bottom w:val="single" w:sz="6" w:space="1" w:color="auto"/>
        </w:pBdr>
        <w:spacing w:after="0" w:line="240" w:lineRule="auto"/>
        <w:jc w:val="left"/>
        <w:rPr>
          <w:rFonts w:ascii="Garamond" w:hAnsi="Garamond" w:cs="Calibri"/>
          <w:b/>
          <w:sz w:val="24"/>
          <w:szCs w:val="24"/>
        </w:rPr>
      </w:pPr>
      <w:r>
        <w:rPr>
          <w:rFonts w:ascii="Garamond" w:hAnsi="Garamond" w:cs="Calibri"/>
          <w:b/>
          <w:sz w:val="24"/>
          <w:szCs w:val="24"/>
        </w:rPr>
        <w:t>VOLUNTEERING</w:t>
      </w:r>
    </w:p>
    <w:p w14:paraId="02251173" w14:textId="2E3434BA" w:rsidR="00503DC6" w:rsidRDefault="00503DC6" w:rsidP="00503DC6">
      <w:pPr>
        <w:pStyle w:val="Achievement"/>
        <w:tabs>
          <w:tab w:val="right" w:pos="9990"/>
        </w:tabs>
        <w:spacing w:after="0" w:line="240" w:lineRule="auto"/>
        <w:rPr>
          <w:rFonts w:cs="Arial"/>
          <w:b/>
          <w:bCs/>
          <w:color w:val="222222"/>
          <w:sz w:val="24"/>
          <w:szCs w:val="24"/>
          <w:shd w:val="clear" w:color="auto" w:fill="FFFFFF"/>
        </w:rPr>
      </w:pPr>
      <w:r w:rsidRPr="00C56496">
        <w:rPr>
          <w:rFonts w:cs="Calibri"/>
          <w:b/>
          <w:sz w:val="24"/>
          <w:szCs w:val="24"/>
          <w:lang w:val="en-US"/>
        </w:rPr>
        <w:t>DR MANI’S MEDICAL CENTRE</w:t>
      </w:r>
      <w:r>
        <w:rPr>
          <w:rFonts w:cs="Calibri"/>
          <w:b/>
          <w:sz w:val="24"/>
          <w:szCs w:val="24"/>
          <w:lang w:val="en-US"/>
        </w:rPr>
        <w:tab/>
        <w:t>SEPT 2022 – NOV 2022</w:t>
      </w:r>
      <w:r w:rsidRPr="00C56496">
        <w:rPr>
          <w:rFonts w:cs="Calibri"/>
          <w:b/>
          <w:sz w:val="24"/>
          <w:szCs w:val="24"/>
          <w:lang w:val="en-US"/>
        </w:rPr>
        <w:tab/>
        <w:t xml:space="preserve">                                                                                            </w:t>
      </w:r>
    </w:p>
    <w:p w14:paraId="224E58D5" w14:textId="4054F2A3" w:rsidR="00503DC6" w:rsidRDefault="00503DC6" w:rsidP="00503DC6">
      <w:pPr>
        <w:pStyle w:val="Achievement"/>
        <w:tabs>
          <w:tab w:val="right" w:pos="9990"/>
        </w:tabs>
        <w:spacing w:after="0" w:line="240" w:lineRule="auto"/>
        <w:rPr>
          <w:rFonts w:cs="Arial"/>
          <w:b/>
          <w:bCs/>
          <w:color w:val="222222"/>
          <w:sz w:val="24"/>
          <w:szCs w:val="24"/>
          <w:shd w:val="clear" w:color="auto" w:fill="FFFFFF"/>
        </w:rPr>
      </w:pPr>
      <w:r>
        <w:rPr>
          <w:rFonts w:cs="Arial"/>
          <w:b/>
          <w:bCs/>
          <w:color w:val="222222"/>
          <w:sz w:val="24"/>
          <w:szCs w:val="24"/>
          <w:shd w:val="clear" w:color="auto" w:fill="FFFFFF"/>
        </w:rPr>
        <w:tab/>
      </w:r>
      <w:r>
        <w:rPr>
          <w:rFonts w:cs="Arial"/>
          <w:b/>
          <w:bCs/>
          <w:color w:val="222222"/>
          <w:sz w:val="24"/>
          <w:szCs w:val="24"/>
          <w:shd w:val="clear" w:color="auto" w:fill="FFFFFF"/>
        </w:rPr>
        <w:tab/>
      </w:r>
    </w:p>
    <w:p w14:paraId="5EE29C22" w14:textId="631B1DAD" w:rsidR="00C56496" w:rsidRDefault="00503DC6" w:rsidP="00503DC6">
      <w:pPr>
        <w:pStyle w:val="Achievement"/>
        <w:tabs>
          <w:tab w:val="right" w:pos="9990"/>
        </w:tabs>
        <w:spacing w:after="0" w:line="240" w:lineRule="auto"/>
        <w:rPr>
          <w:rFonts w:cs="Arial"/>
          <w:b/>
          <w:bCs/>
          <w:color w:val="222222"/>
          <w:sz w:val="24"/>
          <w:szCs w:val="24"/>
          <w:shd w:val="clear" w:color="auto" w:fill="FFFFFF"/>
        </w:rPr>
      </w:pPr>
      <w:r>
        <w:rPr>
          <w:rFonts w:cs="Arial"/>
          <w:b/>
          <w:bCs/>
          <w:color w:val="222222"/>
          <w:sz w:val="24"/>
          <w:szCs w:val="24"/>
          <w:shd w:val="clear" w:color="auto" w:fill="FFFFFF"/>
        </w:rPr>
        <w:t>K</w:t>
      </w:r>
      <w:r w:rsidR="00C56496" w:rsidRPr="00503DC6">
        <w:rPr>
          <w:rFonts w:cs="Arial"/>
          <w:b/>
          <w:bCs/>
          <w:color w:val="222222"/>
          <w:sz w:val="24"/>
          <w:szCs w:val="24"/>
          <w:shd w:val="clear" w:color="auto" w:fill="FFFFFF"/>
        </w:rPr>
        <w:t>ey Responsibilitie</w:t>
      </w:r>
      <w:r w:rsidR="00C56496" w:rsidRPr="00503DC6">
        <w:rPr>
          <w:rFonts w:cs="Arial"/>
          <w:b/>
          <w:bCs/>
          <w:color w:val="222222"/>
          <w:sz w:val="24"/>
          <w:szCs w:val="24"/>
          <w:shd w:val="clear" w:color="auto" w:fill="FFFFFF"/>
        </w:rPr>
        <w:t>s</w:t>
      </w:r>
    </w:p>
    <w:p w14:paraId="5C32B929" w14:textId="77777777" w:rsidR="00503DC6" w:rsidRPr="00503DC6" w:rsidRDefault="00503DC6" w:rsidP="00503DC6">
      <w:pPr>
        <w:pStyle w:val="Achievement"/>
        <w:tabs>
          <w:tab w:val="right" w:pos="9990"/>
        </w:tabs>
        <w:spacing w:after="0" w:line="240" w:lineRule="auto"/>
        <w:rPr>
          <w:rFonts w:cs="Arial"/>
          <w:b/>
          <w:bCs/>
          <w:color w:val="222222"/>
          <w:sz w:val="24"/>
          <w:szCs w:val="24"/>
          <w:shd w:val="clear" w:color="auto" w:fill="FFFFFF"/>
        </w:rPr>
      </w:pPr>
    </w:p>
    <w:p w14:paraId="435BF8EC" w14:textId="3A97B419" w:rsidR="00503DC6" w:rsidRPr="00503DC6" w:rsidRDefault="00C56496" w:rsidP="00503DC6">
      <w:pPr>
        <w:pStyle w:val="Achievement"/>
        <w:numPr>
          <w:ilvl w:val="0"/>
          <w:numId w:val="42"/>
        </w:numPr>
        <w:tabs>
          <w:tab w:val="right" w:pos="9990"/>
        </w:tabs>
        <w:spacing w:after="0" w:line="240" w:lineRule="auto"/>
        <w:rPr>
          <w:rFonts w:cs="Arial"/>
          <w:color w:val="222222"/>
          <w:sz w:val="24"/>
          <w:szCs w:val="24"/>
          <w:shd w:val="clear" w:color="auto" w:fill="FFFFFF"/>
        </w:rPr>
      </w:pPr>
      <w:r w:rsidRPr="00503DC6">
        <w:rPr>
          <w:rFonts w:cs="Arial"/>
          <w:color w:val="222222"/>
          <w:sz w:val="24"/>
          <w:szCs w:val="24"/>
          <w:shd w:val="clear" w:color="auto" w:fill="FFFFFF"/>
        </w:rPr>
        <w:t xml:space="preserve">Data entry of patient files into medical systems, updating necessary information and validating patient </w:t>
      </w:r>
    </w:p>
    <w:p w14:paraId="0796ADD7" w14:textId="77777777" w:rsidR="00503DC6" w:rsidRPr="00503DC6" w:rsidRDefault="00C56496" w:rsidP="00503DC6">
      <w:pPr>
        <w:pStyle w:val="Achievement"/>
        <w:numPr>
          <w:ilvl w:val="0"/>
          <w:numId w:val="42"/>
        </w:numPr>
        <w:tabs>
          <w:tab w:val="right" w:pos="9990"/>
        </w:tabs>
        <w:spacing w:after="0" w:line="240" w:lineRule="auto"/>
        <w:rPr>
          <w:rFonts w:cs="Arial"/>
          <w:color w:val="222222"/>
          <w:sz w:val="24"/>
          <w:szCs w:val="24"/>
          <w:shd w:val="clear" w:color="auto" w:fill="FFFFFF"/>
        </w:rPr>
      </w:pPr>
      <w:r w:rsidRPr="00503DC6">
        <w:rPr>
          <w:rFonts w:cs="Arial"/>
          <w:color w:val="222222"/>
          <w:sz w:val="24"/>
          <w:szCs w:val="24"/>
          <w:shd w:val="clear" w:color="auto" w:fill="FFFFFF"/>
        </w:rPr>
        <w:t>Create daily booking on medical system to assist doctors understanding their schedule and patient history before</w:t>
      </w:r>
    </w:p>
    <w:p w14:paraId="14DD10CB" w14:textId="1CDA8E6D" w:rsidR="00C56496" w:rsidRPr="00503DC6" w:rsidRDefault="00C56496" w:rsidP="00503DC6">
      <w:pPr>
        <w:pStyle w:val="Achievement"/>
        <w:tabs>
          <w:tab w:val="right" w:pos="9990"/>
        </w:tabs>
        <w:spacing w:after="0" w:line="240" w:lineRule="auto"/>
        <w:rPr>
          <w:rFonts w:cs="Arial"/>
          <w:color w:val="222222"/>
          <w:sz w:val="24"/>
          <w:szCs w:val="24"/>
          <w:shd w:val="clear" w:color="auto" w:fill="FFFFFF"/>
        </w:rPr>
      </w:pPr>
      <w:r w:rsidRPr="00503DC6">
        <w:rPr>
          <w:rFonts w:cs="Arial"/>
          <w:color w:val="222222"/>
          <w:sz w:val="24"/>
          <w:szCs w:val="24"/>
          <w:shd w:val="clear" w:color="auto" w:fill="FFFFFF"/>
        </w:rPr>
        <w:t>consultation</w:t>
      </w:r>
    </w:p>
    <w:p w14:paraId="7FDA0A6B" w14:textId="77777777" w:rsidR="00C56496" w:rsidRPr="00503DC6" w:rsidRDefault="00C56496" w:rsidP="00503DC6">
      <w:pPr>
        <w:pStyle w:val="Achievement"/>
        <w:tabs>
          <w:tab w:val="right" w:pos="9990"/>
        </w:tabs>
        <w:spacing w:after="0" w:line="240" w:lineRule="auto"/>
        <w:rPr>
          <w:rFonts w:cs="Arial"/>
          <w:b/>
          <w:bCs/>
          <w:color w:val="222222"/>
          <w:sz w:val="24"/>
          <w:szCs w:val="24"/>
          <w:shd w:val="clear" w:color="auto" w:fill="FFFFFF"/>
        </w:rPr>
      </w:pPr>
    </w:p>
    <w:p w14:paraId="16A998CA" w14:textId="77777777" w:rsidR="00C56496" w:rsidRDefault="00C56496" w:rsidP="00503DC6">
      <w:pPr>
        <w:pStyle w:val="Achievement"/>
        <w:tabs>
          <w:tab w:val="right" w:pos="9990"/>
        </w:tabs>
        <w:spacing w:after="0" w:line="240" w:lineRule="auto"/>
        <w:rPr>
          <w:rFonts w:cs="Arial"/>
          <w:b/>
          <w:bCs/>
          <w:color w:val="222222"/>
          <w:sz w:val="24"/>
          <w:szCs w:val="24"/>
          <w:shd w:val="clear" w:color="auto" w:fill="FFFFFF"/>
        </w:rPr>
      </w:pPr>
      <w:r w:rsidRPr="00503DC6">
        <w:rPr>
          <w:rFonts w:cs="Arial"/>
          <w:b/>
          <w:bCs/>
          <w:color w:val="222222"/>
          <w:sz w:val="24"/>
          <w:szCs w:val="24"/>
          <w:shd w:val="clear" w:color="auto" w:fill="FFFFFF"/>
        </w:rPr>
        <w:t>Key Achievements</w:t>
      </w:r>
    </w:p>
    <w:p w14:paraId="0B76FD06" w14:textId="77777777" w:rsidR="00503DC6" w:rsidRPr="00503DC6" w:rsidRDefault="00503DC6" w:rsidP="00503DC6">
      <w:pPr>
        <w:pStyle w:val="Achievement"/>
        <w:tabs>
          <w:tab w:val="right" w:pos="9990"/>
        </w:tabs>
        <w:spacing w:after="0" w:line="240" w:lineRule="auto"/>
        <w:rPr>
          <w:rFonts w:cs="Arial"/>
          <w:b/>
          <w:bCs/>
          <w:color w:val="222222"/>
          <w:sz w:val="24"/>
          <w:szCs w:val="24"/>
          <w:shd w:val="clear" w:color="auto" w:fill="FFFFFF"/>
        </w:rPr>
      </w:pPr>
    </w:p>
    <w:p w14:paraId="67A7ED0A" w14:textId="0E8B342F" w:rsidR="00C56496" w:rsidRPr="00503DC6" w:rsidRDefault="00C56496" w:rsidP="00503DC6">
      <w:pPr>
        <w:pStyle w:val="Achievement"/>
        <w:numPr>
          <w:ilvl w:val="0"/>
          <w:numId w:val="46"/>
        </w:numPr>
        <w:tabs>
          <w:tab w:val="right" w:pos="9990"/>
        </w:tabs>
        <w:spacing w:after="0" w:line="240" w:lineRule="auto"/>
        <w:rPr>
          <w:rFonts w:cs="Arial"/>
          <w:color w:val="222222"/>
          <w:sz w:val="24"/>
          <w:szCs w:val="24"/>
          <w:shd w:val="clear" w:color="auto" w:fill="FFFFFF"/>
        </w:rPr>
      </w:pPr>
      <w:r w:rsidRPr="00503DC6">
        <w:rPr>
          <w:rFonts w:cs="Arial"/>
          <w:color w:val="222222"/>
          <w:sz w:val="24"/>
          <w:szCs w:val="24"/>
          <w:shd w:val="clear" w:color="auto" w:fill="FFFFFF"/>
        </w:rPr>
        <w:t>Positively contributed to a medical practice understanding their customers, billing and medical aid claims, weekly schedule better through</w:t>
      </w:r>
    </w:p>
    <w:p w14:paraId="0632895F" w14:textId="0B16B402" w:rsidR="00C56496" w:rsidRPr="00503DC6" w:rsidRDefault="00503DC6" w:rsidP="00503DC6">
      <w:pPr>
        <w:pStyle w:val="Achievement"/>
        <w:numPr>
          <w:ilvl w:val="0"/>
          <w:numId w:val="45"/>
        </w:numPr>
        <w:tabs>
          <w:tab w:val="right" w:pos="9990"/>
        </w:tabs>
        <w:spacing w:after="0" w:line="240" w:lineRule="auto"/>
        <w:rPr>
          <w:rFonts w:cs="Arial"/>
          <w:color w:val="222222"/>
          <w:sz w:val="24"/>
          <w:szCs w:val="24"/>
          <w:shd w:val="clear" w:color="auto" w:fill="FFFFFF"/>
        </w:rPr>
      </w:pPr>
      <w:r>
        <w:rPr>
          <w:rFonts w:cs="Arial"/>
          <w:color w:val="222222"/>
          <w:sz w:val="24"/>
          <w:szCs w:val="24"/>
          <w:shd w:val="clear" w:color="auto" w:fill="FFFFFF"/>
        </w:rPr>
        <w:t>B</w:t>
      </w:r>
      <w:r w:rsidR="00C56496" w:rsidRPr="00503DC6">
        <w:rPr>
          <w:rFonts w:cs="Arial"/>
          <w:color w:val="222222"/>
          <w:sz w:val="24"/>
          <w:szCs w:val="24"/>
          <w:shd w:val="clear" w:color="auto" w:fill="FFFFFF"/>
        </w:rPr>
        <w:t>uild relationships between patients and medical staff for overall patient satisfaction</w:t>
      </w:r>
    </w:p>
    <w:p w14:paraId="555C95B2" w14:textId="77777777" w:rsidR="00C56496" w:rsidRDefault="00C56496" w:rsidP="00145983">
      <w:pPr>
        <w:pBdr>
          <w:bottom w:val="single" w:sz="6" w:space="1" w:color="auto"/>
        </w:pBdr>
        <w:spacing w:after="0" w:line="240" w:lineRule="auto"/>
        <w:jc w:val="left"/>
        <w:rPr>
          <w:rFonts w:ascii="Garamond" w:hAnsi="Garamond" w:cs="Calibri"/>
          <w:b/>
          <w:sz w:val="24"/>
          <w:szCs w:val="24"/>
        </w:rPr>
      </w:pPr>
    </w:p>
    <w:p w14:paraId="6E63D96D" w14:textId="77777777" w:rsidR="00C56496" w:rsidRDefault="00C56496" w:rsidP="00145983">
      <w:pPr>
        <w:pBdr>
          <w:bottom w:val="single" w:sz="6" w:space="1" w:color="auto"/>
        </w:pBdr>
        <w:spacing w:after="0" w:line="240" w:lineRule="auto"/>
        <w:jc w:val="left"/>
        <w:rPr>
          <w:rFonts w:ascii="Garamond" w:hAnsi="Garamond" w:cs="Calibri"/>
          <w:b/>
          <w:sz w:val="24"/>
          <w:szCs w:val="24"/>
        </w:rPr>
      </w:pPr>
    </w:p>
    <w:p w14:paraId="32AF5D73" w14:textId="3C218E7B" w:rsidR="00145983" w:rsidRPr="00A513DA" w:rsidRDefault="00145983" w:rsidP="00145983">
      <w:pPr>
        <w:pBdr>
          <w:bottom w:val="single" w:sz="6" w:space="1" w:color="auto"/>
        </w:pBdr>
        <w:spacing w:after="0" w:line="240" w:lineRule="auto"/>
        <w:jc w:val="left"/>
        <w:rPr>
          <w:rFonts w:ascii="Garamond" w:hAnsi="Garamond" w:cs="Calibri"/>
          <w:b/>
          <w:sz w:val="24"/>
          <w:szCs w:val="24"/>
        </w:rPr>
      </w:pPr>
      <w:r w:rsidRPr="00A513DA">
        <w:rPr>
          <w:rFonts w:ascii="Garamond" w:hAnsi="Garamond" w:cs="Calibri"/>
          <w:b/>
          <w:sz w:val="24"/>
          <w:szCs w:val="24"/>
        </w:rPr>
        <w:t>RELEVANT TRAINING</w:t>
      </w:r>
    </w:p>
    <w:p w14:paraId="0CA0CC30" w14:textId="77777777" w:rsidR="00145983" w:rsidRPr="00A513DA" w:rsidRDefault="00145983" w:rsidP="00145983">
      <w:pPr>
        <w:pStyle w:val="Achievement"/>
        <w:numPr>
          <w:ilvl w:val="0"/>
          <w:numId w:val="11"/>
        </w:numPr>
        <w:tabs>
          <w:tab w:val="right" w:pos="9990"/>
        </w:tabs>
        <w:spacing w:after="0" w:line="240" w:lineRule="auto"/>
        <w:jc w:val="left"/>
        <w:rPr>
          <w:rFonts w:cs="Calibri"/>
          <w:sz w:val="24"/>
          <w:szCs w:val="24"/>
          <w:lang w:eastAsia="en-GB"/>
        </w:rPr>
        <w:sectPr w:rsidR="00145983" w:rsidRPr="00A513DA" w:rsidSect="007E3D11">
          <w:headerReference w:type="even" r:id="rId17"/>
          <w:headerReference w:type="default" r:id="rId18"/>
          <w:footerReference w:type="even" r:id="rId19"/>
          <w:footerReference w:type="default" r:id="rId20"/>
          <w:headerReference w:type="first" r:id="rId21"/>
          <w:footerReference w:type="first" r:id="rId22"/>
          <w:type w:val="continuous"/>
          <w:pgSz w:w="12240" w:h="15840"/>
          <w:pgMar w:top="397" w:right="397" w:bottom="397" w:left="397" w:header="187" w:footer="113" w:gutter="0"/>
          <w:cols w:space="720"/>
          <w:titlePg/>
          <w:docGrid w:linePitch="360"/>
        </w:sectPr>
      </w:pPr>
    </w:p>
    <w:p w14:paraId="0D87703D" w14:textId="6E6B05A5" w:rsidR="002E3691" w:rsidRPr="00A513DA" w:rsidRDefault="00AA758E" w:rsidP="00145983">
      <w:pPr>
        <w:pStyle w:val="Achievement"/>
        <w:numPr>
          <w:ilvl w:val="0"/>
          <w:numId w:val="15"/>
        </w:numPr>
        <w:tabs>
          <w:tab w:val="right" w:pos="9990"/>
        </w:tabs>
        <w:spacing w:after="0" w:line="240" w:lineRule="auto"/>
        <w:rPr>
          <w:rFonts w:cs="Calibri"/>
          <w:sz w:val="24"/>
          <w:szCs w:val="24"/>
          <w:lang w:eastAsia="en-GB"/>
        </w:rPr>
      </w:pPr>
      <w:r w:rsidRPr="00A513DA">
        <w:rPr>
          <w:rFonts w:cs="Calibri"/>
          <w:sz w:val="24"/>
          <w:szCs w:val="24"/>
          <w:lang w:eastAsia="en-GB"/>
        </w:rPr>
        <w:t>Data Science &amp; Artificial Intelligence</w:t>
      </w:r>
      <w:r w:rsidR="00145983" w:rsidRPr="00A513DA">
        <w:rPr>
          <w:rFonts w:cs="Calibri"/>
          <w:sz w:val="24"/>
          <w:szCs w:val="24"/>
          <w:lang w:eastAsia="en-GB"/>
        </w:rPr>
        <w:t xml:space="preserve"> (</w:t>
      </w:r>
      <w:r w:rsidRPr="00A513DA">
        <w:rPr>
          <w:rFonts w:cs="Calibri"/>
          <w:sz w:val="24"/>
          <w:szCs w:val="24"/>
          <w:lang w:eastAsia="en-GB"/>
        </w:rPr>
        <w:t>Tech4dev</w:t>
      </w:r>
      <w:r w:rsidR="00145983" w:rsidRPr="00A513DA">
        <w:rPr>
          <w:rFonts w:cs="Calibri"/>
          <w:sz w:val="24"/>
          <w:szCs w:val="24"/>
          <w:lang w:eastAsia="en-GB"/>
        </w:rPr>
        <w:t xml:space="preserve">)  </w:t>
      </w:r>
    </w:p>
    <w:p w14:paraId="5062046B" w14:textId="77777777" w:rsidR="00145983" w:rsidRDefault="00AA758E" w:rsidP="003402E2">
      <w:pPr>
        <w:pStyle w:val="NoSpacing"/>
        <w:numPr>
          <w:ilvl w:val="0"/>
          <w:numId w:val="15"/>
        </w:numPr>
        <w:jc w:val="both"/>
        <w:rPr>
          <w:rFonts w:ascii="Garamond" w:eastAsia="Arial Unicode MS" w:hAnsi="Garamond" w:cs="Calibri"/>
          <w:sz w:val="24"/>
          <w:szCs w:val="24"/>
        </w:rPr>
      </w:pPr>
      <w:r w:rsidRPr="00A513DA">
        <w:rPr>
          <w:rFonts w:ascii="Garamond" w:eastAsia="Arial Unicode MS" w:hAnsi="Garamond" w:cs="Calibri"/>
          <w:sz w:val="24"/>
          <w:szCs w:val="24"/>
        </w:rPr>
        <w:t>Data Analytics Program</w:t>
      </w:r>
      <w:r w:rsidR="00145983" w:rsidRPr="00A513DA">
        <w:rPr>
          <w:rFonts w:ascii="Garamond" w:eastAsia="Arial Unicode MS" w:hAnsi="Garamond" w:cs="Calibri"/>
          <w:sz w:val="24"/>
          <w:szCs w:val="24"/>
        </w:rPr>
        <w:t xml:space="preserve"> (</w:t>
      </w:r>
      <w:r w:rsidRPr="00A513DA">
        <w:rPr>
          <w:rFonts w:ascii="Garamond" w:eastAsia="Arial Unicode MS" w:hAnsi="Garamond" w:cs="Calibri"/>
          <w:sz w:val="24"/>
          <w:szCs w:val="24"/>
        </w:rPr>
        <w:t xml:space="preserve">Data </w:t>
      </w:r>
      <w:proofErr w:type="spellStart"/>
      <w:r w:rsidRPr="00A513DA">
        <w:rPr>
          <w:rFonts w:ascii="Garamond" w:eastAsia="Arial Unicode MS" w:hAnsi="Garamond" w:cs="Calibri"/>
          <w:sz w:val="24"/>
          <w:szCs w:val="24"/>
        </w:rPr>
        <w:t>Techcon</w:t>
      </w:r>
      <w:proofErr w:type="spellEnd"/>
      <w:r w:rsidR="003C67D5">
        <w:rPr>
          <w:rFonts w:ascii="Garamond" w:eastAsia="Arial Unicode MS" w:hAnsi="Garamond" w:cs="Calibri"/>
          <w:sz w:val="24"/>
          <w:szCs w:val="24"/>
        </w:rPr>
        <w:t>)</w:t>
      </w:r>
    </w:p>
    <w:p w14:paraId="5E99C97A" w14:textId="77777777" w:rsidR="003C67D5" w:rsidRDefault="003C67D5" w:rsidP="003C67D5">
      <w:pPr>
        <w:pStyle w:val="NoSpacing"/>
        <w:jc w:val="both"/>
        <w:rPr>
          <w:rFonts w:ascii="Garamond" w:eastAsia="Arial Unicode MS" w:hAnsi="Garamond" w:cs="Calibri"/>
          <w:sz w:val="24"/>
          <w:szCs w:val="24"/>
        </w:rPr>
      </w:pPr>
    </w:p>
    <w:p w14:paraId="7C21F2CD" w14:textId="0A2EE517" w:rsidR="003C67D5" w:rsidRPr="00A513DA" w:rsidRDefault="003C67D5" w:rsidP="003C67D5">
      <w:pPr>
        <w:pStyle w:val="NoSpacing"/>
        <w:jc w:val="both"/>
        <w:rPr>
          <w:rFonts w:ascii="Garamond" w:eastAsia="Arial Unicode MS" w:hAnsi="Garamond" w:cs="Calibri"/>
          <w:sz w:val="24"/>
          <w:szCs w:val="24"/>
        </w:rPr>
        <w:sectPr w:rsidR="003C67D5" w:rsidRPr="00A513DA" w:rsidSect="007E3D11">
          <w:headerReference w:type="even" r:id="rId23"/>
          <w:headerReference w:type="default" r:id="rId24"/>
          <w:footerReference w:type="even" r:id="rId25"/>
          <w:footerReference w:type="default" r:id="rId26"/>
          <w:headerReference w:type="first" r:id="rId27"/>
          <w:footerReference w:type="first" r:id="rId28"/>
          <w:type w:val="continuous"/>
          <w:pgSz w:w="12240" w:h="15840"/>
          <w:pgMar w:top="397" w:right="397" w:bottom="397" w:left="397" w:header="187" w:footer="113" w:gutter="0"/>
          <w:cols w:num="2" w:space="720"/>
          <w:titlePg/>
          <w:docGrid w:linePitch="360"/>
        </w:sectPr>
      </w:pPr>
    </w:p>
    <w:p w14:paraId="7A22B7B1" w14:textId="5EC41AC6" w:rsidR="00881C18" w:rsidRPr="003C67D5" w:rsidRDefault="003C67D5" w:rsidP="003C67D5">
      <w:pPr>
        <w:pStyle w:val="Achievement"/>
        <w:numPr>
          <w:ilvl w:val="0"/>
          <w:numId w:val="15"/>
        </w:numPr>
        <w:tabs>
          <w:tab w:val="right" w:pos="9990"/>
        </w:tabs>
        <w:spacing w:after="0" w:line="240" w:lineRule="auto"/>
        <w:rPr>
          <w:rFonts w:cs="Calibri"/>
          <w:sz w:val="24"/>
          <w:szCs w:val="24"/>
          <w:lang w:eastAsia="en-GB"/>
        </w:rPr>
      </w:pPr>
      <w:r w:rsidRPr="003C67D5">
        <w:rPr>
          <w:rFonts w:cs="Calibri"/>
          <w:sz w:val="24"/>
          <w:szCs w:val="24"/>
          <w:lang w:eastAsia="en-GB"/>
        </w:rPr>
        <w:t>Data Engineering (Explore AI)</w:t>
      </w:r>
    </w:p>
    <w:p w14:paraId="62610A34" w14:textId="77777777" w:rsidR="00881C18" w:rsidRDefault="00881C18" w:rsidP="003402E2">
      <w:pPr>
        <w:pStyle w:val="Achievement"/>
        <w:tabs>
          <w:tab w:val="right" w:pos="9990"/>
        </w:tabs>
        <w:spacing w:after="0" w:line="240" w:lineRule="auto"/>
        <w:ind w:left="0" w:firstLine="0"/>
        <w:rPr>
          <w:rFonts w:cs="Calibri"/>
          <w:b/>
          <w:bCs/>
          <w:sz w:val="24"/>
          <w:szCs w:val="24"/>
          <w:u w:val="single"/>
        </w:rPr>
      </w:pPr>
    </w:p>
    <w:p w14:paraId="615625BA" w14:textId="36B1E85B" w:rsidR="00CA73EB" w:rsidRDefault="00BE7EBE" w:rsidP="00AB5D65">
      <w:pPr>
        <w:pStyle w:val="Achievement"/>
        <w:tabs>
          <w:tab w:val="right" w:pos="9990"/>
        </w:tabs>
        <w:spacing w:after="0" w:line="240" w:lineRule="auto"/>
        <w:ind w:left="0" w:firstLine="0"/>
        <w:rPr>
          <w:rFonts w:cs="Calibri"/>
          <w:b/>
          <w:bCs/>
          <w:sz w:val="24"/>
          <w:szCs w:val="24"/>
          <w:u w:val="single"/>
        </w:rPr>
      </w:pPr>
      <w:r>
        <w:rPr>
          <w:rFonts w:cs="Calibri"/>
          <w:b/>
          <w:bCs/>
          <w:sz w:val="24"/>
          <w:szCs w:val="24"/>
          <w:u w:val="single"/>
        </w:rPr>
        <w:t xml:space="preserve">Projects </w:t>
      </w:r>
      <w:r w:rsidR="003402E2" w:rsidRPr="00A513DA">
        <w:rPr>
          <w:rFonts w:cs="Calibri"/>
          <w:b/>
          <w:bCs/>
          <w:sz w:val="24"/>
          <w:szCs w:val="24"/>
          <w:u w:val="single"/>
        </w:rPr>
        <w:t>:</w:t>
      </w:r>
    </w:p>
    <w:p w14:paraId="65F6E950" w14:textId="77777777" w:rsidR="00BE7EBE" w:rsidRPr="00AB5D65" w:rsidRDefault="00BE7EBE" w:rsidP="00AB5D65">
      <w:pPr>
        <w:pStyle w:val="Achievement"/>
        <w:tabs>
          <w:tab w:val="right" w:pos="9990"/>
        </w:tabs>
        <w:spacing w:after="0" w:line="240" w:lineRule="auto"/>
        <w:ind w:left="0" w:firstLine="0"/>
        <w:rPr>
          <w:rFonts w:cs="Calibri"/>
          <w:b/>
          <w:bCs/>
          <w:sz w:val="24"/>
          <w:szCs w:val="24"/>
          <w:u w:val="single"/>
        </w:rPr>
      </w:pPr>
    </w:p>
    <w:p w14:paraId="1E5A05AD" w14:textId="77777777" w:rsidR="00BE7EBE" w:rsidRPr="00BE7EBE" w:rsidRDefault="00BE7EBE" w:rsidP="00BE7EBE">
      <w:pPr>
        <w:pStyle w:val="ListParagraph"/>
        <w:numPr>
          <w:ilvl w:val="0"/>
          <w:numId w:val="43"/>
        </w:numPr>
        <w:spacing w:after="0" w:line="240" w:lineRule="exact"/>
        <w:jc w:val="left"/>
        <w:rPr>
          <w:rFonts w:ascii="Garamond" w:hAnsi="Garamond" w:cs="Calibri"/>
          <w:sz w:val="24"/>
          <w:szCs w:val="24"/>
        </w:rPr>
      </w:pPr>
      <w:hyperlink r:id="rId29" w:history="1">
        <w:r w:rsidRPr="00BE7EBE">
          <w:rPr>
            <w:rStyle w:val="Hyperlink"/>
            <w:rFonts w:ascii="Garamond" w:hAnsi="Garamond" w:cs="Calibri"/>
            <w:sz w:val="24"/>
            <w:szCs w:val="24"/>
          </w:rPr>
          <w:t>Web scraping tool</w:t>
        </w:r>
      </w:hyperlink>
      <w:r w:rsidRPr="00BE7EBE">
        <w:rPr>
          <w:rFonts w:ascii="Garamond" w:hAnsi="Garamond" w:cs="Calibri"/>
          <w:sz w:val="24"/>
          <w:szCs w:val="24"/>
        </w:rPr>
        <w:t xml:space="preserve"> for the Sales department</w:t>
      </w:r>
    </w:p>
    <w:p w14:paraId="7E9871FF" w14:textId="00150AEF" w:rsidR="00BE7EBE" w:rsidRPr="00BE7EBE" w:rsidRDefault="00BE7EBE" w:rsidP="00BE7EBE">
      <w:pPr>
        <w:pStyle w:val="ListParagraph"/>
        <w:numPr>
          <w:ilvl w:val="0"/>
          <w:numId w:val="44"/>
        </w:numPr>
        <w:autoSpaceDN w:val="0"/>
        <w:spacing w:after="0" w:line="240" w:lineRule="auto"/>
        <w:jc w:val="left"/>
        <w:rPr>
          <w:rFonts w:ascii="Garamond" w:eastAsia="Cambria" w:hAnsi="Garamond" w:cs="Calibri"/>
          <w:sz w:val="24"/>
          <w:szCs w:val="24"/>
          <w:lang w:val="en-US"/>
        </w:rPr>
      </w:pPr>
      <w:r w:rsidRPr="00BE7EBE">
        <w:rPr>
          <w:rFonts w:ascii="Garamond" w:hAnsi="Garamond" w:cs="Calibri"/>
          <w:sz w:val="24"/>
          <w:szCs w:val="24"/>
        </w:rPr>
        <w:t>Built a dashboard that determines the impact of COVID-19 on education in Africa</w:t>
      </w:r>
      <w:r w:rsidRPr="00BE7EBE">
        <w:rPr>
          <w:rFonts w:ascii="Garamond" w:hAnsi="Garamond" w:cs="Calibri"/>
          <w:i/>
          <w:iCs/>
          <w:sz w:val="24"/>
          <w:szCs w:val="24"/>
        </w:rPr>
        <w:t xml:space="preserve"> - </w:t>
      </w:r>
      <w:hyperlink r:id="rId30" w:history="1">
        <w:r w:rsidRPr="00BE7EBE">
          <w:rPr>
            <w:rStyle w:val="Hyperlink"/>
            <w:rFonts w:ascii="Garamond" w:eastAsia="Cambria" w:hAnsi="Garamond" w:cs="Calibri"/>
            <w:sz w:val="24"/>
            <w:szCs w:val="24"/>
          </w:rPr>
          <w:t xml:space="preserve">Women </w:t>
        </w:r>
        <w:r w:rsidR="00C56496" w:rsidRPr="00BE7EBE">
          <w:rPr>
            <w:rStyle w:val="Hyperlink"/>
            <w:rFonts w:ascii="Garamond" w:eastAsia="Cambria" w:hAnsi="Garamond" w:cs="Calibri"/>
            <w:sz w:val="24"/>
            <w:szCs w:val="24"/>
          </w:rPr>
          <w:t>Techstars</w:t>
        </w:r>
        <w:r w:rsidRPr="00BE7EBE">
          <w:rPr>
            <w:rStyle w:val="Hyperlink"/>
            <w:rFonts w:ascii="Garamond" w:eastAsia="Cambria" w:hAnsi="Garamond" w:cs="Calibri"/>
            <w:sz w:val="24"/>
            <w:szCs w:val="24"/>
          </w:rPr>
          <w:t xml:space="preserve"> mini project –Edu App</w:t>
        </w:r>
      </w:hyperlink>
      <w:r w:rsidRPr="00BE7EBE">
        <w:rPr>
          <w:rFonts w:ascii="Garamond" w:hAnsi="Garamond" w:cs="Calibri"/>
          <w:sz w:val="24"/>
          <w:szCs w:val="24"/>
        </w:rPr>
        <w:t>.</w:t>
      </w:r>
      <w:r w:rsidRPr="00BE7EBE">
        <w:rPr>
          <w:rFonts w:ascii="Garamond" w:hAnsi="Garamond" w:cs="Calibri"/>
          <w:i/>
          <w:iCs/>
          <w:sz w:val="24"/>
          <w:szCs w:val="24"/>
        </w:rPr>
        <w:t>.</w:t>
      </w:r>
    </w:p>
    <w:p w14:paraId="3C30E226" w14:textId="1AEE35B5" w:rsidR="00BE7EBE" w:rsidRPr="00BE7EBE" w:rsidRDefault="00BE7EBE" w:rsidP="00BE7EBE">
      <w:pPr>
        <w:pStyle w:val="Achievement"/>
        <w:numPr>
          <w:ilvl w:val="0"/>
          <w:numId w:val="33"/>
        </w:numPr>
        <w:tabs>
          <w:tab w:val="right" w:pos="9990"/>
        </w:tabs>
        <w:spacing w:after="0" w:line="240" w:lineRule="auto"/>
        <w:rPr>
          <w:rFonts w:cs="Calibri"/>
          <w:i/>
          <w:iCs/>
          <w:sz w:val="24"/>
          <w:szCs w:val="24"/>
        </w:rPr>
      </w:pPr>
      <w:r w:rsidRPr="00BE7EBE">
        <w:rPr>
          <w:rFonts w:cs="Calibri"/>
          <w:sz w:val="24"/>
          <w:szCs w:val="24"/>
        </w:rPr>
        <w:t xml:space="preserve">Created Human Resources visual that delivers insight into personnel </w:t>
      </w:r>
      <w:proofErr w:type="spellStart"/>
      <w:r w:rsidRPr="00BE7EBE">
        <w:rPr>
          <w:rFonts w:cs="Calibri"/>
          <w:sz w:val="24"/>
          <w:szCs w:val="24"/>
        </w:rPr>
        <w:t>behavior</w:t>
      </w:r>
      <w:proofErr w:type="spellEnd"/>
      <w:r w:rsidRPr="00BE7EBE">
        <w:rPr>
          <w:rFonts w:cs="Calibri"/>
          <w:i/>
          <w:iCs/>
          <w:sz w:val="24"/>
          <w:szCs w:val="24"/>
        </w:rPr>
        <w:t xml:space="preserve"> - </w:t>
      </w:r>
      <w:hyperlink r:id="rId31" w:history="1">
        <w:r w:rsidRPr="00BE7EBE">
          <w:rPr>
            <w:rStyle w:val="Hyperlink"/>
            <w:rFonts w:eastAsia="Cambria" w:cs="Cambria"/>
            <w:sz w:val="24"/>
            <w:szCs w:val="24"/>
          </w:rPr>
          <w:t>Human resources Dashboard</w:t>
        </w:r>
      </w:hyperlink>
    </w:p>
    <w:p w14:paraId="717D70C8" w14:textId="785CC75D" w:rsidR="00BE7EBE" w:rsidRPr="00BE7EBE" w:rsidRDefault="00C56496" w:rsidP="00BE7EBE">
      <w:pPr>
        <w:pStyle w:val="Achievement"/>
        <w:numPr>
          <w:ilvl w:val="0"/>
          <w:numId w:val="33"/>
        </w:numPr>
        <w:tabs>
          <w:tab w:val="right" w:pos="9990"/>
        </w:tabs>
        <w:spacing w:after="0" w:line="240" w:lineRule="auto"/>
        <w:rPr>
          <w:rFonts w:cs="Calibri"/>
          <w:i/>
          <w:iCs/>
          <w:sz w:val="24"/>
          <w:szCs w:val="24"/>
        </w:rPr>
      </w:pPr>
      <w:hyperlink r:id="rId32" w:history="1">
        <w:r w:rsidR="00BE7EBE" w:rsidRPr="00C56496">
          <w:rPr>
            <w:rStyle w:val="Hyperlink"/>
            <w:sz w:val="24"/>
            <w:szCs w:val="24"/>
          </w:rPr>
          <w:t>Git</w:t>
        </w:r>
        <w:r w:rsidRPr="00C56496">
          <w:rPr>
            <w:rStyle w:val="Hyperlink"/>
            <w:sz w:val="24"/>
            <w:szCs w:val="24"/>
          </w:rPr>
          <w:t>hub page</w:t>
        </w:r>
      </w:hyperlink>
    </w:p>
    <w:p w14:paraId="4FEB34FE" w14:textId="77777777" w:rsidR="00BE7EBE" w:rsidRDefault="00BE7EBE" w:rsidP="00BE7EBE">
      <w:pPr>
        <w:pStyle w:val="Achievement"/>
        <w:tabs>
          <w:tab w:val="right" w:pos="9990"/>
        </w:tabs>
        <w:spacing w:after="0" w:line="240" w:lineRule="auto"/>
        <w:rPr>
          <w:sz w:val="24"/>
          <w:szCs w:val="24"/>
        </w:rPr>
      </w:pPr>
    </w:p>
    <w:p w14:paraId="3A5C6DD7" w14:textId="395A2DA9" w:rsidR="00BE7EBE" w:rsidRPr="00BE7EBE" w:rsidRDefault="00BE7EBE" w:rsidP="00BE7EBE">
      <w:pPr>
        <w:pStyle w:val="Achievement"/>
        <w:tabs>
          <w:tab w:val="right" w:pos="9990"/>
        </w:tabs>
        <w:spacing w:after="0" w:line="240" w:lineRule="auto"/>
        <w:rPr>
          <w:rFonts w:cs="Calibri"/>
          <w:i/>
          <w:iCs/>
          <w:sz w:val="24"/>
          <w:szCs w:val="24"/>
        </w:rPr>
        <w:sectPr w:rsidR="00BE7EBE" w:rsidRPr="00BE7EBE" w:rsidSect="007E3D11">
          <w:type w:val="continuous"/>
          <w:pgSz w:w="12240" w:h="15840"/>
          <w:pgMar w:top="397" w:right="397" w:bottom="397" w:left="397" w:header="187" w:footer="113" w:gutter="0"/>
          <w:cols w:space="720"/>
          <w:titlePg/>
          <w:docGrid w:linePitch="360"/>
        </w:sectPr>
      </w:pPr>
    </w:p>
    <w:p w14:paraId="276C100A" w14:textId="77777777" w:rsidR="003402E2" w:rsidRPr="00A513DA" w:rsidRDefault="003402E2" w:rsidP="003402E2">
      <w:pPr>
        <w:pStyle w:val="Achievement"/>
        <w:tabs>
          <w:tab w:val="right" w:pos="9990"/>
        </w:tabs>
        <w:spacing w:after="0" w:line="240" w:lineRule="auto"/>
        <w:ind w:left="0" w:firstLine="0"/>
        <w:rPr>
          <w:rFonts w:cs="Calibri"/>
          <w:b/>
          <w:bCs/>
          <w:sz w:val="24"/>
          <w:szCs w:val="24"/>
          <w:u w:val="single"/>
        </w:rPr>
      </w:pPr>
    </w:p>
    <w:sectPr w:rsidR="003402E2" w:rsidRPr="00A513DA" w:rsidSect="007E3D11">
      <w:headerReference w:type="even" r:id="rId33"/>
      <w:headerReference w:type="default" r:id="rId34"/>
      <w:footerReference w:type="even" r:id="rId35"/>
      <w:footerReference w:type="default" r:id="rId36"/>
      <w:headerReference w:type="first" r:id="rId37"/>
      <w:footerReference w:type="first" r:id="rId38"/>
      <w:type w:val="continuous"/>
      <w:pgSz w:w="12240" w:h="15840"/>
      <w:pgMar w:top="397" w:right="397" w:bottom="397" w:left="397" w:header="187" w:footer="11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65F4E" w14:textId="77777777" w:rsidR="002C5809" w:rsidRDefault="002C5809" w:rsidP="003856C9">
      <w:pPr>
        <w:spacing w:after="0" w:line="240" w:lineRule="auto"/>
      </w:pPr>
      <w:r>
        <w:separator/>
      </w:r>
    </w:p>
  </w:endnote>
  <w:endnote w:type="continuationSeparator" w:id="0">
    <w:p w14:paraId="7CFE20BE" w14:textId="77777777" w:rsidR="002C5809" w:rsidRDefault="002C5809"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TZhongsong">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19EBA" w14:textId="77777777" w:rsidR="002C559E" w:rsidRDefault="00000000" w:rsidP="00F429CB">
    <w:pPr>
      <w:pStyle w:val="Footer"/>
    </w:pPr>
    <w:sdt>
      <w:sdtPr>
        <w:id w:val="-949704764"/>
        <w:docPartObj>
          <w:docPartGallery w:val="Page Numbers (Bottom of Page)"/>
          <w:docPartUnique/>
        </w:docPartObj>
      </w:sdtPr>
      <w:sdtEndPr>
        <w:rPr>
          <w:noProof/>
        </w:rPr>
      </w:sdtEndPr>
      <w:sdtContent>
        <w:r w:rsidR="002C559E">
          <w:fldChar w:fldCharType="begin"/>
        </w:r>
        <w:r w:rsidR="002C559E">
          <w:instrText xml:space="preserve"> PAGE   \* MERGEFORMAT </w:instrText>
        </w:r>
        <w:r w:rsidR="002C559E">
          <w:fldChar w:fldCharType="separate"/>
        </w:r>
        <w:r w:rsidR="002C559E">
          <w:rPr>
            <w:noProof/>
          </w:rPr>
          <w:t>2</w:t>
        </w:r>
        <w:r w:rsidR="002C559E">
          <w:rPr>
            <w:noProof/>
          </w:rPr>
          <w:fldChar w:fldCharType="end"/>
        </w:r>
      </w:sdtContent>
    </w:sdt>
  </w:p>
  <w:p w14:paraId="45E33284" w14:textId="77777777" w:rsidR="002C559E" w:rsidRDefault="002C559E"/>
  <w:p w14:paraId="3815CFFD" w14:textId="77777777" w:rsidR="002C559E" w:rsidRDefault="002C559E"/>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7140013"/>
      <w:docPartObj>
        <w:docPartGallery w:val="Page Numbers (Bottom of Page)"/>
        <w:docPartUnique/>
      </w:docPartObj>
    </w:sdtPr>
    <w:sdtEndPr>
      <w:rPr>
        <w:rFonts w:ascii="Helvetica" w:hAnsi="Helvetica" w:cs="Helvetica"/>
        <w:noProof/>
      </w:rPr>
    </w:sdtEndPr>
    <w:sdtContent>
      <w:p w14:paraId="61FEADC7" w14:textId="77777777" w:rsidR="00145983" w:rsidRPr="00DF70FB" w:rsidRDefault="00145983">
        <w:pPr>
          <w:pStyle w:val="Footer"/>
          <w:jc w:val="center"/>
          <w:rPr>
            <w:rFonts w:ascii="Helvetica" w:hAnsi="Helvetica" w:cs="Helvetica"/>
          </w:rPr>
        </w:pPr>
        <w:r w:rsidRPr="00DF70FB">
          <w:rPr>
            <w:rFonts w:ascii="Helvetica" w:hAnsi="Helvetica" w:cs="Helvetica"/>
          </w:rPr>
          <w:fldChar w:fldCharType="begin"/>
        </w:r>
        <w:r w:rsidRPr="00DF70FB">
          <w:rPr>
            <w:rFonts w:ascii="Helvetica" w:hAnsi="Helvetica" w:cs="Helvetica"/>
          </w:rPr>
          <w:instrText xml:space="preserve"> PAGE   \* MERGEFORMAT </w:instrText>
        </w:r>
        <w:r w:rsidRPr="00DF70FB">
          <w:rPr>
            <w:rFonts w:ascii="Helvetica" w:hAnsi="Helvetica" w:cs="Helvetica"/>
          </w:rPr>
          <w:fldChar w:fldCharType="separate"/>
        </w:r>
        <w:r w:rsidRPr="00DF70FB">
          <w:rPr>
            <w:rFonts w:ascii="Helvetica" w:hAnsi="Helvetica" w:cs="Helvetica"/>
            <w:noProof/>
          </w:rPr>
          <w:t>2</w:t>
        </w:r>
        <w:r w:rsidRPr="00DF70FB">
          <w:rPr>
            <w:rFonts w:ascii="Helvetica" w:hAnsi="Helvetica" w:cs="Helvetica"/>
            <w:noProof/>
          </w:rPr>
          <w:fldChar w:fldCharType="end"/>
        </w:r>
      </w:p>
    </w:sdtContent>
  </w:sdt>
  <w:p w14:paraId="025DA163" w14:textId="77777777" w:rsidR="00145983" w:rsidRDefault="00145983"/>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A3EE3" w14:textId="77777777" w:rsidR="00145983" w:rsidRDefault="0014598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AE2EF" w14:textId="77777777" w:rsidR="00A17425" w:rsidRDefault="00A17425">
    <w:pPr>
      <w:pStyle w:val="Footer"/>
    </w:pPr>
  </w:p>
  <w:p w14:paraId="6181DBDB" w14:textId="77777777" w:rsidR="00A17425" w:rsidRDefault="00A17425"/>
  <w:p w14:paraId="7BD3424E" w14:textId="77777777" w:rsidR="00A17425" w:rsidRDefault="00A17425"/>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3605523"/>
      <w:docPartObj>
        <w:docPartGallery w:val="Page Numbers (Bottom of Page)"/>
        <w:docPartUnique/>
      </w:docPartObj>
    </w:sdtPr>
    <w:sdtEndPr>
      <w:rPr>
        <w:rFonts w:ascii="Helvetica" w:hAnsi="Helvetica" w:cs="Helvetica"/>
        <w:noProof/>
      </w:rPr>
    </w:sdtEndPr>
    <w:sdtContent>
      <w:p w14:paraId="3C032E15" w14:textId="1A4EA1FB" w:rsidR="00A17425" w:rsidRPr="00DF70FB" w:rsidRDefault="00A17425">
        <w:pPr>
          <w:pStyle w:val="Footer"/>
          <w:jc w:val="center"/>
          <w:rPr>
            <w:rFonts w:ascii="Helvetica" w:hAnsi="Helvetica" w:cs="Helvetica"/>
          </w:rPr>
        </w:pPr>
        <w:r w:rsidRPr="00DF70FB">
          <w:rPr>
            <w:rFonts w:ascii="Helvetica" w:hAnsi="Helvetica" w:cs="Helvetica"/>
          </w:rPr>
          <w:fldChar w:fldCharType="begin"/>
        </w:r>
        <w:r w:rsidRPr="00DF70FB">
          <w:rPr>
            <w:rFonts w:ascii="Helvetica" w:hAnsi="Helvetica" w:cs="Helvetica"/>
          </w:rPr>
          <w:instrText xml:space="preserve"> PAGE   \* MERGEFORMAT </w:instrText>
        </w:r>
        <w:r w:rsidRPr="00DF70FB">
          <w:rPr>
            <w:rFonts w:ascii="Helvetica" w:hAnsi="Helvetica" w:cs="Helvetica"/>
          </w:rPr>
          <w:fldChar w:fldCharType="separate"/>
        </w:r>
        <w:r w:rsidRPr="00DF70FB">
          <w:rPr>
            <w:rFonts w:ascii="Helvetica" w:hAnsi="Helvetica" w:cs="Helvetica"/>
            <w:noProof/>
          </w:rPr>
          <w:t>2</w:t>
        </w:r>
        <w:r w:rsidRPr="00DF70FB">
          <w:rPr>
            <w:rFonts w:ascii="Helvetica" w:hAnsi="Helvetica" w:cs="Helvetica"/>
            <w:noProof/>
          </w:rPr>
          <w:fldChar w:fldCharType="end"/>
        </w:r>
      </w:p>
    </w:sdtContent>
  </w:sdt>
  <w:p w14:paraId="4521E174" w14:textId="77777777" w:rsidR="00A17425" w:rsidRDefault="00A17425"/>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3F244" w14:textId="77777777" w:rsidR="00A17425" w:rsidRDefault="00A174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7099303"/>
      <w:docPartObj>
        <w:docPartGallery w:val="Page Numbers (Bottom of Page)"/>
        <w:docPartUnique/>
      </w:docPartObj>
    </w:sdtPr>
    <w:sdtEndPr>
      <w:rPr>
        <w:rFonts w:ascii="Century Gothic" w:hAnsi="Century Gothic"/>
        <w:noProof/>
      </w:rPr>
    </w:sdtEndPr>
    <w:sdtContent>
      <w:p w14:paraId="1A910B6A" w14:textId="5BF7DF16" w:rsidR="004C0B0A" w:rsidRPr="004C0B0A" w:rsidRDefault="004C0B0A">
        <w:pPr>
          <w:pStyle w:val="Footer"/>
          <w:jc w:val="center"/>
          <w:rPr>
            <w:rFonts w:ascii="Century Gothic" w:hAnsi="Century Gothic"/>
          </w:rPr>
        </w:pPr>
        <w:r w:rsidRPr="004C0B0A">
          <w:rPr>
            <w:rFonts w:ascii="Century Gothic" w:hAnsi="Century Gothic"/>
          </w:rPr>
          <w:fldChar w:fldCharType="begin"/>
        </w:r>
        <w:r w:rsidRPr="004C0B0A">
          <w:rPr>
            <w:rFonts w:ascii="Century Gothic" w:hAnsi="Century Gothic"/>
          </w:rPr>
          <w:instrText xml:space="preserve"> PAGE   \* MERGEFORMAT </w:instrText>
        </w:r>
        <w:r w:rsidRPr="004C0B0A">
          <w:rPr>
            <w:rFonts w:ascii="Century Gothic" w:hAnsi="Century Gothic"/>
          </w:rPr>
          <w:fldChar w:fldCharType="separate"/>
        </w:r>
        <w:r w:rsidRPr="004C0B0A">
          <w:rPr>
            <w:rFonts w:ascii="Century Gothic" w:hAnsi="Century Gothic"/>
            <w:noProof/>
          </w:rPr>
          <w:t>2</w:t>
        </w:r>
        <w:r w:rsidRPr="004C0B0A">
          <w:rPr>
            <w:rFonts w:ascii="Century Gothic" w:hAnsi="Century Gothic"/>
            <w:noProof/>
          </w:rPr>
          <w:fldChar w:fldCharType="end"/>
        </w:r>
      </w:p>
    </w:sdtContent>
  </w:sdt>
  <w:p w14:paraId="0128F022" w14:textId="77777777" w:rsidR="004C0B0A" w:rsidRDefault="004C0B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0F37F" w14:textId="77777777" w:rsidR="00C56496" w:rsidRDefault="00C564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ED281" w14:textId="77777777" w:rsidR="00C56496" w:rsidRPr="004C0B0A" w:rsidRDefault="00C56496" w:rsidP="004C0B0A">
    <w:pPr>
      <w:pStyle w:val="Footer"/>
      <w:jc w:val="center"/>
      <w:rPr>
        <w:rFonts w:ascii="Century Gothic" w:hAnsi="Century Gothic"/>
      </w:rPr>
    </w:pPr>
    <w:sdt>
      <w:sdtPr>
        <w:id w:val="781693216"/>
        <w:docPartObj>
          <w:docPartGallery w:val="Page Numbers (Bottom of Page)"/>
          <w:docPartUnique/>
        </w:docPartObj>
      </w:sdtPr>
      <w:sdtEndPr>
        <w:rPr>
          <w:rFonts w:ascii="Century Gothic" w:hAnsi="Century Gothic"/>
          <w:noProof/>
        </w:rPr>
      </w:sdtEndPr>
      <w:sdtContent>
        <w:r w:rsidRPr="004C0B0A">
          <w:rPr>
            <w:rFonts w:ascii="Century Gothic" w:hAnsi="Century Gothic"/>
          </w:rPr>
          <w:fldChar w:fldCharType="begin"/>
        </w:r>
        <w:r w:rsidRPr="004C0B0A">
          <w:rPr>
            <w:rFonts w:ascii="Century Gothic" w:hAnsi="Century Gothic"/>
          </w:rPr>
          <w:instrText xml:space="preserve"> PAGE   \* MERGEFORMAT </w:instrText>
        </w:r>
        <w:r w:rsidRPr="004C0B0A">
          <w:rPr>
            <w:rFonts w:ascii="Century Gothic" w:hAnsi="Century Gothic"/>
          </w:rPr>
          <w:fldChar w:fldCharType="separate"/>
        </w:r>
        <w:r w:rsidRPr="004C0B0A">
          <w:rPr>
            <w:rFonts w:ascii="Century Gothic" w:hAnsi="Century Gothic"/>
            <w:noProof/>
          </w:rPr>
          <w:t>2</w:t>
        </w:r>
        <w:r w:rsidRPr="004C0B0A">
          <w:rPr>
            <w:rFonts w:ascii="Century Gothic" w:hAnsi="Century Gothic"/>
            <w:noProof/>
          </w:rPr>
          <w:fldChar w:fldCharType="end"/>
        </w:r>
      </w:sdtContent>
    </w:sdt>
  </w:p>
  <w:p w14:paraId="018E81EC" w14:textId="77777777" w:rsidR="00C56496" w:rsidRDefault="00C56496"/>
  <w:p w14:paraId="531AF328" w14:textId="77777777" w:rsidR="00C56496" w:rsidRDefault="00C5649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86D2C" w14:textId="77777777" w:rsidR="00C56496" w:rsidRDefault="00C5649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39566" w14:textId="77777777" w:rsidR="00145983" w:rsidRDefault="001459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E6DA8" w14:textId="77777777" w:rsidR="00145983" w:rsidRPr="004C0B0A" w:rsidRDefault="00000000" w:rsidP="004C0B0A">
    <w:pPr>
      <w:pStyle w:val="Footer"/>
      <w:jc w:val="center"/>
      <w:rPr>
        <w:rFonts w:ascii="Century Gothic" w:hAnsi="Century Gothic"/>
      </w:rPr>
    </w:pPr>
    <w:sdt>
      <w:sdtPr>
        <w:id w:val="1593744376"/>
        <w:docPartObj>
          <w:docPartGallery w:val="Page Numbers (Bottom of Page)"/>
          <w:docPartUnique/>
        </w:docPartObj>
      </w:sdtPr>
      <w:sdtEndPr>
        <w:rPr>
          <w:rFonts w:ascii="Century Gothic" w:hAnsi="Century Gothic"/>
          <w:noProof/>
        </w:rPr>
      </w:sdtEndPr>
      <w:sdtContent>
        <w:r w:rsidR="00145983" w:rsidRPr="004C0B0A">
          <w:rPr>
            <w:rFonts w:ascii="Century Gothic" w:hAnsi="Century Gothic"/>
          </w:rPr>
          <w:fldChar w:fldCharType="begin"/>
        </w:r>
        <w:r w:rsidR="00145983" w:rsidRPr="004C0B0A">
          <w:rPr>
            <w:rFonts w:ascii="Century Gothic" w:hAnsi="Century Gothic"/>
          </w:rPr>
          <w:instrText xml:space="preserve"> PAGE   \* MERGEFORMAT </w:instrText>
        </w:r>
        <w:r w:rsidR="00145983" w:rsidRPr="004C0B0A">
          <w:rPr>
            <w:rFonts w:ascii="Century Gothic" w:hAnsi="Century Gothic"/>
          </w:rPr>
          <w:fldChar w:fldCharType="separate"/>
        </w:r>
        <w:r w:rsidR="00145983" w:rsidRPr="004C0B0A">
          <w:rPr>
            <w:rFonts w:ascii="Century Gothic" w:hAnsi="Century Gothic"/>
            <w:noProof/>
          </w:rPr>
          <w:t>2</w:t>
        </w:r>
        <w:r w:rsidR="00145983" w:rsidRPr="004C0B0A">
          <w:rPr>
            <w:rFonts w:ascii="Century Gothic" w:hAnsi="Century Gothic"/>
            <w:noProof/>
          </w:rPr>
          <w:fldChar w:fldCharType="end"/>
        </w:r>
      </w:sdtContent>
    </w:sdt>
  </w:p>
  <w:p w14:paraId="5E618CE9" w14:textId="77777777" w:rsidR="00145983" w:rsidRDefault="00145983"/>
  <w:p w14:paraId="5F67C067" w14:textId="77777777" w:rsidR="00145983" w:rsidRDefault="00145983"/>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A3628" w14:textId="77777777" w:rsidR="00145983" w:rsidRDefault="001459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A2AF2" w14:textId="77777777" w:rsidR="00145983" w:rsidRDefault="00145983">
    <w:pPr>
      <w:pStyle w:val="Footer"/>
    </w:pPr>
  </w:p>
  <w:p w14:paraId="6A1E75B4" w14:textId="77777777" w:rsidR="00145983" w:rsidRDefault="00145983"/>
  <w:p w14:paraId="2D967AE5" w14:textId="77777777" w:rsidR="00145983" w:rsidRDefault="001459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2F0FB" w14:textId="77777777" w:rsidR="002C5809" w:rsidRDefault="002C5809" w:rsidP="003856C9">
      <w:pPr>
        <w:spacing w:after="0" w:line="240" w:lineRule="auto"/>
      </w:pPr>
      <w:r>
        <w:separator/>
      </w:r>
    </w:p>
  </w:footnote>
  <w:footnote w:type="continuationSeparator" w:id="0">
    <w:p w14:paraId="6030ECAE" w14:textId="77777777" w:rsidR="002C5809" w:rsidRDefault="002C5809"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AC868" w14:textId="60BEB723" w:rsidR="002C559E" w:rsidRPr="00396E21" w:rsidRDefault="00DB0787" w:rsidP="00A054F3">
    <w:pPr>
      <w:pStyle w:val="NoSpacing"/>
      <w:rPr>
        <w:rFonts w:ascii="Calibri" w:hAnsi="Calibri" w:cs="Calibri"/>
        <w:b/>
        <w:i/>
        <w:iCs/>
        <w:sz w:val="32"/>
        <w:szCs w:val="32"/>
      </w:rPr>
    </w:pPr>
    <w:r>
      <w:rPr>
        <w:rFonts w:ascii="Calibri" w:hAnsi="Calibri" w:cs="Calibri"/>
        <w:b/>
        <w:sz w:val="32"/>
        <w:szCs w:val="32"/>
        <w:lang w:val="en-GB"/>
      </w:rPr>
      <w:t>Ms. Unathi Mtwa</w:t>
    </w:r>
    <w:r w:rsidR="002C559E" w:rsidRPr="00396E21">
      <w:rPr>
        <w:rFonts w:ascii="Calibri" w:hAnsi="Calibri" w:cs="Calibri"/>
        <w:b/>
        <w:sz w:val="32"/>
        <w:szCs w:val="32"/>
        <w:lang w:val="en-GB"/>
      </w:rPr>
      <w:t xml:space="preserve"> </w:t>
    </w:r>
  </w:p>
  <w:p w14:paraId="1A46F767" w14:textId="3AFBE35F" w:rsidR="002C559E" w:rsidRPr="00E9523B" w:rsidRDefault="00DB0787" w:rsidP="00E9523B">
    <w:pPr>
      <w:pStyle w:val="NoSpacing"/>
      <w:rPr>
        <w:rFonts w:ascii="Calibri" w:hAnsi="Calibri" w:cs="Calibri"/>
        <w:sz w:val="20"/>
        <w:szCs w:val="20"/>
      </w:rPr>
    </w:pPr>
    <w:r>
      <w:rPr>
        <w:rFonts w:ascii="Calibri" w:hAnsi="Calibri" w:cs="Calibri"/>
        <w:sz w:val="20"/>
        <w:szCs w:val="20"/>
      </w:rPr>
      <w:t>Cape Town, South Africa</w:t>
    </w:r>
    <w:r w:rsidR="002C559E" w:rsidRPr="00E9523B">
      <w:rPr>
        <w:rFonts w:ascii="Calibri" w:hAnsi="Calibri" w:cs="Calibri"/>
        <w:sz w:val="20"/>
        <w:szCs w:val="20"/>
      </w:rPr>
      <w:t xml:space="preserve"> </w:t>
    </w:r>
    <w:r w:rsidR="002C559E" w:rsidRPr="00E9523B">
      <w:rPr>
        <w:rFonts w:ascii="Calibri" w:hAnsi="Calibri" w:cs="Calibri"/>
        <w:b/>
        <w:sz w:val="20"/>
        <w:szCs w:val="20"/>
      </w:rPr>
      <w:t>||</w:t>
    </w:r>
    <w:r w:rsidR="002C559E" w:rsidRPr="00E9523B">
      <w:rPr>
        <w:rFonts w:ascii="Calibri" w:hAnsi="Calibri" w:cs="Calibri"/>
        <w:sz w:val="20"/>
        <w:szCs w:val="20"/>
      </w:rPr>
      <w:t xml:space="preserve"> </w:t>
    </w:r>
    <w:r>
      <w:rPr>
        <w:rFonts w:ascii="Calibri" w:hAnsi="Calibri" w:cs="Calibri"/>
        <w:sz w:val="20"/>
        <w:szCs w:val="20"/>
      </w:rPr>
      <w:t>mtwaunathi</w:t>
    </w:r>
    <w:r w:rsidR="002C559E" w:rsidRPr="00E9523B">
      <w:rPr>
        <w:rFonts w:ascii="Calibri" w:hAnsi="Calibri" w:cs="Calibri"/>
        <w:sz w:val="20"/>
        <w:szCs w:val="20"/>
      </w:rPr>
      <w:t>@</w:t>
    </w:r>
    <w:r w:rsidR="002C559E">
      <w:rPr>
        <w:rFonts w:ascii="Calibri" w:hAnsi="Calibri" w:cs="Calibri"/>
        <w:sz w:val="20"/>
        <w:szCs w:val="20"/>
      </w:rPr>
      <w:t>gmail.com</w:t>
    </w:r>
    <w:r w:rsidR="002C559E" w:rsidRPr="00E9523B">
      <w:rPr>
        <w:rFonts w:ascii="Calibri" w:hAnsi="Calibri" w:cs="Calibri"/>
        <w:sz w:val="20"/>
        <w:szCs w:val="20"/>
        <w:lang w:val="en-GB"/>
      </w:rPr>
      <w:t xml:space="preserve"> || </w:t>
    </w:r>
    <w:r w:rsidR="002C559E" w:rsidRPr="00E9523B">
      <w:rPr>
        <w:rFonts w:ascii="Calibri" w:hAnsi="Calibri" w:cs="Calibri"/>
        <w:sz w:val="20"/>
        <w:szCs w:val="20"/>
      </w:rPr>
      <w:t>+2</w:t>
    </w:r>
    <w:r>
      <w:rPr>
        <w:rFonts w:ascii="Calibri" w:hAnsi="Calibri" w:cs="Calibri"/>
        <w:sz w:val="20"/>
        <w:szCs w:val="20"/>
      </w:rPr>
      <w:t>7742201139</w:t>
    </w:r>
  </w:p>
  <w:p w14:paraId="4D74D0A1" w14:textId="77777777" w:rsidR="002629E0" w:rsidRDefault="002629E0"/>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3EB91" w14:textId="77777777" w:rsidR="00145983" w:rsidRPr="00266B21" w:rsidRDefault="00145983">
    <w:pPr>
      <w:pStyle w:val="Header"/>
      <w:rPr>
        <w:rFonts w:ascii="Garamond" w:hAnsi="Garamond"/>
      </w:rPr>
    </w:pPr>
    <w:r>
      <w:tab/>
    </w:r>
    <w:r>
      <w:tab/>
    </w:r>
    <w:r>
      <w:tab/>
    </w:r>
    <w:r>
      <w:tab/>
    </w:r>
    <w:r>
      <w:tab/>
    </w:r>
    <w:r>
      <w:tab/>
    </w:r>
    <w:r>
      <w:tab/>
    </w:r>
    <w:r>
      <w:tab/>
    </w:r>
    <w:r>
      <w:tab/>
    </w:r>
    <w:r>
      <w:tab/>
    </w:r>
    <w:r>
      <w:tab/>
    </w:r>
    <w: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CDCE0" w14:textId="77777777" w:rsidR="00A17425" w:rsidRDefault="00A17425">
    <w:pPr>
      <w:pStyle w:val="Header"/>
    </w:pPr>
  </w:p>
  <w:p w14:paraId="40D3A8E0" w14:textId="77777777" w:rsidR="00A17425" w:rsidRDefault="00A17425"/>
  <w:p w14:paraId="314F077B" w14:textId="77777777" w:rsidR="00A17425" w:rsidRDefault="00A17425"/>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02222" w14:textId="0A517938" w:rsidR="008E7958" w:rsidRPr="00022F4A" w:rsidRDefault="008E7958" w:rsidP="002B6D5B">
    <w:pPr>
      <w:pStyle w:val="NoSpacing"/>
      <w:jc w:val="both"/>
      <w:rPr>
        <w:rFonts w:ascii="Garamond" w:hAnsi="Garamond" w:cs="Calibri"/>
        <w:sz w:val="24"/>
        <w:szCs w:val="24"/>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AC4C1" w14:textId="77777777" w:rsidR="00A17425" w:rsidRPr="00266B21" w:rsidRDefault="00A17425">
    <w:pPr>
      <w:pStyle w:val="Header"/>
      <w:rPr>
        <w:rFonts w:ascii="Garamond" w:hAnsi="Garamond"/>
      </w:rPr>
    </w:pPr>
    <w:r>
      <w:tab/>
    </w:r>
    <w:r>
      <w:tab/>
    </w:r>
    <w:r>
      <w:tab/>
    </w:r>
    <w:r>
      <w:tab/>
    </w:r>
    <w:r>
      <w:tab/>
    </w:r>
    <w:r>
      <w:tab/>
    </w: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C95AE" w14:textId="77777777" w:rsidR="00C56496" w:rsidRDefault="00C564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D6745" w14:textId="77777777" w:rsidR="00C56496" w:rsidRPr="004C0B0A" w:rsidRDefault="00C56496" w:rsidP="004C0B0A">
    <w:pPr>
      <w:pStyle w:val="NoSpacing"/>
      <w:rPr>
        <w:rFonts w:ascii="Century Gothic" w:hAnsi="Century Gothic" w:cs="Calibri"/>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8CB85" w14:textId="77777777" w:rsidR="00C56496" w:rsidRPr="00502847" w:rsidRDefault="00C56496" w:rsidP="00396E21">
    <w:pPr>
      <w:pStyle w:val="NoSpacing"/>
      <w:rPr>
        <w:rFonts w:ascii="Lucida Sans" w:hAnsi="Lucida Sans" w:cs="Calibri"/>
        <w:b/>
        <w:i/>
        <w:iCs/>
        <w:sz w:val="24"/>
        <w:szCs w:val="24"/>
      </w:rPr>
    </w:pPr>
    <w:r w:rsidRPr="00502847">
      <w:rPr>
        <w:rFonts w:ascii="Lucida Sans" w:hAnsi="Lucida Sans" w:cs="Calibri"/>
        <w:b/>
        <w:sz w:val="24"/>
        <w:szCs w:val="24"/>
        <w:lang w:val="en-GB"/>
      </w:rPr>
      <w:t xml:space="preserve">Louis Ayodele </w:t>
    </w:r>
    <w:proofErr w:type="spellStart"/>
    <w:r w:rsidRPr="00502847">
      <w:rPr>
        <w:rFonts w:ascii="Lucida Sans" w:hAnsi="Lucida Sans" w:cs="Calibri"/>
        <w:b/>
        <w:sz w:val="24"/>
        <w:szCs w:val="24"/>
        <w:lang w:val="en-GB"/>
      </w:rPr>
      <w:t>Olabalu</w:t>
    </w:r>
    <w:proofErr w:type="spellEnd"/>
    <w:r w:rsidRPr="00502847">
      <w:rPr>
        <w:rFonts w:ascii="Lucida Sans" w:hAnsi="Lucida Sans" w:cs="Calibri"/>
        <w:b/>
        <w:sz w:val="24"/>
        <w:szCs w:val="24"/>
        <w:lang w:val="en-GB"/>
      </w:rPr>
      <w:t xml:space="preserve"> </w:t>
    </w:r>
  </w:p>
  <w:p w14:paraId="39B48C40" w14:textId="77777777" w:rsidR="00C56496" w:rsidRPr="00502847" w:rsidRDefault="00C56496" w:rsidP="008E3736">
    <w:pPr>
      <w:pStyle w:val="NoSpacing"/>
      <w:rPr>
        <w:rFonts w:ascii="Lucida Sans" w:hAnsi="Lucida Sans" w:cs="Calibri"/>
        <w:sz w:val="24"/>
        <w:szCs w:val="24"/>
      </w:rPr>
    </w:pPr>
    <w:r w:rsidRPr="00502847">
      <w:rPr>
        <w:rFonts w:ascii="Lucida Sans" w:hAnsi="Lucida Sans" w:cs="Calibri"/>
        <w:sz w:val="24"/>
        <w:szCs w:val="24"/>
      </w:rPr>
      <w:t xml:space="preserve"> Lagos, Nigeria || louisolabalu@gmail.com</w:t>
    </w:r>
    <w:r w:rsidRPr="00502847">
      <w:rPr>
        <w:rFonts w:ascii="Lucida Sans" w:hAnsi="Lucida Sans" w:cs="Calibri"/>
        <w:sz w:val="24"/>
        <w:szCs w:val="24"/>
        <w:lang w:val="en-GB"/>
      </w:rPr>
      <w:t xml:space="preserve"> </w:t>
    </w:r>
    <w:r w:rsidRPr="00502847">
      <w:rPr>
        <w:rFonts w:ascii="Lucida Sans" w:hAnsi="Lucida Sans" w:cs="Calibri"/>
        <w:b/>
        <w:bCs/>
        <w:sz w:val="24"/>
        <w:szCs w:val="24"/>
        <w:lang w:val="en-GB"/>
      </w:rPr>
      <w:t>||</w:t>
    </w:r>
    <w:r w:rsidRPr="00502847">
      <w:rPr>
        <w:rFonts w:ascii="Lucida Sans" w:hAnsi="Lucida Sans" w:cs="Calibri"/>
        <w:sz w:val="24"/>
        <w:szCs w:val="24"/>
        <w:lang w:val="en-GB"/>
      </w:rPr>
      <w:t xml:space="preserve"> </w:t>
    </w:r>
    <w:r w:rsidRPr="00502847">
      <w:rPr>
        <w:rFonts w:ascii="Lucida Sans" w:hAnsi="Lucida Sans" w:cs="Calibri"/>
        <w:sz w:val="24"/>
        <w:szCs w:val="24"/>
      </w:rPr>
      <w:t xml:space="preserve">+234 806 071 3408 </w:t>
    </w:r>
    <w:r w:rsidRPr="00502847">
      <w:rPr>
        <w:rFonts w:ascii="Lucida Sans" w:hAnsi="Lucida Sans" w:cs="Calibri"/>
        <w:b/>
        <w:bCs/>
        <w:sz w:val="24"/>
        <w:szCs w:val="24"/>
      </w:rPr>
      <w:t>||</w:t>
    </w:r>
    <w:r w:rsidRPr="00502847">
      <w:rPr>
        <w:rFonts w:ascii="Lucida Sans" w:hAnsi="Lucida Sans" w:cs="Calibri"/>
        <w:sz w:val="24"/>
        <w:szCs w:val="24"/>
      </w:rPr>
      <w:t xml:space="preserve"> Nigerian </w:t>
    </w:r>
    <w:r w:rsidRPr="00502847">
      <w:rPr>
        <w:rFonts w:ascii="Lucida Sans" w:hAnsi="Lucida Sans" w:cs="Calibri"/>
        <w:b/>
        <w:bCs/>
        <w:sz w:val="24"/>
        <w:szCs w:val="24"/>
      </w:rPr>
      <w:t>||</w:t>
    </w:r>
    <w:r w:rsidRPr="00502847">
      <w:rPr>
        <w:rFonts w:ascii="Lucida Sans" w:hAnsi="Lucida Sans" w:cs="Calibri"/>
        <w:sz w:val="24"/>
        <w:szCs w:val="24"/>
      </w:rPr>
      <w:t xml:space="preserve"> DOB: 22-04-1989</w:t>
    </w:r>
  </w:p>
  <w:p w14:paraId="5E755268" w14:textId="77777777" w:rsidR="00C56496" w:rsidRPr="00022F4A" w:rsidRDefault="00C56496" w:rsidP="008E3736">
    <w:pPr>
      <w:pStyle w:val="NoSpacing"/>
      <w:rPr>
        <w:rFonts w:ascii="Garamond" w:hAnsi="Garamond" w:cs="Calibri"/>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370D7" w14:textId="77777777" w:rsidR="00145983" w:rsidRDefault="0014598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4E1CE" w14:textId="77777777" w:rsidR="004C0B0A" w:rsidRPr="004C0B0A" w:rsidRDefault="004C0B0A" w:rsidP="004C0B0A">
    <w:pPr>
      <w:pStyle w:val="NoSpacing"/>
      <w:rPr>
        <w:rFonts w:ascii="Century Gothic" w:hAnsi="Century Gothic" w:cs="Calibri"/>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D4FA7" w14:textId="77777777" w:rsidR="00145983" w:rsidRPr="00502847" w:rsidRDefault="00145983" w:rsidP="00396E21">
    <w:pPr>
      <w:pStyle w:val="NoSpacing"/>
      <w:rPr>
        <w:rFonts w:ascii="Lucida Sans" w:hAnsi="Lucida Sans" w:cs="Calibri"/>
        <w:b/>
        <w:i/>
        <w:iCs/>
        <w:sz w:val="24"/>
        <w:szCs w:val="24"/>
      </w:rPr>
    </w:pPr>
    <w:r w:rsidRPr="00502847">
      <w:rPr>
        <w:rFonts w:ascii="Lucida Sans" w:hAnsi="Lucida Sans" w:cs="Calibri"/>
        <w:b/>
        <w:sz w:val="24"/>
        <w:szCs w:val="24"/>
        <w:lang w:val="en-GB"/>
      </w:rPr>
      <w:t xml:space="preserve">Louis Ayodele </w:t>
    </w:r>
    <w:proofErr w:type="spellStart"/>
    <w:r w:rsidRPr="00502847">
      <w:rPr>
        <w:rFonts w:ascii="Lucida Sans" w:hAnsi="Lucida Sans" w:cs="Calibri"/>
        <w:b/>
        <w:sz w:val="24"/>
        <w:szCs w:val="24"/>
        <w:lang w:val="en-GB"/>
      </w:rPr>
      <w:t>Olabalu</w:t>
    </w:r>
    <w:proofErr w:type="spellEnd"/>
    <w:r w:rsidRPr="00502847">
      <w:rPr>
        <w:rFonts w:ascii="Lucida Sans" w:hAnsi="Lucida Sans" w:cs="Calibri"/>
        <w:b/>
        <w:sz w:val="24"/>
        <w:szCs w:val="24"/>
        <w:lang w:val="en-GB"/>
      </w:rPr>
      <w:t xml:space="preserve"> </w:t>
    </w:r>
  </w:p>
  <w:p w14:paraId="3BC5B467" w14:textId="77777777" w:rsidR="00145983" w:rsidRPr="00502847" w:rsidRDefault="00145983" w:rsidP="008E3736">
    <w:pPr>
      <w:pStyle w:val="NoSpacing"/>
      <w:rPr>
        <w:rFonts w:ascii="Lucida Sans" w:hAnsi="Lucida Sans" w:cs="Calibri"/>
        <w:sz w:val="24"/>
        <w:szCs w:val="24"/>
      </w:rPr>
    </w:pPr>
    <w:r w:rsidRPr="00502847">
      <w:rPr>
        <w:rFonts w:ascii="Lucida Sans" w:hAnsi="Lucida Sans" w:cs="Calibri"/>
        <w:sz w:val="24"/>
        <w:szCs w:val="24"/>
      </w:rPr>
      <w:t xml:space="preserve"> Lagos, Nigeria || louisolabalu@gmail.com</w:t>
    </w:r>
    <w:r w:rsidRPr="00502847">
      <w:rPr>
        <w:rFonts w:ascii="Lucida Sans" w:hAnsi="Lucida Sans" w:cs="Calibri"/>
        <w:sz w:val="24"/>
        <w:szCs w:val="24"/>
        <w:lang w:val="en-GB"/>
      </w:rPr>
      <w:t xml:space="preserve"> </w:t>
    </w:r>
    <w:r w:rsidRPr="00502847">
      <w:rPr>
        <w:rFonts w:ascii="Lucida Sans" w:hAnsi="Lucida Sans" w:cs="Calibri"/>
        <w:b/>
        <w:bCs/>
        <w:sz w:val="24"/>
        <w:szCs w:val="24"/>
        <w:lang w:val="en-GB"/>
      </w:rPr>
      <w:t>||</w:t>
    </w:r>
    <w:r w:rsidRPr="00502847">
      <w:rPr>
        <w:rFonts w:ascii="Lucida Sans" w:hAnsi="Lucida Sans" w:cs="Calibri"/>
        <w:sz w:val="24"/>
        <w:szCs w:val="24"/>
        <w:lang w:val="en-GB"/>
      </w:rPr>
      <w:t xml:space="preserve"> </w:t>
    </w:r>
    <w:r w:rsidRPr="00502847">
      <w:rPr>
        <w:rFonts w:ascii="Lucida Sans" w:hAnsi="Lucida Sans" w:cs="Calibri"/>
        <w:sz w:val="24"/>
        <w:szCs w:val="24"/>
      </w:rPr>
      <w:t xml:space="preserve">+234 806 071 3408 </w:t>
    </w:r>
    <w:r w:rsidRPr="00502847">
      <w:rPr>
        <w:rFonts w:ascii="Lucida Sans" w:hAnsi="Lucida Sans" w:cs="Calibri"/>
        <w:b/>
        <w:bCs/>
        <w:sz w:val="24"/>
        <w:szCs w:val="24"/>
      </w:rPr>
      <w:t>||</w:t>
    </w:r>
    <w:r w:rsidRPr="00502847">
      <w:rPr>
        <w:rFonts w:ascii="Lucida Sans" w:hAnsi="Lucida Sans" w:cs="Calibri"/>
        <w:sz w:val="24"/>
        <w:szCs w:val="24"/>
      </w:rPr>
      <w:t xml:space="preserve"> Nigerian </w:t>
    </w:r>
    <w:r w:rsidRPr="00502847">
      <w:rPr>
        <w:rFonts w:ascii="Lucida Sans" w:hAnsi="Lucida Sans" w:cs="Calibri"/>
        <w:b/>
        <w:bCs/>
        <w:sz w:val="24"/>
        <w:szCs w:val="24"/>
      </w:rPr>
      <w:t>||</w:t>
    </w:r>
    <w:r w:rsidRPr="00502847">
      <w:rPr>
        <w:rFonts w:ascii="Lucida Sans" w:hAnsi="Lucida Sans" w:cs="Calibri"/>
        <w:sz w:val="24"/>
        <w:szCs w:val="24"/>
      </w:rPr>
      <w:t xml:space="preserve"> DOB: 22-04-1989</w:t>
    </w:r>
  </w:p>
  <w:p w14:paraId="2AA69B20" w14:textId="77777777" w:rsidR="00145983" w:rsidRPr="00022F4A" w:rsidRDefault="00145983" w:rsidP="008E3736">
    <w:pPr>
      <w:pStyle w:val="NoSpacing"/>
      <w:rPr>
        <w:rFonts w:ascii="Garamond" w:hAnsi="Garamond" w:cs="Calibri"/>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1B849" w14:textId="77777777" w:rsidR="00145983" w:rsidRDefault="00145983">
    <w:pPr>
      <w:pStyle w:val="Header"/>
    </w:pPr>
  </w:p>
  <w:p w14:paraId="551793BF" w14:textId="77777777" w:rsidR="00145983" w:rsidRDefault="00145983"/>
  <w:p w14:paraId="048BEE51" w14:textId="77777777" w:rsidR="00145983" w:rsidRDefault="00145983"/>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E2FDC" w14:textId="50DD971C" w:rsidR="00145983" w:rsidRPr="00502847" w:rsidRDefault="007A5127" w:rsidP="007A5127">
    <w:pPr>
      <w:pStyle w:val="NoSpacing"/>
      <w:jc w:val="both"/>
      <w:rPr>
        <w:rFonts w:ascii="Lucida Sans" w:hAnsi="Lucida Sans" w:cs="Calibri"/>
        <w:b/>
        <w:i/>
        <w:iCs/>
        <w:sz w:val="24"/>
        <w:szCs w:val="24"/>
      </w:rPr>
    </w:pPr>
    <w:r>
      <w:rPr>
        <w:rFonts w:ascii="Lucida Sans" w:hAnsi="Lucida Sans" w:cs="Calibri"/>
        <w:b/>
        <w:sz w:val="24"/>
        <w:szCs w:val="24"/>
        <w:lang w:val="en-GB"/>
      </w:rPr>
      <w:t>Unathi Mtwa</w:t>
    </w:r>
    <w:r w:rsidR="00145983" w:rsidRPr="00502847">
      <w:rPr>
        <w:rFonts w:ascii="Lucida Sans" w:hAnsi="Lucida Sans" w:cs="Calibri"/>
        <w:b/>
        <w:sz w:val="24"/>
        <w:szCs w:val="24"/>
        <w:lang w:val="en-GB"/>
      </w:rPr>
      <w:t xml:space="preserve"> </w:t>
    </w:r>
  </w:p>
  <w:p w14:paraId="27EED2DB" w14:textId="33D1657F" w:rsidR="00145983" w:rsidRPr="00502847" w:rsidRDefault="00145983" w:rsidP="005D3A1E">
    <w:pPr>
      <w:pStyle w:val="NoSpacing"/>
      <w:rPr>
        <w:rFonts w:ascii="Lucida Sans" w:hAnsi="Lucida Sans" w:cs="Calibri"/>
        <w:sz w:val="24"/>
        <w:szCs w:val="24"/>
      </w:rPr>
    </w:pPr>
  </w:p>
  <w:p w14:paraId="101BDD6C" w14:textId="77777777" w:rsidR="00145983" w:rsidRPr="00022F4A" w:rsidRDefault="00145983" w:rsidP="00CC0955">
    <w:pPr>
      <w:pStyle w:val="NoSpacing"/>
      <w:rPr>
        <w:rFonts w:ascii="Garamond" w:hAnsi="Garamond" w:cs="Calibr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5F8DE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7827107" o:spid="_x0000_i1025" type="#_x0000_t75" style="width:11.4pt;height:11.4pt;visibility:visible;mso-wrap-style:square">
            <v:imagedata r:id="rId1" o:title=""/>
          </v:shape>
        </w:pict>
      </mc:Choice>
      <mc:Fallback>
        <w:drawing>
          <wp:inline distT="0" distB="0" distL="0" distR="0" wp14:anchorId="540418B4" wp14:editId="3C349ABE">
            <wp:extent cx="144780" cy="144780"/>
            <wp:effectExtent l="0" t="0" r="0" b="0"/>
            <wp:docPr id="1477827107" name="Picture 1477827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373663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6803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F24EDF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A6A15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74EE5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2CC39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B8CD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E2A2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18A4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42AF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326B0"/>
    <w:multiLevelType w:val="hybridMultilevel"/>
    <w:tmpl w:val="DFF696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5FA78A6"/>
    <w:multiLevelType w:val="hybridMultilevel"/>
    <w:tmpl w:val="98DA49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477356"/>
    <w:multiLevelType w:val="hybridMultilevel"/>
    <w:tmpl w:val="FC62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5E6600"/>
    <w:multiLevelType w:val="hybridMultilevel"/>
    <w:tmpl w:val="93BE83B2"/>
    <w:lvl w:ilvl="0" w:tplc="B120928E">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3943E5B"/>
    <w:multiLevelType w:val="hybridMultilevel"/>
    <w:tmpl w:val="E64812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3C21C8E"/>
    <w:multiLevelType w:val="hybridMultilevel"/>
    <w:tmpl w:val="A97EF9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60622C4"/>
    <w:multiLevelType w:val="hybridMultilevel"/>
    <w:tmpl w:val="FA0EA4B0"/>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64461DF"/>
    <w:multiLevelType w:val="hybridMultilevel"/>
    <w:tmpl w:val="0C86E4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16737183"/>
    <w:multiLevelType w:val="hybridMultilevel"/>
    <w:tmpl w:val="8684F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977CCA"/>
    <w:multiLevelType w:val="hybridMultilevel"/>
    <w:tmpl w:val="091269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5C537FC"/>
    <w:multiLevelType w:val="hybridMultilevel"/>
    <w:tmpl w:val="D55E0306"/>
    <w:lvl w:ilvl="0" w:tplc="B120928E">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262A57EE"/>
    <w:multiLevelType w:val="hybridMultilevel"/>
    <w:tmpl w:val="F5A20C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274B28C4"/>
    <w:multiLevelType w:val="hybridMultilevel"/>
    <w:tmpl w:val="1FAC791C"/>
    <w:lvl w:ilvl="0" w:tplc="B120928E">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28243614"/>
    <w:multiLevelType w:val="hybridMultilevel"/>
    <w:tmpl w:val="D3F85D2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2C5C0633"/>
    <w:multiLevelType w:val="hybridMultilevel"/>
    <w:tmpl w:val="E2EC3E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CAB5106"/>
    <w:multiLevelType w:val="hybridMultilevel"/>
    <w:tmpl w:val="256E63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2FCF64CC"/>
    <w:multiLevelType w:val="hybridMultilevel"/>
    <w:tmpl w:val="11A2B486"/>
    <w:lvl w:ilvl="0" w:tplc="B120928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318621D6"/>
    <w:multiLevelType w:val="hybridMultilevel"/>
    <w:tmpl w:val="804A1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DA2C92"/>
    <w:multiLevelType w:val="multilevel"/>
    <w:tmpl w:val="2D94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8F4FB5"/>
    <w:multiLevelType w:val="hybridMultilevel"/>
    <w:tmpl w:val="93F467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40106014"/>
    <w:multiLevelType w:val="hybridMultilevel"/>
    <w:tmpl w:val="498ACAFC"/>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417A2252"/>
    <w:multiLevelType w:val="hybridMultilevel"/>
    <w:tmpl w:val="455C4C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4C8B3BC9"/>
    <w:multiLevelType w:val="hybridMultilevel"/>
    <w:tmpl w:val="837A71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4EFC4EC2"/>
    <w:multiLevelType w:val="hybridMultilevel"/>
    <w:tmpl w:val="3EBE8B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E9243B3"/>
    <w:multiLevelType w:val="multilevel"/>
    <w:tmpl w:val="5790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9B0D72"/>
    <w:multiLevelType w:val="hybridMultilevel"/>
    <w:tmpl w:val="6BB8D3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161093E"/>
    <w:multiLevelType w:val="hybridMultilevel"/>
    <w:tmpl w:val="64C8AB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69617243"/>
    <w:multiLevelType w:val="hybridMultilevel"/>
    <w:tmpl w:val="B846EA4E"/>
    <w:lvl w:ilvl="0" w:tplc="1C090001">
      <w:start w:val="1"/>
      <w:numFmt w:val="bullet"/>
      <w:lvlText w:val=""/>
      <w:lvlJc w:val="left"/>
      <w:pPr>
        <w:ind w:left="960" w:hanging="360"/>
      </w:pPr>
      <w:rPr>
        <w:rFonts w:ascii="Symbol" w:hAnsi="Symbol" w:hint="default"/>
      </w:rPr>
    </w:lvl>
    <w:lvl w:ilvl="1" w:tplc="1C090003" w:tentative="1">
      <w:start w:val="1"/>
      <w:numFmt w:val="bullet"/>
      <w:lvlText w:val="o"/>
      <w:lvlJc w:val="left"/>
      <w:pPr>
        <w:ind w:left="1680" w:hanging="360"/>
      </w:pPr>
      <w:rPr>
        <w:rFonts w:ascii="Courier New" w:hAnsi="Courier New" w:cs="Courier New" w:hint="default"/>
      </w:rPr>
    </w:lvl>
    <w:lvl w:ilvl="2" w:tplc="1C090005" w:tentative="1">
      <w:start w:val="1"/>
      <w:numFmt w:val="bullet"/>
      <w:lvlText w:val=""/>
      <w:lvlJc w:val="left"/>
      <w:pPr>
        <w:ind w:left="2400" w:hanging="360"/>
      </w:pPr>
      <w:rPr>
        <w:rFonts w:ascii="Wingdings" w:hAnsi="Wingdings" w:hint="default"/>
      </w:rPr>
    </w:lvl>
    <w:lvl w:ilvl="3" w:tplc="1C090001" w:tentative="1">
      <w:start w:val="1"/>
      <w:numFmt w:val="bullet"/>
      <w:lvlText w:val=""/>
      <w:lvlJc w:val="left"/>
      <w:pPr>
        <w:ind w:left="3120" w:hanging="360"/>
      </w:pPr>
      <w:rPr>
        <w:rFonts w:ascii="Symbol" w:hAnsi="Symbol" w:hint="default"/>
      </w:rPr>
    </w:lvl>
    <w:lvl w:ilvl="4" w:tplc="1C090003" w:tentative="1">
      <w:start w:val="1"/>
      <w:numFmt w:val="bullet"/>
      <w:lvlText w:val="o"/>
      <w:lvlJc w:val="left"/>
      <w:pPr>
        <w:ind w:left="3840" w:hanging="360"/>
      </w:pPr>
      <w:rPr>
        <w:rFonts w:ascii="Courier New" w:hAnsi="Courier New" w:cs="Courier New" w:hint="default"/>
      </w:rPr>
    </w:lvl>
    <w:lvl w:ilvl="5" w:tplc="1C090005" w:tentative="1">
      <w:start w:val="1"/>
      <w:numFmt w:val="bullet"/>
      <w:lvlText w:val=""/>
      <w:lvlJc w:val="left"/>
      <w:pPr>
        <w:ind w:left="4560" w:hanging="360"/>
      </w:pPr>
      <w:rPr>
        <w:rFonts w:ascii="Wingdings" w:hAnsi="Wingdings" w:hint="default"/>
      </w:rPr>
    </w:lvl>
    <w:lvl w:ilvl="6" w:tplc="1C090001" w:tentative="1">
      <w:start w:val="1"/>
      <w:numFmt w:val="bullet"/>
      <w:lvlText w:val=""/>
      <w:lvlJc w:val="left"/>
      <w:pPr>
        <w:ind w:left="5280" w:hanging="360"/>
      </w:pPr>
      <w:rPr>
        <w:rFonts w:ascii="Symbol" w:hAnsi="Symbol" w:hint="default"/>
      </w:rPr>
    </w:lvl>
    <w:lvl w:ilvl="7" w:tplc="1C090003" w:tentative="1">
      <w:start w:val="1"/>
      <w:numFmt w:val="bullet"/>
      <w:lvlText w:val="o"/>
      <w:lvlJc w:val="left"/>
      <w:pPr>
        <w:ind w:left="6000" w:hanging="360"/>
      </w:pPr>
      <w:rPr>
        <w:rFonts w:ascii="Courier New" w:hAnsi="Courier New" w:cs="Courier New" w:hint="default"/>
      </w:rPr>
    </w:lvl>
    <w:lvl w:ilvl="8" w:tplc="1C090005" w:tentative="1">
      <w:start w:val="1"/>
      <w:numFmt w:val="bullet"/>
      <w:lvlText w:val=""/>
      <w:lvlJc w:val="left"/>
      <w:pPr>
        <w:ind w:left="6720" w:hanging="360"/>
      </w:pPr>
      <w:rPr>
        <w:rFonts w:ascii="Wingdings" w:hAnsi="Wingdings" w:hint="default"/>
      </w:rPr>
    </w:lvl>
  </w:abstractNum>
  <w:abstractNum w:abstractNumId="38" w15:restartNumberingAfterBreak="0">
    <w:nsid w:val="6E6E340B"/>
    <w:multiLevelType w:val="hybridMultilevel"/>
    <w:tmpl w:val="9BF6CC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051211A"/>
    <w:multiLevelType w:val="hybridMultilevel"/>
    <w:tmpl w:val="4C90AB52"/>
    <w:lvl w:ilvl="0" w:tplc="1C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73347576"/>
    <w:multiLevelType w:val="hybridMultilevel"/>
    <w:tmpl w:val="5E487194"/>
    <w:lvl w:ilvl="0" w:tplc="04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8261AEE"/>
    <w:multiLevelType w:val="hybridMultilevel"/>
    <w:tmpl w:val="7A00E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8D43FFD"/>
    <w:multiLevelType w:val="hybridMultilevel"/>
    <w:tmpl w:val="30FA5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D4D55F3"/>
    <w:multiLevelType w:val="hybridMultilevel"/>
    <w:tmpl w:val="FDFEBC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04970040">
    <w:abstractNumId w:val="9"/>
  </w:num>
  <w:num w:numId="2" w16cid:durableId="1098137034">
    <w:abstractNumId w:val="7"/>
  </w:num>
  <w:num w:numId="3" w16cid:durableId="866795116">
    <w:abstractNumId w:val="6"/>
  </w:num>
  <w:num w:numId="4" w16cid:durableId="642538051">
    <w:abstractNumId w:val="5"/>
  </w:num>
  <w:num w:numId="5" w16cid:durableId="1739858064">
    <w:abstractNumId w:val="4"/>
  </w:num>
  <w:num w:numId="6" w16cid:durableId="606887230">
    <w:abstractNumId w:val="8"/>
  </w:num>
  <w:num w:numId="7" w16cid:durableId="1821538762">
    <w:abstractNumId w:val="3"/>
  </w:num>
  <w:num w:numId="8" w16cid:durableId="1156343689">
    <w:abstractNumId w:val="2"/>
  </w:num>
  <w:num w:numId="9" w16cid:durableId="2052413485">
    <w:abstractNumId w:val="1"/>
  </w:num>
  <w:num w:numId="10" w16cid:durableId="169835599">
    <w:abstractNumId w:val="0"/>
  </w:num>
  <w:num w:numId="11" w16cid:durableId="1485665495">
    <w:abstractNumId w:val="41"/>
  </w:num>
  <w:num w:numId="12" w16cid:durableId="2075426124">
    <w:abstractNumId w:val="40"/>
  </w:num>
  <w:num w:numId="13" w16cid:durableId="1535119456">
    <w:abstractNumId w:val="16"/>
  </w:num>
  <w:num w:numId="14" w16cid:durableId="1142121092">
    <w:abstractNumId w:val="20"/>
  </w:num>
  <w:num w:numId="15" w16cid:durableId="397477447">
    <w:abstractNumId w:val="22"/>
  </w:num>
  <w:num w:numId="16" w16cid:durableId="985625070">
    <w:abstractNumId w:val="13"/>
  </w:num>
  <w:num w:numId="17" w16cid:durableId="2000960867">
    <w:abstractNumId w:val="33"/>
  </w:num>
  <w:num w:numId="18" w16cid:durableId="1223250516">
    <w:abstractNumId w:val="30"/>
  </w:num>
  <w:num w:numId="19" w16cid:durableId="659650082">
    <w:abstractNumId w:val="28"/>
  </w:num>
  <w:num w:numId="20" w16cid:durableId="1495292071">
    <w:abstractNumId w:val="11"/>
  </w:num>
  <w:num w:numId="21" w16cid:durableId="41906910">
    <w:abstractNumId w:val="18"/>
  </w:num>
  <w:num w:numId="22" w16cid:durableId="1378700644">
    <w:abstractNumId w:val="24"/>
  </w:num>
  <w:num w:numId="23" w16cid:durableId="89203549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6654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69773507">
    <w:abstractNumId w:val="23"/>
  </w:num>
  <w:num w:numId="26" w16cid:durableId="1719478196">
    <w:abstractNumId w:val="19"/>
  </w:num>
  <w:num w:numId="27" w16cid:durableId="813524508">
    <w:abstractNumId w:val="42"/>
  </w:num>
  <w:num w:numId="28" w16cid:durableId="648755007">
    <w:abstractNumId w:val="26"/>
  </w:num>
  <w:num w:numId="29" w16cid:durableId="379935428">
    <w:abstractNumId w:val="43"/>
  </w:num>
  <w:num w:numId="30" w16cid:durableId="156193392">
    <w:abstractNumId w:val="36"/>
  </w:num>
  <w:num w:numId="31" w16cid:durableId="365569714">
    <w:abstractNumId w:val="27"/>
  </w:num>
  <w:num w:numId="32" w16cid:durableId="1667829657">
    <w:abstractNumId w:val="12"/>
  </w:num>
  <w:num w:numId="33" w16cid:durableId="41826348">
    <w:abstractNumId w:val="29"/>
  </w:num>
  <w:num w:numId="34" w16cid:durableId="364405218">
    <w:abstractNumId w:val="38"/>
  </w:num>
  <w:num w:numId="35" w16cid:durableId="53479704">
    <w:abstractNumId w:val="17"/>
  </w:num>
  <w:num w:numId="36" w16cid:durableId="212666426">
    <w:abstractNumId w:val="32"/>
  </w:num>
  <w:num w:numId="37" w16cid:durableId="291667733">
    <w:abstractNumId w:val="39"/>
  </w:num>
  <w:num w:numId="38" w16cid:durableId="1693262091">
    <w:abstractNumId w:val="35"/>
  </w:num>
  <w:num w:numId="39" w16cid:durableId="341276076">
    <w:abstractNumId w:val="21"/>
  </w:num>
  <w:num w:numId="40" w16cid:durableId="1548489103">
    <w:abstractNumId w:val="31"/>
  </w:num>
  <w:num w:numId="41" w16cid:durableId="148599302">
    <w:abstractNumId w:val="25"/>
  </w:num>
  <w:num w:numId="42" w16cid:durableId="1270041100">
    <w:abstractNumId w:val="37"/>
  </w:num>
  <w:num w:numId="43" w16cid:durableId="33579593">
    <w:abstractNumId w:val="34"/>
  </w:num>
  <w:num w:numId="44" w16cid:durableId="1631092094">
    <w:abstractNumId w:val="15"/>
  </w:num>
  <w:num w:numId="45" w16cid:durableId="1173373803">
    <w:abstractNumId w:val="14"/>
  </w:num>
  <w:num w:numId="46" w16cid:durableId="11177930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1MzQ3BdJmFuYGZko6SsGpxcWZ+XkgBUYWprUA0YvmZy4AAAA="/>
  </w:docVars>
  <w:rsids>
    <w:rsidRoot w:val="006B4137"/>
    <w:rsid w:val="000004A4"/>
    <w:rsid w:val="00001C74"/>
    <w:rsid w:val="00001C9C"/>
    <w:rsid w:val="000023FF"/>
    <w:rsid w:val="0000461A"/>
    <w:rsid w:val="000047B1"/>
    <w:rsid w:val="000049CE"/>
    <w:rsid w:val="0000653E"/>
    <w:rsid w:val="0000662B"/>
    <w:rsid w:val="000074EC"/>
    <w:rsid w:val="00010011"/>
    <w:rsid w:val="00010762"/>
    <w:rsid w:val="00010A4C"/>
    <w:rsid w:val="00010E83"/>
    <w:rsid w:val="00010ECB"/>
    <w:rsid w:val="000121EC"/>
    <w:rsid w:val="000138EC"/>
    <w:rsid w:val="00014160"/>
    <w:rsid w:val="00014382"/>
    <w:rsid w:val="000148AB"/>
    <w:rsid w:val="00015995"/>
    <w:rsid w:val="00015C06"/>
    <w:rsid w:val="00017984"/>
    <w:rsid w:val="00017EE2"/>
    <w:rsid w:val="0002008E"/>
    <w:rsid w:val="00020C7E"/>
    <w:rsid w:val="00020E45"/>
    <w:rsid w:val="00021178"/>
    <w:rsid w:val="00022F4A"/>
    <w:rsid w:val="00025072"/>
    <w:rsid w:val="00025ED7"/>
    <w:rsid w:val="000269D4"/>
    <w:rsid w:val="00026D45"/>
    <w:rsid w:val="00027EC3"/>
    <w:rsid w:val="000300F9"/>
    <w:rsid w:val="00031476"/>
    <w:rsid w:val="000316F1"/>
    <w:rsid w:val="000321C2"/>
    <w:rsid w:val="000331C4"/>
    <w:rsid w:val="00033AB4"/>
    <w:rsid w:val="00033F2A"/>
    <w:rsid w:val="00034E59"/>
    <w:rsid w:val="0003537E"/>
    <w:rsid w:val="00037128"/>
    <w:rsid w:val="00037289"/>
    <w:rsid w:val="000412B9"/>
    <w:rsid w:val="000416D8"/>
    <w:rsid w:val="0004184B"/>
    <w:rsid w:val="000420D4"/>
    <w:rsid w:val="00042AC9"/>
    <w:rsid w:val="0004572F"/>
    <w:rsid w:val="00047CDC"/>
    <w:rsid w:val="0005103D"/>
    <w:rsid w:val="000514E9"/>
    <w:rsid w:val="000517A0"/>
    <w:rsid w:val="0005239D"/>
    <w:rsid w:val="00052A35"/>
    <w:rsid w:val="00052BE1"/>
    <w:rsid w:val="000530C9"/>
    <w:rsid w:val="0005388E"/>
    <w:rsid w:val="000539AC"/>
    <w:rsid w:val="00053C4A"/>
    <w:rsid w:val="00054B9D"/>
    <w:rsid w:val="0005573B"/>
    <w:rsid w:val="00056CDD"/>
    <w:rsid w:val="000572E5"/>
    <w:rsid w:val="00057B54"/>
    <w:rsid w:val="00060F5F"/>
    <w:rsid w:val="00061A1C"/>
    <w:rsid w:val="00063A6D"/>
    <w:rsid w:val="000640B0"/>
    <w:rsid w:val="00065CB0"/>
    <w:rsid w:val="000661CF"/>
    <w:rsid w:val="00066DF6"/>
    <w:rsid w:val="00070B7B"/>
    <w:rsid w:val="00071DC7"/>
    <w:rsid w:val="00072C23"/>
    <w:rsid w:val="00073B78"/>
    <w:rsid w:val="00073EC1"/>
    <w:rsid w:val="0007412A"/>
    <w:rsid w:val="000743B1"/>
    <w:rsid w:val="000744DC"/>
    <w:rsid w:val="00074E77"/>
    <w:rsid w:val="00075568"/>
    <w:rsid w:val="000756B2"/>
    <w:rsid w:val="00075C70"/>
    <w:rsid w:val="000769FD"/>
    <w:rsid w:val="0007705D"/>
    <w:rsid w:val="00077125"/>
    <w:rsid w:val="00077962"/>
    <w:rsid w:val="00080C6B"/>
    <w:rsid w:val="00081920"/>
    <w:rsid w:val="00081DA8"/>
    <w:rsid w:val="00081ED1"/>
    <w:rsid w:val="0008247F"/>
    <w:rsid w:val="00082D65"/>
    <w:rsid w:val="0008309E"/>
    <w:rsid w:val="00084442"/>
    <w:rsid w:val="00086350"/>
    <w:rsid w:val="00086BE5"/>
    <w:rsid w:val="00086C36"/>
    <w:rsid w:val="00086C79"/>
    <w:rsid w:val="00090531"/>
    <w:rsid w:val="000905CA"/>
    <w:rsid w:val="000905DD"/>
    <w:rsid w:val="00094A53"/>
    <w:rsid w:val="000955C6"/>
    <w:rsid w:val="000A3399"/>
    <w:rsid w:val="000A3A57"/>
    <w:rsid w:val="000A6903"/>
    <w:rsid w:val="000A6FED"/>
    <w:rsid w:val="000B00A7"/>
    <w:rsid w:val="000B01E7"/>
    <w:rsid w:val="000B14CB"/>
    <w:rsid w:val="000B1D84"/>
    <w:rsid w:val="000B2C48"/>
    <w:rsid w:val="000B378B"/>
    <w:rsid w:val="000B399C"/>
    <w:rsid w:val="000B48F5"/>
    <w:rsid w:val="000B4BED"/>
    <w:rsid w:val="000B4C23"/>
    <w:rsid w:val="000B4D41"/>
    <w:rsid w:val="000B5612"/>
    <w:rsid w:val="000B5AE9"/>
    <w:rsid w:val="000B6A89"/>
    <w:rsid w:val="000B747F"/>
    <w:rsid w:val="000C2827"/>
    <w:rsid w:val="000C5136"/>
    <w:rsid w:val="000C56CB"/>
    <w:rsid w:val="000C713F"/>
    <w:rsid w:val="000D006B"/>
    <w:rsid w:val="000D0B7C"/>
    <w:rsid w:val="000D1AE0"/>
    <w:rsid w:val="000D2940"/>
    <w:rsid w:val="000D3250"/>
    <w:rsid w:val="000D49A7"/>
    <w:rsid w:val="000E0202"/>
    <w:rsid w:val="000E03B8"/>
    <w:rsid w:val="000E0E67"/>
    <w:rsid w:val="000E2C54"/>
    <w:rsid w:val="000E30D4"/>
    <w:rsid w:val="000E4DC4"/>
    <w:rsid w:val="000E4EF3"/>
    <w:rsid w:val="000E6AEC"/>
    <w:rsid w:val="000E6E6F"/>
    <w:rsid w:val="000F0572"/>
    <w:rsid w:val="000F1A50"/>
    <w:rsid w:val="000F212E"/>
    <w:rsid w:val="000F224F"/>
    <w:rsid w:val="000F285F"/>
    <w:rsid w:val="000F3636"/>
    <w:rsid w:val="000F3CFA"/>
    <w:rsid w:val="000F430D"/>
    <w:rsid w:val="000F4BB7"/>
    <w:rsid w:val="000F5EDA"/>
    <w:rsid w:val="000F68E8"/>
    <w:rsid w:val="000F6958"/>
    <w:rsid w:val="000F77F8"/>
    <w:rsid w:val="000F7A42"/>
    <w:rsid w:val="000F7A78"/>
    <w:rsid w:val="0010037E"/>
    <w:rsid w:val="00100F14"/>
    <w:rsid w:val="0010199E"/>
    <w:rsid w:val="00101D35"/>
    <w:rsid w:val="00101D61"/>
    <w:rsid w:val="001021D8"/>
    <w:rsid w:val="0010257B"/>
    <w:rsid w:val="001040F4"/>
    <w:rsid w:val="00104224"/>
    <w:rsid w:val="0010463C"/>
    <w:rsid w:val="0010476C"/>
    <w:rsid w:val="00104926"/>
    <w:rsid w:val="00104A64"/>
    <w:rsid w:val="001070C8"/>
    <w:rsid w:val="00107803"/>
    <w:rsid w:val="0011003B"/>
    <w:rsid w:val="0011020D"/>
    <w:rsid w:val="001113D8"/>
    <w:rsid w:val="001122CA"/>
    <w:rsid w:val="001123E3"/>
    <w:rsid w:val="001127B8"/>
    <w:rsid w:val="00112D11"/>
    <w:rsid w:val="001138B4"/>
    <w:rsid w:val="00113FAA"/>
    <w:rsid w:val="001143F2"/>
    <w:rsid w:val="0011480D"/>
    <w:rsid w:val="00114B51"/>
    <w:rsid w:val="00115E05"/>
    <w:rsid w:val="001166C2"/>
    <w:rsid w:val="0011675F"/>
    <w:rsid w:val="00117A90"/>
    <w:rsid w:val="001200E0"/>
    <w:rsid w:val="00120370"/>
    <w:rsid w:val="00121C66"/>
    <w:rsid w:val="00121CB2"/>
    <w:rsid w:val="00125043"/>
    <w:rsid w:val="0012631D"/>
    <w:rsid w:val="00126379"/>
    <w:rsid w:val="001272CA"/>
    <w:rsid w:val="0012734B"/>
    <w:rsid w:val="00130248"/>
    <w:rsid w:val="00130514"/>
    <w:rsid w:val="001324A0"/>
    <w:rsid w:val="001333D0"/>
    <w:rsid w:val="0013401D"/>
    <w:rsid w:val="001351D9"/>
    <w:rsid w:val="00135739"/>
    <w:rsid w:val="00136F36"/>
    <w:rsid w:val="00137131"/>
    <w:rsid w:val="001372EE"/>
    <w:rsid w:val="00137D26"/>
    <w:rsid w:val="00142065"/>
    <w:rsid w:val="001421EA"/>
    <w:rsid w:val="00142629"/>
    <w:rsid w:val="00143F0F"/>
    <w:rsid w:val="00145289"/>
    <w:rsid w:val="00145785"/>
    <w:rsid w:val="00145983"/>
    <w:rsid w:val="00146F06"/>
    <w:rsid w:val="0014700E"/>
    <w:rsid w:val="001503AC"/>
    <w:rsid w:val="0015158D"/>
    <w:rsid w:val="001533EF"/>
    <w:rsid w:val="00153DED"/>
    <w:rsid w:val="00153EDC"/>
    <w:rsid w:val="0015564F"/>
    <w:rsid w:val="00155F1A"/>
    <w:rsid w:val="00156AC7"/>
    <w:rsid w:val="0016116A"/>
    <w:rsid w:val="0016145A"/>
    <w:rsid w:val="00161E7C"/>
    <w:rsid w:val="00164A8E"/>
    <w:rsid w:val="00164B25"/>
    <w:rsid w:val="00167E03"/>
    <w:rsid w:val="001727A0"/>
    <w:rsid w:val="0017340F"/>
    <w:rsid w:val="0017601E"/>
    <w:rsid w:val="001765FE"/>
    <w:rsid w:val="00176BC7"/>
    <w:rsid w:val="00177C88"/>
    <w:rsid w:val="00181EFD"/>
    <w:rsid w:val="00182181"/>
    <w:rsid w:val="0018241B"/>
    <w:rsid w:val="00182A02"/>
    <w:rsid w:val="00184F17"/>
    <w:rsid w:val="001867AB"/>
    <w:rsid w:val="00187AF6"/>
    <w:rsid w:val="00191835"/>
    <w:rsid w:val="001918A1"/>
    <w:rsid w:val="0019329A"/>
    <w:rsid w:val="0019561F"/>
    <w:rsid w:val="00196799"/>
    <w:rsid w:val="001971AA"/>
    <w:rsid w:val="001A1A2A"/>
    <w:rsid w:val="001A345D"/>
    <w:rsid w:val="001A6F67"/>
    <w:rsid w:val="001A7939"/>
    <w:rsid w:val="001B1885"/>
    <w:rsid w:val="001B32D2"/>
    <w:rsid w:val="001B4574"/>
    <w:rsid w:val="001B468B"/>
    <w:rsid w:val="001B50D1"/>
    <w:rsid w:val="001B53F0"/>
    <w:rsid w:val="001B5A08"/>
    <w:rsid w:val="001B5F03"/>
    <w:rsid w:val="001B6F41"/>
    <w:rsid w:val="001C0A19"/>
    <w:rsid w:val="001C32C3"/>
    <w:rsid w:val="001C3645"/>
    <w:rsid w:val="001C4D79"/>
    <w:rsid w:val="001C77E6"/>
    <w:rsid w:val="001D209E"/>
    <w:rsid w:val="001D4305"/>
    <w:rsid w:val="001D4C05"/>
    <w:rsid w:val="001D7903"/>
    <w:rsid w:val="001D7C75"/>
    <w:rsid w:val="001E0900"/>
    <w:rsid w:val="001E1779"/>
    <w:rsid w:val="001E1F4E"/>
    <w:rsid w:val="001E3052"/>
    <w:rsid w:val="001E56D7"/>
    <w:rsid w:val="001E78F7"/>
    <w:rsid w:val="001F1265"/>
    <w:rsid w:val="001F15E1"/>
    <w:rsid w:val="001F2BAD"/>
    <w:rsid w:val="001F3690"/>
    <w:rsid w:val="001F43E3"/>
    <w:rsid w:val="001F4408"/>
    <w:rsid w:val="001F4561"/>
    <w:rsid w:val="001F584B"/>
    <w:rsid w:val="001F5FA2"/>
    <w:rsid w:val="001F63D8"/>
    <w:rsid w:val="001F7FDF"/>
    <w:rsid w:val="00200090"/>
    <w:rsid w:val="0020014B"/>
    <w:rsid w:val="00200ADD"/>
    <w:rsid w:val="00201006"/>
    <w:rsid w:val="0020110A"/>
    <w:rsid w:val="00202632"/>
    <w:rsid w:val="0020519B"/>
    <w:rsid w:val="00205BB1"/>
    <w:rsid w:val="00207C9C"/>
    <w:rsid w:val="00210342"/>
    <w:rsid w:val="00210976"/>
    <w:rsid w:val="00211CA9"/>
    <w:rsid w:val="00212316"/>
    <w:rsid w:val="00214458"/>
    <w:rsid w:val="00214D3D"/>
    <w:rsid w:val="002154DD"/>
    <w:rsid w:val="00215E64"/>
    <w:rsid w:val="00216569"/>
    <w:rsid w:val="00216CA2"/>
    <w:rsid w:val="002172D9"/>
    <w:rsid w:val="0022019E"/>
    <w:rsid w:val="00221028"/>
    <w:rsid w:val="00221A5A"/>
    <w:rsid w:val="00223F8B"/>
    <w:rsid w:val="00225C10"/>
    <w:rsid w:val="002268AE"/>
    <w:rsid w:val="0022791A"/>
    <w:rsid w:val="0022791D"/>
    <w:rsid w:val="00227970"/>
    <w:rsid w:val="00227CDF"/>
    <w:rsid w:val="002306DD"/>
    <w:rsid w:val="002313AB"/>
    <w:rsid w:val="0023515D"/>
    <w:rsid w:val="00235F46"/>
    <w:rsid w:val="002365B3"/>
    <w:rsid w:val="002366CF"/>
    <w:rsid w:val="00236FA6"/>
    <w:rsid w:val="002379B9"/>
    <w:rsid w:val="00237F20"/>
    <w:rsid w:val="00240C93"/>
    <w:rsid w:val="00241B2B"/>
    <w:rsid w:val="00242336"/>
    <w:rsid w:val="00242F2E"/>
    <w:rsid w:val="00243F0E"/>
    <w:rsid w:val="0024546F"/>
    <w:rsid w:val="00246696"/>
    <w:rsid w:val="0024695E"/>
    <w:rsid w:val="002470B4"/>
    <w:rsid w:val="00247229"/>
    <w:rsid w:val="00247502"/>
    <w:rsid w:val="00247E4C"/>
    <w:rsid w:val="002524BD"/>
    <w:rsid w:val="00252CB1"/>
    <w:rsid w:val="00253A59"/>
    <w:rsid w:val="0025483C"/>
    <w:rsid w:val="00254962"/>
    <w:rsid w:val="00257BAA"/>
    <w:rsid w:val="00260561"/>
    <w:rsid w:val="00260589"/>
    <w:rsid w:val="002629E0"/>
    <w:rsid w:val="0026437B"/>
    <w:rsid w:val="002658D6"/>
    <w:rsid w:val="00266709"/>
    <w:rsid w:val="00266B21"/>
    <w:rsid w:val="00266BB6"/>
    <w:rsid w:val="002679CB"/>
    <w:rsid w:val="00270421"/>
    <w:rsid w:val="002705E5"/>
    <w:rsid w:val="002709DB"/>
    <w:rsid w:val="00272AE8"/>
    <w:rsid w:val="002744DF"/>
    <w:rsid w:val="00275390"/>
    <w:rsid w:val="00275DFF"/>
    <w:rsid w:val="00275E4C"/>
    <w:rsid w:val="00277B84"/>
    <w:rsid w:val="002811CD"/>
    <w:rsid w:val="00282F7E"/>
    <w:rsid w:val="00283B81"/>
    <w:rsid w:val="00283FD2"/>
    <w:rsid w:val="00285EA4"/>
    <w:rsid w:val="002861DE"/>
    <w:rsid w:val="00286E6E"/>
    <w:rsid w:val="00287A5F"/>
    <w:rsid w:val="002902DA"/>
    <w:rsid w:val="0029093F"/>
    <w:rsid w:val="00290FB5"/>
    <w:rsid w:val="0029318F"/>
    <w:rsid w:val="00293A67"/>
    <w:rsid w:val="00293B83"/>
    <w:rsid w:val="00293EB3"/>
    <w:rsid w:val="00296E99"/>
    <w:rsid w:val="002A1F6C"/>
    <w:rsid w:val="002A227C"/>
    <w:rsid w:val="002A3621"/>
    <w:rsid w:val="002A4C3B"/>
    <w:rsid w:val="002A4FE7"/>
    <w:rsid w:val="002A533B"/>
    <w:rsid w:val="002A5AB6"/>
    <w:rsid w:val="002A6D8B"/>
    <w:rsid w:val="002A70F9"/>
    <w:rsid w:val="002B0F76"/>
    <w:rsid w:val="002B1E3A"/>
    <w:rsid w:val="002B2C18"/>
    <w:rsid w:val="002B3333"/>
    <w:rsid w:val="002B3890"/>
    <w:rsid w:val="002B4979"/>
    <w:rsid w:val="002B557A"/>
    <w:rsid w:val="002B6612"/>
    <w:rsid w:val="002B69C9"/>
    <w:rsid w:val="002B6D5B"/>
    <w:rsid w:val="002B6EAE"/>
    <w:rsid w:val="002B7747"/>
    <w:rsid w:val="002C0865"/>
    <w:rsid w:val="002C08DC"/>
    <w:rsid w:val="002C1EA4"/>
    <w:rsid w:val="002C2CE3"/>
    <w:rsid w:val="002C3192"/>
    <w:rsid w:val="002C41E6"/>
    <w:rsid w:val="002C43D4"/>
    <w:rsid w:val="002C44E9"/>
    <w:rsid w:val="002C4A20"/>
    <w:rsid w:val="002C4EF5"/>
    <w:rsid w:val="002C559E"/>
    <w:rsid w:val="002C5809"/>
    <w:rsid w:val="002C5B4C"/>
    <w:rsid w:val="002C60D2"/>
    <w:rsid w:val="002C6573"/>
    <w:rsid w:val="002C6C05"/>
    <w:rsid w:val="002C73DF"/>
    <w:rsid w:val="002C77B9"/>
    <w:rsid w:val="002D1BBD"/>
    <w:rsid w:val="002D3578"/>
    <w:rsid w:val="002D4D00"/>
    <w:rsid w:val="002D58A9"/>
    <w:rsid w:val="002D5B34"/>
    <w:rsid w:val="002D62CA"/>
    <w:rsid w:val="002D65B8"/>
    <w:rsid w:val="002D7877"/>
    <w:rsid w:val="002E2054"/>
    <w:rsid w:val="002E2582"/>
    <w:rsid w:val="002E3691"/>
    <w:rsid w:val="002E4ADD"/>
    <w:rsid w:val="002E4CBA"/>
    <w:rsid w:val="002E4F25"/>
    <w:rsid w:val="002E4F56"/>
    <w:rsid w:val="002E59C1"/>
    <w:rsid w:val="002E5B8B"/>
    <w:rsid w:val="002E6383"/>
    <w:rsid w:val="002E7736"/>
    <w:rsid w:val="002E7AC2"/>
    <w:rsid w:val="002F0B39"/>
    <w:rsid w:val="002F0C89"/>
    <w:rsid w:val="002F2312"/>
    <w:rsid w:val="002F485A"/>
    <w:rsid w:val="002F5A92"/>
    <w:rsid w:val="002F5DBD"/>
    <w:rsid w:val="002F73AB"/>
    <w:rsid w:val="002F7AC5"/>
    <w:rsid w:val="002F7B80"/>
    <w:rsid w:val="0030233E"/>
    <w:rsid w:val="00302F25"/>
    <w:rsid w:val="00304D2F"/>
    <w:rsid w:val="003053D9"/>
    <w:rsid w:val="00306752"/>
    <w:rsid w:val="003115FE"/>
    <w:rsid w:val="00312608"/>
    <w:rsid w:val="00312771"/>
    <w:rsid w:val="003164DD"/>
    <w:rsid w:val="00316DBE"/>
    <w:rsid w:val="00317C92"/>
    <w:rsid w:val="00317DA2"/>
    <w:rsid w:val="0032158A"/>
    <w:rsid w:val="00323B0A"/>
    <w:rsid w:val="00325179"/>
    <w:rsid w:val="00327F58"/>
    <w:rsid w:val="00330BD1"/>
    <w:rsid w:val="0033110F"/>
    <w:rsid w:val="003317FD"/>
    <w:rsid w:val="00332C02"/>
    <w:rsid w:val="00332E20"/>
    <w:rsid w:val="00332F5D"/>
    <w:rsid w:val="0033415E"/>
    <w:rsid w:val="003346BC"/>
    <w:rsid w:val="00334D00"/>
    <w:rsid w:val="00335034"/>
    <w:rsid w:val="00337024"/>
    <w:rsid w:val="0033731C"/>
    <w:rsid w:val="00337DA2"/>
    <w:rsid w:val="0034009A"/>
    <w:rsid w:val="003402E2"/>
    <w:rsid w:val="0034091D"/>
    <w:rsid w:val="00342D69"/>
    <w:rsid w:val="003450F4"/>
    <w:rsid w:val="00345A72"/>
    <w:rsid w:val="00347372"/>
    <w:rsid w:val="003502F3"/>
    <w:rsid w:val="00351440"/>
    <w:rsid w:val="00351455"/>
    <w:rsid w:val="00353359"/>
    <w:rsid w:val="00353CE3"/>
    <w:rsid w:val="00354FF7"/>
    <w:rsid w:val="00356116"/>
    <w:rsid w:val="003565D9"/>
    <w:rsid w:val="003578F0"/>
    <w:rsid w:val="0035794D"/>
    <w:rsid w:val="003600DA"/>
    <w:rsid w:val="0036088B"/>
    <w:rsid w:val="0036159B"/>
    <w:rsid w:val="0036222B"/>
    <w:rsid w:val="00362DFF"/>
    <w:rsid w:val="00363713"/>
    <w:rsid w:val="0036398F"/>
    <w:rsid w:val="00366602"/>
    <w:rsid w:val="00366AB5"/>
    <w:rsid w:val="00366F71"/>
    <w:rsid w:val="00367046"/>
    <w:rsid w:val="0037035F"/>
    <w:rsid w:val="0037067D"/>
    <w:rsid w:val="00371A2E"/>
    <w:rsid w:val="003739A7"/>
    <w:rsid w:val="003739EB"/>
    <w:rsid w:val="00373AB2"/>
    <w:rsid w:val="003741AB"/>
    <w:rsid w:val="00374C6D"/>
    <w:rsid w:val="0037509E"/>
    <w:rsid w:val="0037622E"/>
    <w:rsid w:val="00376F6E"/>
    <w:rsid w:val="0037768A"/>
    <w:rsid w:val="00377E27"/>
    <w:rsid w:val="0038041A"/>
    <w:rsid w:val="00380982"/>
    <w:rsid w:val="00381749"/>
    <w:rsid w:val="00381E49"/>
    <w:rsid w:val="0038284B"/>
    <w:rsid w:val="003829BB"/>
    <w:rsid w:val="00382A4B"/>
    <w:rsid w:val="00383C6B"/>
    <w:rsid w:val="00384634"/>
    <w:rsid w:val="0038545B"/>
    <w:rsid w:val="0038564B"/>
    <w:rsid w:val="003856C9"/>
    <w:rsid w:val="00385A29"/>
    <w:rsid w:val="0038719E"/>
    <w:rsid w:val="003875AD"/>
    <w:rsid w:val="00390D3C"/>
    <w:rsid w:val="00390EBA"/>
    <w:rsid w:val="00391A99"/>
    <w:rsid w:val="00391A9E"/>
    <w:rsid w:val="00393584"/>
    <w:rsid w:val="00395523"/>
    <w:rsid w:val="00396369"/>
    <w:rsid w:val="00396E21"/>
    <w:rsid w:val="003A0CC4"/>
    <w:rsid w:val="003A1518"/>
    <w:rsid w:val="003A19AA"/>
    <w:rsid w:val="003A2903"/>
    <w:rsid w:val="003A291F"/>
    <w:rsid w:val="003A4381"/>
    <w:rsid w:val="003A5C12"/>
    <w:rsid w:val="003A6633"/>
    <w:rsid w:val="003A66AA"/>
    <w:rsid w:val="003B0E3F"/>
    <w:rsid w:val="003B18E5"/>
    <w:rsid w:val="003B1BBE"/>
    <w:rsid w:val="003B3715"/>
    <w:rsid w:val="003B388A"/>
    <w:rsid w:val="003B55BF"/>
    <w:rsid w:val="003B662E"/>
    <w:rsid w:val="003B7695"/>
    <w:rsid w:val="003B7A6F"/>
    <w:rsid w:val="003C062B"/>
    <w:rsid w:val="003C0B52"/>
    <w:rsid w:val="003C1B62"/>
    <w:rsid w:val="003C229D"/>
    <w:rsid w:val="003C2D47"/>
    <w:rsid w:val="003C3743"/>
    <w:rsid w:val="003C44B1"/>
    <w:rsid w:val="003C47AD"/>
    <w:rsid w:val="003C4AB7"/>
    <w:rsid w:val="003C557F"/>
    <w:rsid w:val="003C57DB"/>
    <w:rsid w:val="003C6628"/>
    <w:rsid w:val="003C67D5"/>
    <w:rsid w:val="003D0849"/>
    <w:rsid w:val="003D18CF"/>
    <w:rsid w:val="003D1933"/>
    <w:rsid w:val="003D1CAA"/>
    <w:rsid w:val="003D2BC4"/>
    <w:rsid w:val="003D3203"/>
    <w:rsid w:val="003D3CDF"/>
    <w:rsid w:val="003D40F7"/>
    <w:rsid w:val="003D4B87"/>
    <w:rsid w:val="003D5F6C"/>
    <w:rsid w:val="003D7A02"/>
    <w:rsid w:val="003E0F53"/>
    <w:rsid w:val="003E26DA"/>
    <w:rsid w:val="003E34FF"/>
    <w:rsid w:val="003E42FB"/>
    <w:rsid w:val="003E4B12"/>
    <w:rsid w:val="003E4EA1"/>
    <w:rsid w:val="003E51AD"/>
    <w:rsid w:val="003E53AF"/>
    <w:rsid w:val="003E6F43"/>
    <w:rsid w:val="003E70D4"/>
    <w:rsid w:val="003E7A04"/>
    <w:rsid w:val="003F1328"/>
    <w:rsid w:val="003F1525"/>
    <w:rsid w:val="003F458D"/>
    <w:rsid w:val="003F4C7C"/>
    <w:rsid w:val="003F4D31"/>
    <w:rsid w:val="003F50D7"/>
    <w:rsid w:val="003F53B4"/>
    <w:rsid w:val="003F5FDB"/>
    <w:rsid w:val="003F6671"/>
    <w:rsid w:val="003F717A"/>
    <w:rsid w:val="003F7E3C"/>
    <w:rsid w:val="004017F8"/>
    <w:rsid w:val="00401E43"/>
    <w:rsid w:val="00402FCD"/>
    <w:rsid w:val="00404656"/>
    <w:rsid w:val="00405EB6"/>
    <w:rsid w:val="00407831"/>
    <w:rsid w:val="00407DBD"/>
    <w:rsid w:val="004107C3"/>
    <w:rsid w:val="00412207"/>
    <w:rsid w:val="00412375"/>
    <w:rsid w:val="00413A4A"/>
    <w:rsid w:val="004169C1"/>
    <w:rsid w:val="0041732E"/>
    <w:rsid w:val="00417354"/>
    <w:rsid w:val="00417FAC"/>
    <w:rsid w:val="004200F6"/>
    <w:rsid w:val="004206EB"/>
    <w:rsid w:val="00420D1B"/>
    <w:rsid w:val="00421DB9"/>
    <w:rsid w:val="00421E3B"/>
    <w:rsid w:val="00422956"/>
    <w:rsid w:val="004251A7"/>
    <w:rsid w:val="0042580C"/>
    <w:rsid w:val="004261DB"/>
    <w:rsid w:val="00426C98"/>
    <w:rsid w:val="00427045"/>
    <w:rsid w:val="00427686"/>
    <w:rsid w:val="00430BCE"/>
    <w:rsid w:val="00430FDE"/>
    <w:rsid w:val="0043178B"/>
    <w:rsid w:val="00431D3E"/>
    <w:rsid w:val="004326E6"/>
    <w:rsid w:val="00433CC6"/>
    <w:rsid w:val="0043426C"/>
    <w:rsid w:val="00434A0C"/>
    <w:rsid w:val="00435301"/>
    <w:rsid w:val="00435B22"/>
    <w:rsid w:val="00440F98"/>
    <w:rsid w:val="00441EB9"/>
    <w:rsid w:val="004423D1"/>
    <w:rsid w:val="00443595"/>
    <w:rsid w:val="00443854"/>
    <w:rsid w:val="00445154"/>
    <w:rsid w:val="0044623E"/>
    <w:rsid w:val="004513E7"/>
    <w:rsid w:val="00452188"/>
    <w:rsid w:val="004521EC"/>
    <w:rsid w:val="00453576"/>
    <w:rsid w:val="00453B30"/>
    <w:rsid w:val="00454115"/>
    <w:rsid w:val="00454F9E"/>
    <w:rsid w:val="0045547F"/>
    <w:rsid w:val="0045620A"/>
    <w:rsid w:val="00456DAF"/>
    <w:rsid w:val="00456EA0"/>
    <w:rsid w:val="00457426"/>
    <w:rsid w:val="00457662"/>
    <w:rsid w:val="00457BC6"/>
    <w:rsid w:val="00462974"/>
    <w:rsid w:val="00463463"/>
    <w:rsid w:val="00464064"/>
    <w:rsid w:val="004643BF"/>
    <w:rsid w:val="00464F0E"/>
    <w:rsid w:val="00465957"/>
    <w:rsid w:val="00465B18"/>
    <w:rsid w:val="00465CA8"/>
    <w:rsid w:val="00467784"/>
    <w:rsid w:val="00467810"/>
    <w:rsid w:val="00470273"/>
    <w:rsid w:val="0047106B"/>
    <w:rsid w:val="00471FBA"/>
    <w:rsid w:val="004720D7"/>
    <w:rsid w:val="00472479"/>
    <w:rsid w:val="004732CA"/>
    <w:rsid w:val="00473637"/>
    <w:rsid w:val="0047388C"/>
    <w:rsid w:val="00473E03"/>
    <w:rsid w:val="00473EF8"/>
    <w:rsid w:val="0047454E"/>
    <w:rsid w:val="00475DA1"/>
    <w:rsid w:val="004760E5"/>
    <w:rsid w:val="00480F36"/>
    <w:rsid w:val="0048275E"/>
    <w:rsid w:val="00482C8C"/>
    <w:rsid w:val="004838F7"/>
    <w:rsid w:val="004841DE"/>
    <w:rsid w:val="00484A9A"/>
    <w:rsid w:val="00484B4D"/>
    <w:rsid w:val="00484BEA"/>
    <w:rsid w:val="004858F2"/>
    <w:rsid w:val="004859F4"/>
    <w:rsid w:val="00485C23"/>
    <w:rsid w:val="004865E1"/>
    <w:rsid w:val="00486C0E"/>
    <w:rsid w:val="00486ECA"/>
    <w:rsid w:val="00487585"/>
    <w:rsid w:val="0048796B"/>
    <w:rsid w:val="00491326"/>
    <w:rsid w:val="0049494F"/>
    <w:rsid w:val="0049552C"/>
    <w:rsid w:val="00495D0D"/>
    <w:rsid w:val="00497AB4"/>
    <w:rsid w:val="00497EFC"/>
    <w:rsid w:val="004A03A1"/>
    <w:rsid w:val="004A1B27"/>
    <w:rsid w:val="004A20FB"/>
    <w:rsid w:val="004A2F18"/>
    <w:rsid w:val="004A40D2"/>
    <w:rsid w:val="004A43B5"/>
    <w:rsid w:val="004A499F"/>
    <w:rsid w:val="004A4E4D"/>
    <w:rsid w:val="004A55F0"/>
    <w:rsid w:val="004A592D"/>
    <w:rsid w:val="004A5AA1"/>
    <w:rsid w:val="004A5EA3"/>
    <w:rsid w:val="004A6A62"/>
    <w:rsid w:val="004A774B"/>
    <w:rsid w:val="004A7CAB"/>
    <w:rsid w:val="004B031C"/>
    <w:rsid w:val="004B1C9F"/>
    <w:rsid w:val="004B301B"/>
    <w:rsid w:val="004B369D"/>
    <w:rsid w:val="004B3C21"/>
    <w:rsid w:val="004B3C95"/>
    <w:rsid w:val="004B3F03"/>
    <w:rsid w:val="004B43A7"/>
    <w:rsid w:val="004B5993"/>
    <w:rsid w:val="004B5A32"/>
    <w:rsid w:val="004B7A5E"/>
    <w:rsid w:val="004C0B0A"/>
    <w:rsid w:val="004C0EDA"/>
    <w:rsid w:val="004C1273"/>
    <w:rsid w:val="004C1403"/>
    <w:rsid w:val="004C1577"/>
    <w:rsid w:val="004C1B5B"/>
    <w:rsid w:val="004C2585"/>
    <w:rsid w:val="004C2F0A"/>
    <w:rsid w:val="004C2F8E"/>
    <w:rsid w:val="004C3078"/>
    <w:rsid w:val="004C36B4"/>
    <w:rsid w:val="004C375A"/>
    <w:rsid w:val="004C42F3"/>
    <w:rsid w:val="004C5A31"/>
    <w:rsid w:val="004C7322"/>
    <w:rsid w:val="004C7552"/>
    <w:rsid w:val="004D22BB"/>
    <w:rsid w:val="004D3397"/>
    <w:rsid w:val="004D3536"/>
    <w:rsid w:val="004D41AD"/>
    <w:rsid w:val="004D4F9F"/>
    <w:rsid w:val="004D5CE3"/>
    <w:rsid w:val="004D66FD"/>
    <w:rsid w:val="004D78A4"/>
    <w:rsid w:val="004E3034"/>
    <w:rsid w:val="004E4FA9"/>
    <w:rsid w:val="004E5523"/>
    <w:rsid w:val="004F010B"/>
    <w:rsid w:val="004F029B"/>
    <w:rsid w:val="004F0FF1"/>
    <w:rsid w:val="004F1253"/>
    <w:rsid w:val="004F2D65"/>
    <w:rsid w:val="004F35A1"/>
    <w:rsid w:val="004F5326"/>
    <w:rsid w:val="004F58A7"/>
    <w:rsid w:val="004F5A8B"/>
    <w:rsid w:val="004F5BBE"/>
    <w:rsid w:val="004F7174"/>
    <w:rsid w:val="00501E52"/>
    <w:rsid w:val="00502847"/>
    <w:rsid w:val="00503A6B"/>
    <w:rsid w:val="00503DC6"/>
    <w:rsid w:val="00511283"/>
    <w:rsid w:val="00511886"/>
    <w:rsid w:val="00511E2E"/>
    <w:rsid w:val="0051256C"/>
    <w:rsid w:val="00512782"/>
    <w:rsid w:val="00512BD2"/>
    <w:rsid w:val="005152F2"/>
    <w:rsid w:val="00515B09"/>
    <w:rsid w:val="00516507"/>
    <w:rsid w:val="0051782F"/>
    <w:rsid w:val="00520BE7"/>
    <w:rsid w:val="00520FF2"/>
    <w:rsid w:val="005211D7"/>
    <w:rsid w:val="00521473"/>
    <w:rsid w:val="00521666"/>
    <w:rsid w:val="00522113"/>
    <w:rsid w:val="00523C8D"/>
    <w:rsid w:val="005246B9"/>
    <w:rsid w:val="005274BD"/>
    <w:rsid w:val="00530EDC"/>
    <w:rsid w:val="0053278C"/>
    <w:rsid w:val="00532E1B"/>
    <w:rsid w:val="00532F38"/>
    <w:rsid w:val="00533BC0"/>
    <w:rsid w:val="00534482"/>
    <w:rsid w:val="00534E4E"/>
    <w:rsid w:val="005357E8"/>
    <w:rsid w:val="005368C3"/>
    <w:rsid w:val="0053697B"/>
    <w:rsid w:val="005369CB"/>
    <w:rsid w:val="00537C82"/>
    <w:rsid w:val="00537D5B"/>
    <w:rsid w:val="00540B96"/>
    <w:rsid w:val="005422EA"/>
    <w:rsid w:val="0054347D"/>
    <w:rsid w:val="00543BE8"/>
    <w:rsid w:val="00545E20"/>
    <w:rsid w:val="005461D4"/>
    <w:rsid w:val="00546C5E"/>
    <w:rsid w:val="005508E6"/>
    <w:rsid w:val="00550BF0"/>
    <w:rsid w:val="00551D35"/>
    <w:rsid w:val="00552F82"/>
    <w:rsid w:val="00553A8F"/>
    <w:rsid w:val="0055415A"/>
    <w:rsid w:val="00554397"/>
    <w:rsid w:val="005562D4"/>
    <w:rsid w:val="00557019"/>
    <w:rsid w:val="005612CA"/>
    <w:rsid w:val="0056395E"/>
    <w:rsid w:val="0056467F"/>
    <w:rsid w:val="00565A73"/>
    <w:rsid w:val="005674AC"/>
    <w:rsid w:val="00567AF2"/>
    <w:rsid w:val="00571048"/>
    <w:rsid w:val="00571B80"/>
    <w:rsid w:val="00572156"/>
    <w:rsid w:val="00572601"/>
    <w:rsid w:val="0057558C"/>
    <w:rsid w:val="00576945"/>
    <w:rsid w:val="00577150"/>
    <w:rsid w:val="0057745D"/>
    <w:rsid w:val="00580709"/>
    <w:rsid w:val="00580925"/>
    <w:rsid w:val="00580AB5"/>
    <w:rsid w:val="00582AA0"/>
    <w:rsid w:val="005833BF"/>
    <w:rsid w:val="005837A7"/>
    <w:rsid w:val="00584148"/>
    <w:rsid w:val="005841F6"/>
    <w:rsid w:val="005843BD"/>
    <w:rsid w:val="00585192"/>
    <w:rsid w:val="00586E33"/>
    <w:rsid w:val="00590CF2"/>
    <w:rsid w:val="00591DAE"/>
    <w:rsid w:val="00592138"/>
    <w:rsid w:val="00594E0E"/>
    <w:rsid w:val="00595D6C"/>
    <w:rsid w:val="00597CDB"/>
    <w:rsid w:val="00597F88"/>
    <w:rsid w:val="005A0842"/>
    <w:rsid w:val="005A1E51"/>
    <w:rsid w:val="005A2304"/>
    <w:rsid w:val="005A50B7"/>
    <w:rsid w:val="005A702D"/>
    <w:rsid w:val="005A7165"/>
    <w:rsid w:val="005A7E57"/>
    <w:rsid w:val="005B2045"/>
    <w:rsid w:val="005B2222"/>
    <w:rsid w:val="005B25C0"/>
    <w:rsid w:val="005B4402"/>
    <w:rsid w:val="005B4B3A"/>
    <w:rsid w:val="005B5C5E"/>
    <w:rsid w:val="005B5D24"/>
    <w:rsid w:val="005B6143"/>
    <w:rsid w:val="005B6299"/>
    <w:rsid w:val="005C00C6"/>
    <w:rsid w:val="005C01C1"/>
    <w:rsid w:val="005C0F44"/>
    <w:rsid w:val="005C101B"/>
    <w:rsid w:val="005C2643"/>
    <w:rsid w:val="005C2B8F"/>
    <w:rsid w:val="005C3F0B"/>
    <w:rsid w:val="005C48EE"/>
    <w:rsid w:val="005C52E9"/>
    <w:rsid w:val="005C59D6"/>
    <w:rsid w:val="005D07B3"/>
    <w:rsid w:val="005D0E6A"/>
    <w:rsid w:val="005D14E2"/>
    <w:rsid w:val="005D27C2"/>
    <w:rsid w:val="005D2926"/>
    <w:rsid w:val="005D2C73"/>
    <w:rsid w:val="005D3A1E"/>
    <w:rsid w:val="005D3B61"/>
    <w:rsid w:val="005D402F"/>
    <w:rsid w:val="005D651D"/>
    <w:rsid w:val="005D71C7"/>
    <w:rsid w:val="005D7771"/>
    <w:rsid w:val="005E122B"/>
    <w:rsid w:val="005E147C"/>
    <w:rsid w:val="005E3120"/>
    <w:rsid w:val="005E344D"/>
    <w:rsid w:val="005E457D"/>
    <w:rsid w:val="005E4A2C"/>
    <w:rsid w:val="005E5040"/>
    <w:rsid w:val="005E67E2"/>
    <w:rsid w:val="005E6A7A"/>
    <w:rsid w:val="005F12DA"/>
    <w:rsid w:val="005F14F8"/>
    <w:rsid w:val="005F3B2B"/>
    <w:rsid w:val="005F3B3C"/>
    <w:rsid w:val="005F4CC5"/>
    <w:rsid w:val="005F5572"/>
    <w:rsid w:val="005F5F99"/>
    <w:rsid w:val="005F608B"/>
    <w:rsid w:val="0060023C"/>
    <w:rsid w:val="00600D10"/>
    <w:rsid w:val="006028E7"/>
    <w:rsid w:val="006039D7"/>
    <w:rsid w:val="00605506"/>
    <w:rsid w:val="00605604"/>
    <w:rsid w:val="00605E7F"/>
    <w:rsid w:val="00606D51"/>
    <w:rsid w:val="00606ECF"/>
    <w:rsid w:val="0060777D"/>
    <w:rsid w:val="00607DAE"/>
    <w:rsid w:val="006102F5"/>
    <w:rsid w:val="006120E6"/>
    <w:rsid w:val="006122B0"/>
    <w:rsid w:val="00612336"/>
    <w:rsid w:val="006143CD"/>
    <w:rsid w:val="00614576"/>
    <w:rsid w:val="00614833"/>
    <w:rsid w:val="00614B7F"/>
    <w:rsid w:val="006154A0"/>
    <w:rsid w:val="0061618A"/>
    <w:rsid w:val="00616FF4"/>
    <w:rsid w:val="00617DC2"/>
    <w:rsid w:val="006209AD"/>
    <w:rsid w:val="00621AD6"/>
    <w:rsid w:val="00622DFB"/>
    <w:rsid w:val="00624741"/>
    <w:rsid w:val="006267BF"/>
    <w:rsid w:val="00631622"/>
    <w:rsid w:val="00632A0C"/>
    <w:rsid w:val="006334EB"/>
    <w:rsid w:val="00636378"/>
    <w:rsid w:val="00636395"/>
    <w:rsid w:val="0063676F"/>
    <w:rsid w:val="0063689D"/>
    <w:rsid w:val="00636970"/>
    <w:rsid w:val="00637DD0"/>
    <w:rsid w:val="00641335"/>
    <w:rsid w:val="0064231D"/>
    <w:rsid w:val="0064272C"/>
    <w:rsid w:val="00642BA8"/>
    <w:rsid w:val="0064356F"/>
    <w:rsid w:val="006447F6"/>
    <w:rsid w:val="00645149"/>
    <w:rsid w:val="00645684"/>
    <w:rsid w:val="006458B9"/>
    <w:rsid w:val="00646DD0"/>
    <w:rsid w:val="00646EA3"/>
    <w:rsid w:val="0065082F"/>
    <w:rsid w:val="0065185A"/>
    <w:rsid w:val="006549B0"/>
    <w:rsid w:val="006550E9"/>
    <w:rsid w:val="0065680D"/>
    <w:rsid w:val="0065750F"/>
    <w:rsid w:val="00657979"/>
    <w:rsid w:val="00657FE9"/>
    <w:rsid w:val="00660806"/>
    <w:rsid w:val="00662133"/>
    <w:rsid w:val="0066282B"/>
    <w:rsid w:val="006631A6"/>
    <w:rsid w:val="00664A89"/>
    <w:rsid w:val="0066524D"/>
    <w:rsid w:val="006667AC"/>
    <w:rsid w:val="00666ADD"/>
    <w:rsid w:val="00667A00"/>
    <w:rsid w:val="00670AD2"/>
    <w:rsid w:val="006715AD"/>
    <w:rsid w:val="006718A0"/>
    <w:rsid w:val="00672DB9"/>
    <w:rsid w:val="00675A72"/>
    <w:rsid w:val="0067673C"/>
    <w:rsid w:val="00677066"/>
    <w:rsid w:val="00680D06"/>
    <w:rsid w:val="00683766"/>
    <w:rsid w:val="006841DF"/>
    <w:rsid w:val="0068447B"/>
    <w:rsid w:val="00684A64"/>
    <w:rsid w:val="0068594E"/>
    <w:rsid w:val="00685A30"/>
    <w:rsid w:val="00685B03"/>
    <w:rsid w:val="00686446"/>
    <w:rsid w:val="00687E5D"/>
    <w:rsid w:val="0069005D"/>
    <w:rsid w:val="00690D92"/>
    <w:rsid w:val="00691761"/>
    <w:rsid w:val="00691DEA"/>
    <w:rsid w:val="00692D34"/>
    <w:rsid w:val="006965F6"/>
    <w:rsid w:val="00696E8C"/>
    <w:rsid w:val="00696FEB"/>
    <w:rsid w:val="006A0BE2"/>
    <w:rsid w:val="006A1304"/>
    <w:rsid w:val="006A19B6"/>
    <w:rsid w:val="006A29A9"/>
    <w:rsid w:val="006A3740"/>
    <w:rsid w:val="006A3A96"/>
    <w:rsid w:val="006A3CE7"/>
    <w:rsid w:val="006A4254"/>
    <w:rsid w:val="006A521D"/>
    <w:rsid w:val="006A723D"/>
    <w:rsid w:val="006A7335"/>
    <w:rsid w:val="006A7C24"/>
    <w:rsid w:val="006B1186"/>
    <w:rsid w:val="006B146D"/>
    <w:rsid w:val="006B18AD"/>
    <w:rsid w:val="006B1C02"/>
    <w:rsid w:val="006B281F"/>
    <w:rsid w:val="006B2F3C"/>
    <w:rsid w:val="006B4137"/>
    <w:rsid w:val="006B4E84"/>
    <w:rsid w:val="006B6297"/>
    <w:rsid w:val="006B7D85"/>
    <w:rsid w:val="006C4083"/>
    <w:rsid w:val="006C6629"/>
    <w:rsid w:val="006C6B03"/>
    <w:rsid w:val="006C761C"/>
    <w:rsid w:val="006C77FC"/>
    <w:rsid w:val="006C7AA6"/>
    <w:rsid w:val="006D0A9B"/>
    <w:rsid w:val="006D0B43"/>
    <w:rsid w:val="006D2FAD"/>
    <w:rsid w:val="006D3C54"/>
    <w:rsid w:val="006D59DB"/>
    <w:rsid w:val="006D67DF"/>
    <w:rsid w:val="006D6BDB"/>
    <w:rsid w:val="006D6E26"/>
    <w:rsid w:val="006D766A"/>
    <w:rsid w:val="006D7A45"/>
    <w:rsid w:val="006E274D"/>
    <w:rsid w:val="006E46E5"/>
    <w:rsid w:val="006E516F"/>
    <w:rsid w:val="006E61DF"/>
    <w:rsid w:val="006E750B"/>
    <w:rsid w:val="006F50E2"/>
    <w:rsid w:val="006F5BFE"/>
    <w:rsid w:val="006F5D0F"/>
    <w:rsid w:val="006F7DB6"/>
    <w:rsid w:val="00701715"/>
    <w:rsid w:val="00702000"/>
    <w:rsid w:val="00702FDE"/>
    <w:rsid w:val="00703E83"/>
    <w:rsid w:val="007058B7"/>
    <w:rsid w:val="00705C4A"/>
    <w:rsid w:val="0070633C"/>
    <w:rsid w:val="00710522"/>
    <w:rsid w:val="007107B9"/>
    <w:rsid w:val="00710EDC"/>
    <w:rsid w:val="00713DA3"/>
    <w:rsid w:val="00714D6D"/>
    <w:rsid w:val="00723593"/>
    <w:rsid w:val="00723E4E"/>
    <w:rsid w:val="007248B6"/>
    <w:rsid w:val="0072591B"/>
    <w:rsid w:val="00725D3A"/>
    <w:rsid w:val="00726148"/>
    <w:rsid w:val="00726498"/>
    <w:rsid w:val="0072652B"/>
    <w:rsid w:val="007270C6"/>
    <w:rsid w:val="0073056D"/>
    <w:rsid w:val="00732050"/>
    <w:rsid w:val="007323DF"/>
    <w:rsid w:val="00735197"/>
    <w:rsid w:val="00736575"/>
    <w:rsid w:val="0073692D"/>
    <w:rsid w:val="00736B9F"/>
    <w:rsid w:val="0073708F"/>
    <w:rsid w:val="00737369"/>
    <w:rsid w:val="00737737"/>
    <w:rsid w:val="00737E2C"/>
    <w:rsid w:val="007411DF"/>
    <w:rsid w:val="00741FB0"/>
    <w:rsid w:val="00743379"/>
    <w:rsid w:val="007437D3"/>
    <w:rsid w:val="00744020"/>
    <w:rsid w:val="00744AF6"/>
    <w:rsid w:val="007457CA"/>
    <w:rsid w:val="00746751"/>
    <w:rsid w:val="0074702D"/>
    <w:rsid w:val="00747550"/>
    <w:rsid w:val="0075026C"/>
    <w:rsid w:val="00750835"/>
    <w:rsid w:val="00750D85"/>
    <w:rsid w:val="0075129C"/>
    <w:rsid w:val="00751BD6"/>
    <w:rsid w:val="00751FE8"/>
    <w:rsid w:val="0075312B"/>
    <w:rsid w:val="007539E0"/>
    <w:rsid w:val="007556C6"/>
    <w:rsid w:val="0075584B"/>
    <w:rsid w:val="00755AC1"/>
    <w:rsid w:val="00757E50"/>
    <w:rsid w:val="007604B4"/>
    <w:rsid w:val="007605BD"/>
    <w:rsid w:val="00760E8A"/>
    <w:rsid w:val="0076199E"/>
    <w:rsid w:val="007635EE"/>
    <w:rsid w:val="00766664"/>
    <w:rsid w:val="007701BE"/>
    <w:rsid w:val="00770537"/>
    <w:rsid w:val="00771C5B"/>
    <w:rsid w:val="00772C82"/>
    <w:rsid w:val="007741CC"/>
    <w:rsid w:val="00774F8B"/>
    <w:rsid w:val="00775A68"/>
    <w:rsid w:val="007760BA"/>
    <w:rsid w:val="00776A34"/>
    <w:rsid w:val="00780240"/>
    <w:rsid w:val="007802AC"/>
    <w:rsid w:val="007803B7"/>
    <w:rsid w:val="00783169"/>
    <w:rsid w:val="00787476"/>
    <w:rsid w:val="00790C96"/>
    <w:rsid w:val="00790CDE"/>
    <w:rsid w:val="00791B3E"/>
    <w:rsid w:val="00791E36"/>
    <w:rsid w:val="0079356A"/>
    <w:rsid w:val="007946DE"/>
    <w:rsid w:val="007949AB"/>
    <w:rsid w:val="00795DB7"/>
    <w:rsid w:val="007A0A53"/>
    <w:rsid w:val="007A0BC4"/>
    <w:rsid w:val="007A1B52"/>
    <w:rsid w:val="007A3316"/>
    <w:rsid w:val="007A34D2"/>
    <w:rsid w:val="007A37FA"/>
    <w:rsid w:val="007A4296"/>
    <w:rsid w:val="007A5127"/>
    <w:rsid w:val="007A5CBF"/>
    <w:rsid w:val="007A5F11"/>
    <w:rsid w:val="007A7C08"/>
    <w:rsid w:val="007B109A"/>
    <w:rsid w:val="007B1FBF"/>
    <w:rsid w:val="007B2F5C"/>
    <w:rsid w:val="007B6E39"/>
    <w:rsid w:val="007C05BE"/>
    <w:rsid w:val="007C08E3"/>
    <w:rsid w:val="007C1245"/>
    <w:rsid w:val="007C1A74"/>
    <w:rsid w:val="007C27C6"/>
    <w:rsid w:val="007C298C"/>
    <w:rsid w:val="007C2ACD"/>
    <w:rsid w:val="007C32AA"/>
    <w:rsid w:val="007C3932"/>
    <w:rsid w:val="007C478D"/>
    <w:rsid w:val="007C513A"/>
    <w:rsid w:val="007C5E56"/>
    <w:rsid w:val="007C5F05"/>
    <w:rsid w:val="007C641A"/>
    <w:rsid w:val="007C65DE"/>
    <w:rsid w:val="007C70D4"/>
    <w:rsid w:val="007C76D6"/>
    <w:rsid w:val="007C79D0"/>
    <w:rsid w:val="007C7F69"/>
    <w:rsid w:val="007D2A7B"/>
    <w:rsid w:val="007D3000"/>
    <w:rsid w:val="007D3FC2"/>
    <w:rsid w:val="007D4BEE"/>
    <w:rsid w:val="007D5884"/>
    <w:rsid w:val="007D6AAE"/>
    <w:rsid w:val="007E03E5"/>
    <w:rsid w:val="007E0C29"/>
    <w:rsid w:val="007E0E2C"/>
    <w:rsid w:val="007E166D"/>
    <w:rsid w:val="007E175A"/>
    <w:rsid w:val="007E18FE"/>
    <w:rsid w:val="007E2515"/>
    <w:rsid w:val="007E26D9"/>
    <w:rsid w:val="007E32AB"/>
    <w:rsid w:val="007E357E"/>
    <w:rsid w:val="007E3D11"/>
    <w:rsid w:val="007E3F62"/>
    <w:rsid w:val="007E46EA"/>
    <w:rsid w:val="007E489F"/>
    <w:rsid w:val="007E4F3E"/>
    <w:rsid w:val="007E5D89"/>
    <w:rsid w:val="007E6435"/>
    <w:rsid w:val="007E7906"/>
    <w:rsid w:val="007F07D8"/>
    <w:rsid w:val="007F1D8F"/>
    <w:rsid w:val="007F2581"/>
    <w:rsid w:val="007F2709"/>
    <w:rsid w:val="007F34EA"/>
    <w:rsid w:val="007F3BC3"/>
    <w:rsid w:val="007F53DC"/>
    <w:rsid w:val="007F58F3"/>
    <w:rsid w:val="00801A49"/>
    <w:rsid w:val="00802C54"/>
    <w:rsid w:val="00802F91"/>
    <w:rsid w:val="008037FC"/>
    <w:rsid w:val="0080387A"/>
    <w:rsid w:val="0080388E"/>
    <w:rsid w:val="00805038"/>
    <w:rsid w:val="00805672"/>
    <w:rsid w:val="0080773D"/>
    <w:rsid w:val="0080781C"/>
    <w:rsid w:val="00807D27"/>
    <w:rsid w:val="008109F0"/>
    <w:rsid w:val="008127DD"/>
    <w:rsid w:val="008136CC"/>
    <w:rsid w:val="00815EA8"/>
    <w:rsid w:val="00816124"/>
    <w:rsid w:val="008170B5"/>
    <w:rsid w:val="0081779C"/>
    <w:rsid w:val="0082053F"/>
    <w:rsid w:val="00820E5E"/>
    <w:rsid w:val="0082214D"/>
    <w:rsid w:val="00823060"/>
    <w:rsid w:val="00823791"/>
    <w:rsid w:val="00823E8A"/>
    <w:rsid w:val="0082482E"/>
    <w:rsid w:val="00825305"/>
    <w:rsid w:val="00825B11"/>
    <w:rsid w:val="00825ED8"/>
    <w:rsid w:val="00826D7C"/>
    <w:rsid w:val="00830D5F"/>
    <w:rsid w:val="00831010"/>
    <w:rsid w:val="00831872"/>
    <w:rsid w:val="00831EA7"/>
    <w:rsid w:val="00832043"/>
    <w:rsid w:val="00832F81"/>
    <w:rsid w:val="00834FC7"/>
    <w:rsid w:val="008356B6"/>
    <w:rsid w:val="00841249"/>
    <w:rsid w:val="00841714"/>
    <w:rsid w:val="00841729"/>
    <w:rsid w:val="008438C0"/>
    <w:rsid w:val="00844C72"/>
    <w:rsid w:val="0084536A"/>
    <w:rsid w:val="00847393"/>
    <w:rsid w:val="00847F9D"/>
    <w:rsid w:val="008501C7"/>
    <w:rsid w:val="00850397"/>
    <w:rsid w:val="00850AC6"/>
    <w:rsid w:val="00851491"/>
    <w:rsid w:val="00851527"/>
    <w:rsid w:val="008521E6"/>
    <w:rsid w:val="00852D89"/>
    <w:rsid w:val="008548E2"/>
    <w:rsid w:val="00854FDF"/>
    <w:rsid w:val="00855A71"/>
    <w:rsid w:val="008561E4"/>
    <w:rsid w:val="00861494"/>
    <w:rsid w:val="00861FCE"/>
    <w:rsid w:val="0086227A"/>
    <w:rsid w:val="00862548"/>
    <w:rsid w:val="008627E4"/>
    <w:rsid w:val="00863177"/>
    <w:rsid w:val="00863B14"/>
    <w:rsid w:val="00863E1F"/>
    <w:rsid w:val="00864295"/>
    <w:rsid w:val="00864879"/>
    <w:rsid w:val="00865EA5"/>
    <w:rsid w:val="00867EF9"/>
    <w:rsid w:val="008701AC"/>
    <w:rsid w:val="0087031B"/>
    <w:rsid w:val="00870CBE"/>
    <w:rsid w:val="00872587"/>
    <w:rsid w:val="0087480D"/>
    <w:rsid w:val="00874EC0"/>
    <w:rsid w:val="00876B4F"/>
    <w:rsid w:val="00877470"/>
    <w:rsid w:val="00877A76"/>
    <w:rsid w:val="008819DE"/>
    <w:rsid w:val="00881C18"/>
    <w:rsid w:val="00881FE0"/>
    <w:rsid w:val="00883039"/>
    <w:rsid w:val="008832E0"/>
    <w:rsid w:val="00884033"/>
    <w:rsid w:val="00884CA3"/>
    <w:rsid w:val="00885EB4"/>
    <w:rsid w:val="00886762"/>
    <w:rsid w:val="00887FB8"/>
    <w:rsid w:val="00887FC6"/>
    <w:rsid w:val="0089171C"/>
    <w:rsid w:val="00892077"/>
    <w:rsid w:val="00892FAB"/>
    <w:rsid w:val="00893A00"/>
    <w:rsid w:val="00893F3C"/>
    <w:rsid w:val="008941D8"/>
    <w:rsid w:val="00894390"/>
    <w:rsid w:val="008947D1"/>
    <w:rsid w:val="008957B8"/>
    <w:rsid w:val="00895B60"/>
    <w:rsid w:val="0089621B"/>
    <w:rsid w:val="00896681"/>
    <w:rsid w:val="00897952"/>
    <w:rsid w:val="00897D55"/>
    <w:rsid w:val="00897EEA"/>
    <w:rsid w:val="00897F5B"/>
    <w:rsid w:val="008A093B"/>
    <w:rsid w:val="008A0971"/>
    <w:rsid w:val="008A0BBD"/>
    <w:rsid w:val="008A1890"/>
    <w:rsid w:val="008A1A53"/>
    <w:rsid w:val="008A21FD"/>
    <w:rsid w:val="008A2C8C"/>
    <w:rsid w:val="008A2F29"/>
    <w:rsid w:val="008A4F77"/>
    <w:rsid w:val="008A6461"/>
    <w:rsid w:val="008A671E"/>
    <w:rsid w:val="008B006C"/>
    <w:rsid w:val="008B09C8"/>
    <w:rsid w:val="008B2CA3"/>
    <w:rsid w:val="008B30E9"/>
    <w:rsid w:val="008B3104"/>
    <w:rsid w:val="008B3EE7"/>
    <w:rsid w:val="008B506F"/>
    <w:rsid w:val="008B6B47"/>
    <w:rsid w:val="008B6F14"/>
    <w:rsid w:val="008B71DB"/>
    <w:rsid w:val="008B7505"/>
    <w:rsid w:val="008C159C"/>
    <w:rsid w:val="008C24E3"/>
    <w:rsid w:val="008C2759"/>
    <w:rsid w:val="008C2CD7"/>
    <w:rsid w:val="008C2F2C"/>
    <w:rsid w:val="008C375B"/>
    <w:rsid w:val="008C3D27"/>
    <w:rsid w:val="008C4294"/>
    <w:rsid w:val="008C4E39"/>
    <w:rsid w:val="008C7CA2"/>
    <w:rsid w:val="008D0C08"/>
    <w:rsid w:val="008D1889"/>
    <w:rsid w:val="008D409A"/>
    <w:rsid w:val="008D4371"/>
    <w:rsid w:val="008D501E"/>
    <w:rsid w:val="008D68E5"/>
    <w:rsid w:val="008D764B"/>
    <w:rsid w:val="008D76B1"/>
    <w:rsid w:val="008E0199"/>
    <w:rsid w:val="008E124A"/>
    <w:rsid w:val="008E279B"/>
    <w:rsid w:val="008E3736"/>
    <w:rsid w:val="008E5DE7"/>
    <w:rsid w:val="008E6EDF"/>
    <w:rsid w:val="008E733E"/>
    <w:rsid w:val="008E7958"/>
    <w:rsid w:val="008F08AE"/>
    <w:rsid w:val="008F13FC"/>
    <w:rsid w:val="008F279B"/>
    <w:rsid w:val="008F293D"/>
    <w:rsid w:val="008F296C"/>
    <w:rsid w:val="008F3914"/>
    <w:rsid w:val="008F4A0C"/>
    <w:rsid w:val="008F5AFD"/>
    <w:rsid w:val="008F5FFC"/>
    <w:rsid w:val="008F6337"/>
    <w:rsid w:val="008F655E"/>
    <w:rsid w:val="008F6E6C"/>
    <w:rsid w:val="008F7A0D"/>
    <w:rsid w:val="008F7F17"/>
    <w:rsid w:val="00900408"/>
    <w:rsid w:val="00900A1F"/>
    <w:rsid w:val="009021C2"/>
    <w:rsid w:val="00902A08"/>
    <w:rsid w:val="00902A2C"/>
    <w:rsid w:val="00904B65"/>
    <w:rsid w:val="00904E43"/>
    <w:rsid w:val="00905459"/>
    <w:rsid w:val="0090794C"/>
    <w:rsid w:val="00907A29"/>
    <w:rsid w:val="00907A7E"/>
    <w:rsid w:val="00910236"/>
    <w:rsid w:val="009104E3"/>
    <w:rsid w:val="009104FA"/>
    <w:rsid w:val="0091146C"/>
    <w:rsid w:val="009116ED"/>
    <w:rsid w:val="009119EC"/>
    <w:rsid w:val="00912CEB"/>
    <w:rsid w:val="00913844"/>
    <w:rsid w:val="00914DAF"/>
    <w:rsid w:val="00915148"/>
    <w:rsid w:val="0091565E"/>
    <w:rsid w:val="00917A69"/>
    <w:rsid w:val="00917AC3"/>
    <w:rsid w:val="00917EE9"/>
    <w:rsid w:val="00920C1F"/>
    <w:rsid w:val="0092135B"/>
    <w:rsid w:val="00922035"/>
    <w:rsid w:val="009222FF"/>
    <w:rsid w:val="009223AE"/>
    <w:rsid w:val="00922AD8"/>
    <w:rsid w:val="0092618A"/>
    <w:rsid w:val="009261E5"/>
    <w:rsid w:val="009279BC"/>
    <w:rsid w:val="0093063C"/>
    <w:rsid w:val="00930B0F"/>
    <w:rsid w:val="00931311"/>
    <w:rsid w:val="009313CD"/>
    <w:rsid w:val="00931EBA"/>
    <w:rsid w:val="0093286E"/>
    <w:rsid w:val="00934706"/>
    <w:rsid w:val="009351A0"/>
    <w:rsid w:val="00935B3B"/>
    <w:rsid w:val="00937A52"/>
    <w:rsid w:val="00940014"/>
    <w:rsid w:val="0094059C"/>
    <w:rsid w:val="009412C3"/>
    <w:rsid w:val="009416EE"/>
    <w:rsid w:val="00941951"/>
    <w:rsid w:val="00942762"/>
    <w:rsid w:val="00945685"/>
    <w:rsid w:val="00945D95"/>
    <w:rsid w:val="00946F80"/>
    <w:rsid w:val="00947BDB"/>
    <w:rsid w:val="00950B06"/>
    <w:rsid w:val="009519D5"/>
    <w:rsid w:val="00954F5A"/>
    <w:rsid w:val="00955AEC"/>
    <w:rsid w:val="00955F5E"/>
    <w:rsid w:val="0095790A"/>
    <w:rsid w:val="0096087E"/>
    <w:rsid w:val="00961235"/>
    <w:rsid w:val="0096124B"/>
    <w:rsid w:val="009651E3"/>
    <w:rsid w:val="00970E6D"/>
    <w:rsid w:val="0097384B"/>
    <w:rsid w:val="009776A6"/>
    <w:rsid w:val="00980448"/>
    <w:rsid w:val="0098154D"/>
    <w:rsid w:val="00981D61"/>
    <w:rsid w:val="00983423"/>
    <w:rsid w:val="00984040"/>
    <w:rsid w:val="00984BB4"/>
    <w:rsid w:val="00984DBB"/>
    <w:rsid w:val="009850AF"/>
    <w:rsid w:val="00985129"/>
    <w:rsid w:val="00986C0A"/>
    <w:rsid w:val="0099149D"/>
    <w:rsid w:val="00992448"/>
    <w:rsid w:val="00992BE7"/>
    <w:rsid w:val="0099305E"/>
    <w:rsid w:val="0099395C"/>
    <w:rsid w:val="009949D4"/>
    <w:rsid w:val="00995695"/>
    <w:rsid w:val="0099647D"/>
    <w:rsid w:val="009967AE"/>
    <w:rsid w:val="0099712E"/>
    <w:rsid w:val="009A0738"/>
    <w:rsid w:val="009A2135"/>
    <w:rsid w:val="009A22BD"/>
    <w:rsid w:val="009A3957"/>
    <w:rsid w:val="009A3F93"/>
    <w:rsid w:val="009A4255"/>
    <w:rsid w:val="009A58E5"/>
    <w:rsid w:val="009A5C15"/>
    <w:rsid w:val="009A62BE"/>
    <w:rsid w:val="009A75E4"/>
    <w:rsid w:val="009B018C"/>
    <w:rsid w:val="009B21AB"/>
    <w:rsid w:val="009B2A26"/>
    <w:rsid w:val="009B396A"/>
    <w:rsid w:val="009B47CF"/>
    <w:rsid w:val="009B4D06"/>
    <w:rsid w:val="009B56E5"/>
    <w:rsid w:val="009B5E60"/>
    <w:rsid w:val="009C1A6C"/>
    <w:rsid w:val="009C4445"/>
    <w:rsid w:val="009C4647"/>
    <w:rsid w:val="009C520A"/>
    <w:rsid w:val="009C6164"/>
    <w:rsid w:val="009C729C"/>
    <w:rsid w:val="009D0B6E"/>
    <w:rsid w:val="009D1627"/>
    <w:rsid w:val="009D217A"/>
    <w:rsid w:val="009D298F"/>
    <w:rsid w:val="009D301A"/>
    <w:rsid w:val="009D3DDB"/>
    <w:rsid w:val="009D5B04"/>
    <w:rsid w:val="009D5D2D"/>
    <w:rsid w:val="009D6535"/>
    <w:rsid w:val="009D728E"/>
    <w:rsid w:val="009D7A82"/>
    <w:rsid w:val="009E06BF"/>
    <w:rsid w:val="009E23B0"/>
    <w:rsid w:val="009E2478"/>
    <w:rsid w:val="009E3C5F"/>
    <w:rsid w:val="009E4344"/>
    <w:rsid w:val="009E4633"/>
    <w:rsid w:val="009E516B"/>
    <w:rsid w:val="009E53B5"/>
    <w:rsid w:val="009E555B"/>
    <w:rsid w:val="009E6498"/>
    <w:rsid w:val="009F05D5"/>
    <w:rsid w:val="009F2241"/>
    <w:rsid w:val="009F2317"/>
    <w:rsid w:val="009F34FD"/>
    <w:rsid w:val="009F39DB"/>
    <w:rsid w:val="009F3B99"/>
    <w:rsid w:val="009F442B"/>
    <w:rsid w:val="009F5BFE"/>
    <w:rsid w:val="009F6230"/>
    <w:rsid w:val="009F724C"/>
    <w:rsid w:val="009F7BA9"/>
    <w:rsid w:val="00A00057"/>
    <w:rsid w:val="00A0049C"/>
    <w:rsid w:val="00A01423"/>
    <w:rsid w:val="00A01C02"/>
    <w:rsid w:val="00A01FD9"/>
    <w:rsid w:val="00A024F2"/>
    <w:rsid w:val="00A034F1"/>
    <w:rsid w:val="00A049AA"/>
    <w:rsid w:val="00A054F3"/>
    <w:rsid w:val="00A05807"/>
    <w:rsid w:val="00A0621C"/>
    <w:rsid w:val="00A073C6"/>
    <w:rsid w:val="00A07851"/>
    <w:rsid w:val="00A10D2C"/>
    <w:rsid w:val="00A112F2"/>
    <w:rsid w:val="00A11310"/>
    <w:rsid w:val="00A13AD6"/>
    <w:rsid w:val="00A15F55"/>
    <w:rsid w:val="00A16533"/>
    <w:rsid w:val="00A17425"/>
    <w:rsid w:val="00A17E60"/>
    <w:rsid w:val="00A211A4"/>
    <w:rsid w:val="00A214CA"/>
    <w:rsid w:val="00A219E5"/>
    <w:rsid w:val="00A22462"/>
    <w:rsid w:val="00A2330C"/>
    <w:rsid w:val="00A23315"/>
    <w:rsid w:val="00A24491"/>
    <w:rsid w:val="00A2453A"/>
    <w:rsid w:val="00A2464B"/>
    <w:rsid w:val="00A24AF4"/>
    <w:rsid w:val="00A25A02"/>
    <w:rsid w:val="00A26097"/>
    <w:rsid w:val="00A263F7"/>
    <w:rsid w:val="00A26E36"/>
    <w:rsid w:val="00A26FFB"/>
    <w:rsid w:val="00A27051"/>
    <w:rsid w:val="00A276D5"/>
    <w:rsid w:val="00A2776C"/>
    <w:rsid w:val="00A27F60"/>
    <w:rsid w:val="00A317FC"/>
    <w:rsid w:val="00A31FDE"/>
    <w:rsid w:val="00A32F35"/>
    <w:rsid w:val="00A33FF8"/>
    <w:rsid w:val="00A34227"/>
    <w:rsid w:val="00A358EE"/>
    <w:rsid w:val="00A35B2B"/>
    <w:rsid w:val="00A35F14"/>
    <w:rsid w:val="00A36301"/>
    <w:rsid w:val="00A36DCF"/>
    <w:rsid w:val="00A379BA"/>
    <w:rsid w:val="00A403A3"/>
    <w:rsid w:val="00A409A6"/>
    <w:rsid w:val="00A42F91"/>
    <w:rsid w:val="00A4405E"/>
    <w:rsid w:val="00A45FF1"/>
    <w:rsid w:val="00A4674C"/>
    <w:rsid w:val="00A5006B"/>
    <w:rsid w:val="00A507C2"/>
    <w:rsid w:val="00A513DA"/>
    <w:rsid w:val="00A52144"/>
    <w:rsid w:val="00A53127"/>
    <w:rsid w:val="00A54F1C"/>
    <w:rsid w:val="00A5552E"/>
    <w:rsid w:val="00A56019"/>
    <w:rsid w:val="00A5645F"/>
    <w:rsid w:val="00A564B5"/>
    <w:rsid w:val="00A56E77"/>
    <w:rsid w:val="00A57516"/>
    <w:rsid w:val="00A575F4"/>
    <w:rsid w:val="00A60201"/>
    <w:rsid w:val="00A61891"/>
    <w:rsid w:val="00A6226D"/>
    <w:rsid w:val="00A62B7D"/>
    <w:rsid w:val="00A63BF5"/>
    <w:rsid w:val="00A63C62"/>
    <w:rsid w:val="00A63DAE"/>
    <w:rsid w:val="00A64C2E"/>
    <w:rsid w:val="00A66225"/>
    <w:rsid w:val="00A67058"/>
    <w:rsid w:val="00A67462"/>
    <w:rsid w:val="00A675FC"/>
    <w:rsid w:val="00A6799B"/>
    <w:rsid w:val="00A717F3"/>
    <w:rsid w:val="00A738B9"/>
    <w:rsid w:val="00A743E7"/>
    <w:rsid w:val="00A74E4C"/>
    <w:rsid w:val="00A74ECA"/>
    <w:rsid w:val="00A751F2"/>
    <w:rsid w:val="00A7550D"/>
    <w:rsid w:val="00A765B6"/>
    <w:rsid w:val="00A772B0"/>
    <w:rsid w:val="00A772E9"/>
    <w:rsid w:val="00A77D8E"/>
    <w:rsid w:val="00A819BA"/>
    <w:rsid w:val="00A82014"/>
    <w:rsid w:val="00A824FD"/>
    <w:rsid w:val="00A82F49"/>
    <w:rsid w:val="00A858BD"/>
    <w:rsid w:val="00A85FB4"/>
    <w:rsid w:val="00A86205"/>
    <w:rsid w:val="00A900C9"/>
    <w:rsid w:val="00A90513"/>
    <w:rsid w:val="00A90E17"/>
    <w:rsid w:val="00A910FB"/>
    <w:rsid w:val="00A91288"/>
    <w:rsid w:val="00A91F45"/>
    <w:rsid w:val="00A92D5E"/>
    <w:rsid w:val="00A94C80"/>
    <w:rsid w:val="00A95F91"/>
    <w:rsid w:val="00A967FB"/>
    <w:rsid w:val="00A96F20"/>
    <w:rsid w:val="00A97710"/>
    <w:rsid w:val="00AA021E"/>
    <w:rsid w:val="00AA0F82"/>
    <w:rsid w:val="00AA19D7"/>
    <w:rsid w:val="00AA1AAD"/>
    <w:rsid w:val="00AA300C"/>
    <w:rsid w:val="00AA33DC"/>
    <w:rsid w:val="00AA3643"/>
    <w:rsid w:val="00AA4482"/>
    <w:rsid w:val="00AA4E74"/>
    <w:rsid w:val="00AA5316"/>
    <w:rsid w:val="00AA56B8"/>
    <w:rsid w:val="00AA6AA2"/>
    <w:rsid w:val="00AA6BAA"/>
    <w:rsid w:val="00AA6E4D"/>
    <w:rsid w:val="00AA758E"/>
    <w:rsid w:val="00AA7D4A"/>
    <w:rsid w:val="00AA7F4B"/>
    <w:rsid w:val="00AB0837"/>
    <w:rsid w:val="00AB2466"/>
    <w:rsid w:val="00AB24A8"/>
    <w:rsid w:val="00AB28E7"/>
    <w:rsid w:val="00AB33F3"/>
    <w:rsid w:val="00AB5652"/>
    <w:rsid w:val="00AB5D65"/>
    <w:rsid w:val="00AB6A22"/>
    <w:rsid w:val="00AB6E64"/>
    <w:rsid w:val="00AB7BFC"/>
    <w:rsid w:val="00AB7F1B"/>
    <w:rsid w:val="00AC04CC"/>
    <w:rsid w:val="00AC1C1A"/>
    <w:rsid w:val="00AC2D87"/>
    <w:rsid w:val="00AC3C21"/>
    <w:rsid w:val="00AC4BE1"/>
    <w:rsid w:val="00AC7877"/>
    <w:rsid w:val="00AD0033"/>
    <w:rsid w:val="00AD129E"/>
    <w:rsid w:val="00AD21D7"/>
    <w:rsid w:val="00AD22C2"/>
    <w:rsid w:val="00AD3E9E"/>
    <w:rsid w:val="00AD5402"/>
    <w:rsid w:val="00AD6126"/>
    <w:rsid w:val="00AD655B"/>
    <w:rsid w:val="00AD6E59"/>
    <w:rsid w:val="00AE29DA"/>
    <w:rsid w:val="00AE3C91"/>
    <w:rsid w:val="00AE3F3A"/>
    <w:rsid w:val="00AE4542"/>
    <w:rsid w:val="00AE594B"/>
    <w:rsid w:val="00AE6528"/>
    <w:rsid w:val="00AE7C58"/>
    <w:rsid w:val="00AE7CB5"/>
    <w:rsid w:val="00AE7FBB"/>
    <w:rsid w:val="00AF047A"/>
    <w:rsid w:val="00AF05CA"/>
    <w:rsid w:val="00AF10A1"/>
    <w:rsid w:val="00AF1258"/>
    <w:rsid w:val="00AF27FC"/>
    <w:rsid w:val="00AF2886"/>
    <w:rsid w:val="00AF2C82"/>
    <w:rsid w:val="00AF33C3"/>
    <w:rsid w:val="00AF3E65"/>
    <w:rsid w:val="00AF5548"/>
    <w:rsid w:val="00AF5ED3"/>
    <w:rsid w:val="00AF6454"/>
    <w:rsid w:val="00AF6B8C"/>
    <w:rsid w:val="00AF7E15"/>
    <w:rsid w:val="00B01270"/>
    <w:rsid w:val="00B01E52"/>
    <w:rsid w:val="00B02546"/>
    <w:rsid w:val="00B02578"/>
    <w:rsid w:val="00B033DD"/>
    <w:rsid w:val="00B05FE1"/>
    <w:rsid w:val="00B06860"/>
    <w:rsid w:val="00B06F0F"/>
    <w:rsid w:val="00B072D3"/>
    <w:rsid w:val="00B10DA5"/>
    <w:rsid w:val="00B112F9"/>
    <w:rsid w:val="00B11CAB"/>
    <w:rsid w:val="00B12F60"/>
    <w:rsid w:val="00B16E25"/>
    <w:rsid w:val="00B16FAC"/>
    <w:rsid w:val="00B203E3"/>
    <w:rsid w:val="00B215C3"/>
    <w:rsid w:val="00B24E1A"/>
    <w:rsid w:val="00B25010"/>
    <w:rsid w:val="00B25502"/>
    <w:rsid w:val="00B25C32"/>
    <w:rsid w:val="00B26169"/>
    <w:rsid w:val="00B26584"/>
    <w:rsid w:val="00B26693"/>
    <w:rsid w:val="00B27870"/>
    <w:rsid w:val="00B31102"/>
    <w:rsid w:val="00B3133E"/>
    <w:rsid w:val="00B31734"/>
    <w:rsid w:val="00B31893"/>
    <w:rsid w:val="00B31B81"/>
    <w:rsid w:val="00B336A5"/>
    <w:rsid w:val="00B33740"/>
    <w:rsid w:val="00B33D67"/>
    <w:rsid w:val="00B352D5"/>
    <w:rsid w:val="00B354A9"/>
    <w:rsid w:val="00B35CDA"/>
    <w:rsid w:val="00B361E9"/>
    <w:rsid w:val="00B36ECC"/>
    <w:rsid w:val="00B402EF"/>
    <w:rsid w:val="00B4036B"/>
    <w:rsid w:val="00B416EF"/>
    <w:rsid w:val="00B4246D"/>
    <w:rsid w:val="00B43692"/>
    <w:rsid w:val="00B43737"/>
    <w:rsid w:val="00B43E99"/>
    <w:rsid w:val="00B44184"/>
    <w:rsid w:val="00B461B3"/>
    <w:rsid w:val="00B46AC0"/>
    <w:rsid w:val="00B478ED"/>
    <w:rsid w:val="00B4792A"/>
    <w:rsid w:val="00B47A1E"/>
    <w:rsid w:val="00B50F57"/>
    <w:rsid w:val="00B51CA9"/>
    <w:rsid w:val="00B5384F"/>
    <w:rsid w:val="00B53E36"/>
    <w:rsid w:val="00B550FC"/>
    <w:rsid w:val="00B55FCF"/>
    <w:rsid w:val="00B56F44"/>
    <w:rsid w:val="00B575A6"/>
    <w:rsid w:val="00B609DE"/>
    <w:rsid w:val="00B610BA"/>
    <w:rsid w:val="00B61D06"/>
    <w:rsid w:val="00B62125"/>
    <w:rsid w:val="00B6212B"/>
    <w:rsid w:val="00B62230"/>
    <w:rsid w:val="00B648A5"/>
    <w:rsid w:val="00B655CE"/>
    <w:rsid w:val="00B67C8A"/>
    <w:rsid w:val="00B71205"/>
    <w:rsid w:val="00B7518D"/>
    <w:rsid w:val="00B7552C"/>
    <w:rsid w:val="00B76599"/>
    <w:rsid w:val="00B80D16"/>
    <w:rsid w:val="00B810A8"/>
    <w:rsid w:val="00B831A1"/>
    <w:rsid w:val="00B8359A"/>
    <w:rsid w:val="00B83BAC"/>
    <w:rsid w:val="00B84192"/>
    <w:rsid w:val="00B85871"/>
    <w:rsid w:val="00B86E8D"/>
    <w:rsid w:val="00B8774F"/>
    <w:rsid w:val="00B91771"/>
    <w:rsid w:val="00B923B5"/>
    <w:rsid w:val="00B932F0"/>
    <w:rsid w:val="00B93310"/>
    <w:rsid w:val="00B9368C"/>
    <w:rsid w:val="00B93DB8"/>
    <w:rsid w:val="00B97001"/>
    <w:rsid w:val="00B97A75"/>
    <w:rsid w:val="00BA035A"/>
    <w:rsid w:val="00BA0707"/>
    <w:rsid w:val="00BA2CE1"/>
    <w:rsid w:val="00BA3112"/>
    <w:rsid w:val="00BA43D8"/>
    <w:rsid w:val="00BA52AE"/>
    <w:rsid w:val="00BA5BD2"/>
    <w:rsid w:val="00BA5E35"/>
    <w:rsid w:val="00BA72F5"/>
    <w:rsid w:val="00BA75B0"/>
    <w:rsid w:val="00BB0FEE"/>
    <w:rsid w:val="00BB1E92"/>
    <w:rsid w:val="00BB247C"/>
    <w:rsid w:val="00BB270E"/>
    <w:rsid w:val="00BB27EE"/>
    <w:rsid w:val="00BB2D8B"/>
    <w:rsid w:val="00BB3B21"/>
    <w:rsid w:val="00BB3B6E"/>
    <w:rsid w:val="00BB448B"/>
    <w:rsid w:val="00BB7191"/>
    <w:rsid w:val="00BC03D0"/>
    <w:rsid w:val="00BC04E3"/>
    <w:rsid w:val="00BC0A2B"/>
    <w:rsid w:val="00BC0D41"/>
    <w:rsid w:val="00BC1306"/>
    <w:rsid w:val="00BC1A1A"/>
    <w:rsid w:val="00BC1F18"/>
    <w:rsid w:val="00BC248E"/>
    <w:rsid w:val="00BC2A55"/>
    <w:rsid w:val="00BC3897"/>
    <w:rsid w:val="00BC3B37"/>
    <w:rsid w:val="00BC4B3D"/>
    <w:rsid w:val="00BC5350"/>
    <w:rsid w:val="00BC53C2"/>
    <w:rsid w:val="00BC5E2D"/>
    <w:rsid w:val="00BC63E7"/>
    <w:rsid w:val="00BC6554"/>
    <w:rsid w:val="00BD04A8"/>
    <w:rsid w:val="00BD0B81"/>
    <w:rsid w:val="00BD17D2"/>
    <w:rsid w:val="00BD2E58"/>
    <w:rsid w:val="00BD43A8"/>
    <w:rsid w:val="00BD49BB"/>
    <w:rsid w:val="00BD49D3"/>
    <w:rsid w:val="00BD5942"/>
    <w:rsid w:val="00BE2D23"/>
    <w:rsid w:val="00BE2FFD"/>
    <w:rsid w:val="00BE3DDE"/>
    <w:rsid w:val="00BE40D6"/>
    <w:rsid w:val="00BE5766"/>
    <w:rsid w:val="00BE5C35"/>
    <w:rsid w:val="00BE5C51"/>
    <w:rsid w:val="00BE7EBE"/>
    <w:rsid w:val="00BF0115"/>
    <w:rsid w:val="00BF091C"/>
    <w:rsid w:val="00BF2AD1"/>
    <w:rsid w:val="00BF5873"/>
    <w:rsid w:val="00BF5BF9"/>
    <w:rsid w:val="00BF6022"/>
    <w:rsid w:val="00BF699E"/>
    <w:rsid w:val="00BF6B8B"/>
    <w:rsid w:val="00BF6BAB"/>
    <w:rsid w:val="00BF7374"/>
    <w:rsid w:val="00BF757C"/>
    <w:rsid w:val="00BF7CDD"/>
    <w:rsid w:val="00C007A5"/>
    <w:rsid w:val="00C01C86"/>
    <w:rsid w:val="00C026B4"/>
    <w:rsid w:val="00C02B33"/>
    <w:rsid w:val="00C03392"/>
    <w:rsid w:val="00C0407B"/>
    <w:rsid w:val="00C046A7"/>
    <w:rsid w:val="00C049CB"/>
    <w:rsid w:val="00C113AE"/>
    <w:rsid w:val="00C1224F"/>
    <w:rsid w:val="00C13DC0"/>
    <w:rsid w:val="00C14B28"/>
    <w:rsid w:val="00C1600C"/>
    <w:rsid w:val="00C206FB"/>
    <w:rsid w:val="00C21EEA"/>
    <w:rsid w:val="00C237D5"/>
    <w:rsid w:val="00C23BB2"/>
    <w:rsid w:val="00C23D23"/>
    <w:rsid w:val="00C25E35"/>
    <w:rsid w:val="00C266EE"/>
    <w:rsid w:val="00C26900"/>
    <w:rsid w:val="00C27A3B"/>
    <w:rsid w:val="00C30CA7"/>
    <w:rsid w:val="00C31E5D"/>
    <w:rsid w:val="00C328B9"/>
    <w:rsid w:val="00C3304B"/>
    <w:rsid w:val="00C3394E"/>
    <w:rsid w:val="00C34316"/>
    <w:rsid w:val="00C361BA"/>
    <w:rsid w:val="00C37742"/>
    <w:rsid w:val="00C40585"/>
    <w:rsid w:val="00C40A07"/>
    <w:rsid w:val="00C418F9"/>
    <w:rsid w:val="00C420C8"/>
    <w:rsid w:val="00C42781"/>
    <w:rsid w:val="00C42B87"/>
    <w:rsid w:val="00C4359B"/>
    <w:rsid w:val="00C4403A"/>
    <w:rsid w:val="00C449B2"/>
    <w:rsid w:val="00C450F3"/>
    <w:rsid w:val="00C467D9"/>
    <w:rsid w:val="00C46B54"/>
    <w:rsid w:val="00C5077B"/>
    <w:rsid w:val="00C50BCD"/>
    <w:rsid w:val="00C51B43"/>
    <w:rsid w:val="00C5308B"/>
    <w:rsid w:val="00C56496"/>
    <w:rsid w:val="00C56F03"/>
    <w:rsid w:val="00C56F5C"/>
    <w:rsid w:val="00C57052"/>
    <w:rsid w:val="00C57391"/>
    <w:rsid w:val="00C575CC"/>
    <w:rsid w:val="00C60666"/>
    <w:rsid w:val="00C615CA"/>
    <w:rsid w:val="00C62616"/>
    <w:rsid w:val="00C62BA4"/>
    <w:rsid w:val="00C63949"/>
    <w:rsid w:val="00C63F5C"/>
    <w:rsid w:val="00C6409C"/>
    <w:rsid w:val="00C64692"/>
    <w:rsid w:val="00C64EDE"/>
    <w:rsid w:val="00C65248"/>
    <w:rsid w:val="00C6657E"/>
    <w:rsid w:val="00C66DB1"/>
    <w:rsid w:val="00C673CF"/>
    <w:rsid w:val="00C71D13"/>
    <w:rsid w:val="00C72694"/>
    <w:rsid w:val="00C733E7"/>
    <w:rsid w:val="00C7663B"/>
    <w:rsid w:val="00C8042B"/>
    <w:rsid w:val="00C8060D"/>
    <w:rsid w:val="00C8224D"/>
    <w:rsid w:val="00C830FA"/>
    <w:rsid w:val="00C839E0"/>
    <w:rsid w:val="00C84A0C"/>
    <w:rsid w:val="00C84E6F"/>
    <w:rsid w:val="00C850A1"/>
    <w:rsid w:val="00C8556A"/>
    <w:rsid w:val="00C91D78"/>
    <w:rsid w:val="00C93661"/>
    <w:rsid w:val="00C9393B"/>
    <w:rsid w:val="00C93C7F"/>
    <w:rsid w:val="00C93FEB"/>
    <w:rsid w:val="00C955D4"/>
    <w:rsid w:val="00C95F45"/>
    <w:rsid w:val="00CA1008"/>
    <w:rsid w:val="00CA135E"/>
    <w:rsid w:val="00CA17F9"/>
    <w:rsid w:val="00CA2F4F"/>
    <w:rsid w:val="00CA3354"/>
    <w:rsid w:val="00CA3951"/>
    <w:rsid w:val="00CA4584"/>
    <w:rsid w:val="00CA4860"/>
    <w:rsid w:val="00CA5772"/>
    <w:rsid w:val="00CA73EB"/>
    <w:rsid w:val="00CB0CA0"/>
    <w:rsid w:val="00CB1212"/>
    <w:rsid w:val="00CB1C91"/>
    <w:rsid w:val="00CB20CC"/>
    <w:rsid w:val="00CB2C78"/>
    <w:rsid w:val="00CB36C3"/>
    <w:rsid w:val="00CB38A6"/>
    <w:rsid w:val="00CB41B2"/>
    <w:rsid w:val="00CB60F7"/>
    <w:rsid w:val="00CB6A3F"/>
    <w:rsid w:val="00CB6C46"/>
    <w:rsid w:val="00CC0955"/>
    <w:rsid w:val="00CC2BD2"/>
    <w:rsid w:val="00CC4CBB"/>
    <w:rsid w:val="00CC54EC"/>
    <w:rsid w:val="00CC604F"/>
    <w:rsid w:val="00CC62D3"/>
    <w:rsid w:val="00CC63E8"/>
    <w:rsid w:val="00CC71D1"/>
    <w:rsid w:val="00CD0FA9"/>
    <w:rsid w:val="00CD11B5"/>
    <w:rsid w:val="00CD2C57"/>
    <w:rsid w:val="00CD41D9"/>
    <w:rsid w:val="00CD53C8"/>
    <w:rsid w:val="00CE0DA5"/>
    <w:rsid w:val="00CE121C"/>
    <w:rsid w:val="00CE172B"/>
    <w:rsid w:val="00CE1B10"/>
    <w:rsid w:val="00CE21B9"/>
    <w:rsid w:val="00CE2CCB"/>
    <w:rsid w:val="00CE3D0A"/>
    <w:rsid w:val="00CE4B21"/>
    <w:rsid w:val="00CE58C5"/>
    <w:rsid w:val="00CE6306"/>
    <w:rsid w:val="00CE6921"/>
    <w:rsid w:val="00CE6B6A"/>
    <w:rsid w:val="00CE70E9"/>
    <w:rsid w:val="00CE7155"/>
    <w:rsid w:val="00CF10C9"/>
    <w:rsid w:val="00CF1A64"/>
    <w:rsid w:val="00CF24EC"/>
    <w:rsid w:val="00CF3F2F"/>
    <w:rsid w:val="00CF542F"/>
    <w:rsid w:val="00CF54A3"/>
    <w:rsid w:val="00D005BD"/>
    <w:rsid w:val="00D00C64"/>
    <w:rsid w:val="00D01348"/>
    <w:rsid w:val="00D026B8"/>
    <w:rsid w:val="00D03CDB"/>
    <w:rsid w:val="00D04EAF"/>
    <w:rsid w:val="00D0526E"/>
    <w:rsid w:val="00D05C1D"/>
    <w:rsid w:val="00D05C97"/>
    <w:rsid w:val="00D06007"/>
    <w:rsid w:val="00D076A1"/>
    <w:rsid w:val="00D07730"/>
    <w:rsid w:val="00D079BE"/>
    <w:rsid w:val="00D11B7C"/>
    <w:rsid w:val="00D11C4D"/>
    <w:rsid w:val="00D12940"/>
    <w:rsid w:val="00D14B80"/>
    <w:rsid w:val="00D14CC2"/>
    <w:rsid w:val="00D158DD"/>
    <w:rsid w:val="00D20B1E"/>
    <w:rsid w:val="00D23779"/>
    <w:rsid w:val="00D238A5"/>
    <w:rsid w:val="00D23998"/>
    <w:rsid w:val="00D23B67"/>
    <w:rsid w:val="00D23F54"/>
    <w:rsid w:val="00D24876"/>
    <w:rsid w:val="00D25745"/>
    <w:rsid w:val="00D25969"/>
    <w:rsid w:val="00D31323"/>
    <w:rsid w:val="00D33594"/>
    <w:rsid w:val="00D335D6"/>
    <w:rsid w:val="00D338E6"/>
    <w:rsid w:val="00D33B0E"/>
    <w:rsid w:val="00D33C03"/>
    <w:rsid w:val="00D33D3D"/>
    <w:rsid w:val="00D34962"/>
    <w:rsid w:val="00D355DB"/>
    <w:rsid w:val="00D356F4"/>
    <w:rsid w:val="00D36FC3"/>
    <w:rsid w:val="00D42EBA"/>
    <w:rsid w:val="00D42F0D"/>
    <w:rsid w:val="00D4450E"/>
    <w:rsid w:val="00D45450"/>
    <w:rsid w:val="00D4646C"/>
    <w:rsid w:val="00D46F15"/>
    <w:rsid w:val="00D50405"/>
    <w:rsid w:val="00D5067A"/>
    <w:rsid w:val="00D5227F"/>
    <w:rsid w:val="00D524B5"/>
    <w:rsid w:val="00D52584"/>
    <w:rsid w:val="00D52B7E"/>
    <w:rsid w:val="00D531BC"/>
    <w:rsid w:val="00D53494"/>
    <w:rsid w:val="00D535E1"/>
    <w:rsid w:val="00D53F30"/>
    <w:rsid w:val="00D610EC"/>
    <w:rsid w:val="00D61A22"/>
    <w:rsid w:val="00D61CAB"/>
    <w:rsid w:val="00D62861"/>
    <w:rsid w:val="00D635E5"/>
    <w:rsid w:val="00D63825"/>
    <w:rsid w:val="00D64091"/>
    <w:rsid w:val="00D64373"/>
    <w:rsid w:val="00D658A2"/>
    <w:rsid w:val="00D66AAA"/>
    <w:rsid w:val="00D67005"/>
    <w:rsid w:val="00D672C6"/>
    <w:rsid w:val="00D67B8E"/>
    <w:rsid w:val="00D70886"/>
    <w:rsid w:val="00D70EA7"/>
    <w:rsid w:val="00D71E4C"/>
    <w:rsid w:val="00D71F12"/>
    <w:rsid w:val="00D724D6"/>
    <w:rsid w:val="00D760D8"/>
    <w:rsid w:val="00D80AB3"/>
    <w:rsid w:val="00D833D7"/>
    <w:rsid w:val="00D8462C"/>
    <w:rsid w:val="00D85016"/>
    <w:rsid w:val="00D86B3B"/>
    <w:rsid w:val="00D87DC7"/>
    <w:rsid w:val="00D90F78"/>
    <w:rsid w:val="00D938CE"/>
    <w:rsid w:val="00D946A6"/>
    <w:rsid w:val="00D95A24"/>
    <w:rsid w:val="00D95C4B"/>
    <w:rsid w:val="00D96554"/>
    <w:rsid w:val="00D96F3A"/>
    <w:rsid w:val="00D9741E"/>
    <w:rsid w:val="00D9764F"/>
    <w:rsid w:val="00D97FE2"/>
    <w:rsid w:val="00DA0701"/>
    <w:rsid w:val="00DA0C9B"/>
    <w:rsid w:val="00DA1B38"/>
    <w:rsid w:val="00DA1CDE"/>
    <w:rsid w:val="00DA2953"/>
    <w:rsid w:val="00DA2A3E"/>
    <w:rsid w:val="00DA40B7"/>
    <w:rsid w:val="00DA66EC"/>
    <w:rsid w:val="00DA6B40"/>
    <w:rsid w:val="00DB0787"/>
    <w:rsid w:val="00DB0A2A"/>
    <w:rsid w:val="00DB1DC0"/>
    <w:rsid w:val="00DB462F"/>
    <w:rsid w:val="00DB4720"/>
    <w:rsid w:val="00DB6741"/>
    <w:rsid w:val="00DB6923"/>
    <w:rsid w:val="00DC056F"/>
    <w:rsid w:val="00DC0F74"/>
    <w:rsid w:val="00DC1C0E"/>
    <w:rsid w:val="00DC3A33"/>
    <w:rsid w:val="00DC419C"/>
    <w:rsid w:val="00DC79BB"/>
    <w:rsid w:val="00DC7A1E"/>
    <w:rsid w:val="00DD20C1"/>
    <w:rsid w:val="00DD259F"/>
    <w:rsid w:val="00DD39AB"/>
    <w:rsid w:val="00DD3B02"/>
    <w:rsid w:val="00DD3C4B"/>
    <w:rsid w:val="00DD70D2"/>
    <w:rsid w:val="00DD76F5"/>
    <w:rsid w:val="00DE0528"/>
    <w:rsid w:val="00DE0A3F"/>
    <w:rsid w:val="00DE1136"/>
    <w:rsid w:val="00DE1703"/>
    <w:rsid w:val="00DE2A45"/>
    <w:rsid w:val="00DE4DF6"/>
    <w:rsid w:val="00DE5051"/>
    <w:rsid w:val="00DE58E5"/>
    <w:rsid w:val="00DE5988"/>
    <w:rsid w:val="00DE6686"/>
    <w:rsid w:val="00DE6FE7"/>
    <w:rsid w:val="00DE70B2"/>
    <w:rsid w:val="00DF09E3"/>
    <w:rsid w:val="00DF0A0F"/>
    <w:rsid w:val="00DF11F1"/>
    <w:rsid w:val="00DF13CC"/>
    <w:rsid w:val="00DF52BE"/>
    <w:rsid w:val="00DF535E"/>
    <w:rsid w:val="00DF5E1B"/>
    <w:rsid w:val="00DF6012"/>
    <w:rsid w:val="00DF70FB"/>
    <w:rsid w:val="00DF71D7"/>
    <w:rsid w:val="00E014C2"/>
    <w:rsid w:val="00E02A6D"/>
    <w:rsid w:val="00E036EC"/>
    <w:rsid w:val="00E04E09"/>
    <w:rsid w:val="00E06C00"/>
    <w:rsid w:val="00E07718"/>
    <w:rsid w:val="00E07D59"/>
    <w:rsid w:val="00E1059C"/>
    <w:rsid w:val="00E10772"/>
    <w:rsid w:val="00E13349"/>
    <w:rsid w:val="00E14345"/>
    <w:rsid w:val="00E15394"/>
    <w:rsid w:val="00E17E48"/>
    <w:rsid w:val="00E202DA"/>
    <w:rsid w:val="00E20585"/>
    <w:rsid w:val="00E206D5"/>
    <w:rsid w:val="00E20BF2"/>
    <w:rsid w:val="00E20F35"/>
    <w:rsid w:val="00E225CC"/>
    <w:rsid w:val="00E22898"/>
    <w:rsid w:val="00E23B77"/>
    <w:rsid w:val="00E24288"/>
    <w:rsid w:val="00E25424"/>
    <w:rsid w:val="00E259A3"/>
    <w:rsid w:val="00E27688"/>
    <w:rsid w:val="00E27F8D"/>
    <w:rsid w:val="00E3096E"/>
    <w:rsid w:val="00E3100B"/>
    <w:rsid w:val="00E31602"/>
    <w:rsid w:val="00E31EB5"/>
    <w:rsid w:val="00E32675"/>
    <w:rsid w:val="00E3435A"/>
    <w:rsid w:val="00E34704"/>
    <w:rsid w:val="00E34D58"/>
    <w:rsid w:val="00E3556F"/>
    <w:rsid w:val="00E36758"/>
    <w:rsid w:val="00E371FB"/>
    <w:rsid w:val="00E373CB"/>
    <w:rsid w:val="00E418A3"/>
    <w:rsid w:val="00E41A57"/>
    <w:rsid w:val="00E41AD7"/>
    <w:rsid w:val="00E43E87"/>
    <w:rsid w:val="00E44156"/>
    <w:rsid w:val="00E4796F"/>
    <w:rsid w:val="00E50219"/>
    <w:rsid w:val="00E51B36"/>
    <w:rsid w:val="00E52C0D"/>
    <w:rsid w:val="00E53101"/>
    <w:rsid w:val="00E5327B"/>
    <w:rsid w:val="00E53553"/>
    <w:rsid w:val="00E563FB"/>
    <w:rsid w:val="00E60663"/>
    <w:rsid w:val="00E62A70"/>
    <w:rsid w:val="00E641A8"/>
    <w:rsid w:val="00E671BC"/>
    <w:rsid w:val="00E6731D"/>
    <w:rsid w:val="00E700A6"/>
    <w:rsid w:val="00E70F10"/>
    <w:rsid w:val="00E74757"/>
    <w:rsid w:val="00E7507A"/>
    <w:rsid w:val="00E75713"/>
    <w:rsid w:val="00E80E05"/>
    <w:rsid w:val="00E810AA"/>
    <w:rsid w:val="00E81568"/>
    <w:rsid w:val="00E82EEE"/>
    <w:rsid w:val="00E8431D"/>
    <w:rsid w:val="00E84BC1"/>
    <w:rsid w:val="00E84C00"/>
    <w:rsid w:val="00E84E1C"/>
    <w:rsid w:val="00E85567"/>
    <w:rsid w:val="00E8637C"/>
    <w:rsid w:val="00E865F9"/>
    <w:rsid w:val="00E86C69"/>
    <w:rsid w:val="00E941EF"/>
    <w:rsid w:val="00E9523B"/>
    <w:rsid w:val="00E95C44"/>
    <w:rsid w:val="00EA1131"/>
    <w:rsid w:val="00EA1C3A"/>
    <w:rsid w:val="00EA1FE1"/>
    <w:rsid w:val="00EA25A5"/>
    <w:rsid w:val="00EA31A6"/>
    <w:rsid w:val="00EA3ACA"/>
    <w:rsid w:val="00EA4133"/>
    <w:rsid w:val="00EA48F1"/>
    <w:rsid w:val="00EA4BAA"/>
    <w:rsid w:val="00EB1385"/>
    <w:rsid w:val="00EB1C1B"/>
    <w:rsid w:val="00EB3C10"/>
    <w:rsid w:val="00EB50CC"/>
    <w:rsid w:val="00EB5E40"/>
    <w:rsid w:val="00EB617A"/>
    <w:rsid w:val="00EB6F3D"/>
    <w:rsid w:val="00EB7A4B"/>
    <w:rsid w:val="00EC00EF"/>
    <w:rsid w:val="00EC0CD8"/>
    <w:rsid w:val="00EC10CB"/>
    <w:rsid w:val="00EC27AD"/>
    <w:rsid w:val="00EC2D80"/>
    <w:rsid w:val="00EC35F3"/>
    <w:rsid w:val="00EC4A0C"/>
    <w:rsid w:val="00EC62B1"/>
    <w:rsid w:val="00EC630F"/>
    <w:rsid w:val="00EC7EEA"/>
    <w:rsid w:val="00ED0298"/>
    <w:rsid w:val="00ED05BD"/>
    <w:rsid w:val="00ED0A18"/>
    <w:rsid w:val="00ED0FD8"/>
    <w:rsid w:val="00ED1E6D"/>
    <w:rsid w:val="00ED306B"/>
    <w:rsid w:val="00ED34F9"/>
    <w:rsid w:val="00ED3BE1"/>
    <w:rsid w:val="00ED3DAD"/>
    <w:rsid w:val="00ED4BF6"/>
    <w:rsid w:val="00ED4EC3"/>
    <w:rsid w:val="00ED60A1"/>
    <w:rsid w:val="00ED6F4B"/>
    <w:rsid w:val="00EE14F2"/>
    <w:rsid w:val="00EE1E87"/>
    <w:rsid w:val="00EE353F"/>
    <w:rsid w:val="00EE3C15"/>
    <w:rsid w:val="00EE452E"/>
    <w:rsid w:val="00EE4AD6"/>
    <w:rsid w:val="00EE4C8D"/>
    <w:rsid w:val="00EE5AB1"/>
    <w:rsid w:val="00EE69BE"/>
    <w:rsid w:val="00EE69FE"/>
    <w:rsid w:val="00EF1032"/>
    <w:rsid w:val="00EF37A1"/>
    <w:rsid w:val="00EF4376"/>
    <w:rsid w:val="00EF57F7"/>
    <w:rsid w:val="00EF6ABA"/>
    <w:rsid w:val="00EF787C"/>
    <w:rsid w:val="00F00D8E"/>
    <w:rsid w:val="00F01B2A"/>
    <w:rsid w:val="00F03C7D"/>
    <w:rsid w:val="00F03DC4"/>
    <w:rsid w:val="00F0654D"/>
    <w:rsid w:val="00F077AE"/>
    <w:rsid w:val="00F10E9F"/>
    <w:rsid w:val="00F132F9"/>
    <w:rsid w:val="00F13A12"/>
    <w:rsid w:val="00F14687"/>
    <w:rsid w:val="00F15509"/>
    <w:rsid w:val="00F16A33"/>
    <w:rsid w:val="00F172FB"/>
    <w:rsid w:val="00F20138"/>
    <w:rsid w:val="00F20280"/>
    <w:rsid w:val="00F20ABF"/>
    <w:rsid w:val="00F21D4F"/>
    <w:rsid w:val="00F22686"/>
    <w:rsid w:val="00F235B6"/>
    <w:rsid w:val="00F2396D"/>
    <w:rsid w:val="00F249AC"/>
    <w:rsid w:val="00F24AC5"/>
    <w:rsid w:val="00F260F5"/>
    <w:rsid w:val="00F26798"/>
    <w:rsid w:val="00F2788B"/>
    <w:rsid w:val="00F305EC"/>
    <w:rsid w:val="00F32429"/>
    <w:rsid w:val="00F331AB"/>
    <w:rsid w:val="00F33259"/>
    <w:rsid w:val="00F35A94"/>
    <w:rsid w:val="00F37CE0"/>
    <w:rsid w:val="00F37D35"/>
    <w:rsid w:val="00F37D3B"/>
    <w:rsid w:val="00F429CB"/>
    <w:rsid w:val="00F42DB8"/>
    <w:rsid w:val="00F4350A"/>
    <w:rsid w:val="00F43890"/>
    <w:rsid w:val="00F44E90"/>
    <w:rsid w:val="00F45B1C"/>
    <w:rsid w:val="00F472D6"/>
    <w:rsid w:val="00F47BBD"/>
    <w:rsid w:val="00F47C83"/>
    <w:rsid w:val="00F50657"/>
    <w:rsid w:val="00F51DB8"/>
    <w:rsid w:val="00F52364"/>
    <w:rsid w:val="00F53110"/>
    <w:rsid w:val="00F53D3B"/>
    <w:rsid w:val="00F53E08"/>
    <w:rsid w:val="00F545FC"/>
    <w:rsid w:val="00F56435"/>
    <w:rsid w:val="00F572CD"/>
    <w:rsid w:val="00F574A5"/>
    <w:rsid w:val="00F617F9"/>
    <w:rsid w:val="00F626C3"/>
    <w:rsid w:val="00F62B76"/>
    <w:rsid w:val="00F62D1B"/>
    <w:rsid w:val="00F63092"/>
    <w:rsid w:val="00F63141"/>
    <w:rsid w:val="00F636A6"/>
    <w:rsid w:val="00F651BB"/>
    <w:rsid w:val="00F653FE"/>
    <w:rsid w:val="00F65A6B"/>
    <w:rsid w:val="00F7060A"/>
    <w:rsid w:val="00F7242D"/>
    <w:rsid w:val="00F7279E"/>
    <w:rsid w:val="00F7286A"/>
    <w:rsid w:val="00F733BF"/>
    <w:rsid w:val="00F7720C"/>
    <w:rsid w:val="00F77F05"/>
    <w:rsid w:val="00F82BC9"/>
    <w:rsid w:val="00F82D0E"/>
    <w:rsid w:val="00F83D4A"/>
    <w:rsid w:val="00F83F3F"/>
    <w:rsid w:val="00F847EA"/>
    <w:rsid w:val="00F850DF"/>
    <w:rsid w:val="00F85E3C"/>
    <w:rsid w:val="00F863B6"/>
    <w:rsid w:val="00F8663B"/>
    <w:rsid w:val="00F86B2B"/>
    <w:rsid w:val="00F86E43"/>
    <w:rsid w:val="00F86EE5"/>
    <w:rsid w:val="00F87F08"/>
    <w:rsid w:val="00F91A9C"/>
    <w:rsid w:val="00F9236E"/>
    <w:rsid w:val="00F927F0"/>
    <w:rsid w:val="00F92CBF"/>
    <w:rsid w:val="00F94F2B"/>
    <w:rsid w:val="00F96697"/>
    <w:rsid w:val="00F96A12"/>
    <w:rsid w:val="00F96AAC"/>
    <w:rsid w:val="00F97E56"/>
    <w:rsid w:val="00F97F48"/>
    <w:rsid w:val="00FA01C0"/>
    <w:rsid w:val="00FA07AA"/>
    <w:rsid w:val="00FA1526"/>
    <w:rsid w:val="00FA22B3"/>
    <w:rsid w:val="00FA3DC2"/>
    <w:rsid w:val="00FA5150"/>
    <w:rsid w:val="00FA5445"/>
    <w:rsid w:val="00FA6F95"/>
    <w:rsid w:val="00FA7D04"/>
    <w:rsid w:val="00FB0901"/>
    <w:rsid w:val="00FB0A17"/>
    <w:rsid w:val="00FB15F3"/>
    <w:rsid w:val="00FB2734"/>
    <w:rsid w:val="00FB311B"/>
    <w:rsid w:val="00FB40B6"/>
    <w:rsid w:val="00FB4E7C"/>
    <w:rsid w:val="00FB5500"/>
    <w:rsid w:val="00FB65B3"/>
    <w:rsid w:val="00FB66A3"/>
    <w:rsid w:val="00FB6A8F"/>
    <w:rsid w:val="00FB6F34"/>
    <w:rsid w:val="00FC1202"/>
    <w:rsid w:val="00FC1424"/>
    <w:rsid w:val="00FC2087"/>
    <w:rsid w:val="00FC22B2"/>
    <w:rsid w:val="00FC29EE"/>
    <w:rsid w:val="00FC2F55"/>
    <w:rsid w:val="00FC3055"/>
    <w:rsid w:val="00FC4570"/>
    <w:rsid w:val="00FC6671"/>
    <w:rsid w:val="00FC712B"/>
    <w:rsid w:val="00FC78F2"/>
    <w:rsid w:val="00FC7B35"/>
    <w:rsid w:val="00FD03A6"/>
    <w:rsid w:val="00FD1636"/>
    <w:rsid w:val="00FD33D5"/>
    <w:rsid w:val="00FD34D0"/>
    <w:rsid w:val="00FD6761"/>
    <w:rsid w:val="00FD6790"/>
    <w:rsid w:val="00FD6D32"/>
    <w:rsid w:val="00FD7337"/>
    <w:rsid w:val="00FE019C"/>
    <w:rsid w:val="00FE1229"/>
    <w:rsid w:val="00FE128B"/>
    <w:rsid w:val="00FE1938"/>
    <w:rsid w:val="00FE20E6"/>
    <w:rsid w:val="00FE4007"/>
    <w:rsid w:val="00FE46D2"/>
    <w:rsid w:val="00FE75E9"/>
    <w:rsid w:val="00FE7EDF"/>
    <w:rsid w:val="00FE7FC3"/>
    <w:rsid w:val="00FF0B01"/>
    <w:rsid w:val="00FF0BD6"/>
    <w:rsid w:val="00FF0D18"/>
    <w:rsid w:val="00FF1A1E"/>
    <w:rsid w:val="00FF1FE3"/>
    <w:rsid w:val="00FF28F5"/>
    <w:rsid w:val="00FF35A9"/>
    <w:rsid w:val="00FF4748"/>
    <w:rsid w:val="00FF48CC"/>
    <w:rsid w:val="00FF52B6"/>
    <w:rsid w:val="00FF7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95BDE"/>
  <w15:chartTrackingRefBased/>
  <w15:docId w15:val="{B4C7E2BA-4D3D-462A-AB70-5CC1BA28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496"/>
    <w:rPr>
      <w:lang w:val="en-GB"/>
    </w:rPr>
  </w:style>
  <w:style w:type="paragraph" w:styleId="Heading1">
    <w:name w:val="heading 1"/>
    <w:basedOn w:val="Normal"/>
    <w:link w:val="Heading1Char"/>
    <w:uiPriority w:val="9"/>
    <w:qFormat/>
    <w:rsid w:val="00D05C97"/>
    <w:pPr>
      <w:keepNext/>
      <w:keepLines/>
      <w:pBdr>
        <w:top w:val="single" w:sz="8" w:space="16" w:color="549E39" w:themeColor="accent1"/>
        <w:bottom w:val="single" w:sz="8" w:space="16" w:color="549E39"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D05C97"/>
    <w:pPr>
      <w:keepNext/>
      <w:keepLines/>
      <w:pBdr>
        <w:top w:val="single" w:sz="8" w:space="6" w:color="549E39" w:themeColor="accent1"/>
        <w:bottom w:val="single" w:sz="8" w:space="6" w:color="549E39" w:themeColor="accent1"/>
      </w:pBdr>
      <w:spacing w:after="360" w:line="240" w:lineRule="auto"/>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D05C97"/>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D05C97"/>
    <w:pPr>
      <w:keepNext/>
      <w:keepLines/>
      <w:spacing w:before="36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D05C97"/>
    <w:pPr>
      <w:keepNext/>
      <w:keepLines/>
      <w:spacing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D05C97"/>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D05C97"/>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D05C97"/>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D05C97"/>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5C97"/>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D05C97"/>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D05C97"/>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D05C97"/>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D05C97"/>
    <w:rPr>
      <w:rFonts w:asciiTheme="majorHAnsi" w:eastAsiaTheme="majorEastAsia" w:hAnsiTheme="majorHAnsi" w:cstheme="majorBidi"/>
    </w:rPr>
  </w:style>
  <w:style w:type="paragraph" w:styleId="NoSpacing">
    <w:name w:val="No Spacing"/>
    <w:link w:val="NoSpacingChar"/>
    <w:uiPriority w:val="1"/>
    <w:qFormat/>
    <w:rsid w:val="00D05C97"/>
    <w:pPr>
      <w:spacing w:after="0" w:line="240" w:lineRule="auto"/>
    </w:pPr>
  </w:style>
  <w:style w:type="paragraph" w:customStyle="1" w:styleId="GraphicLine">
    <w:name w:val="Graphic Line"/>
    <w:basedOn w:val="Normal"/>
    <w:next w:val="Normal"/>
    <w:uiPriority w:val="11"/>
    <w:qFormat/>
    <w:rsid w:val="00D05C97"/>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D05C97"/>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D05C97"/>
    <w:rPr>
      <w:rFonts w:eastAsiaTheme="minorEastAsia"/>
      <w:color w:val="5A5A5A" w:themeColor="text1" w:themeTint="A5"/>
    </w:rPr>
  </w:style>
  <w:style w:type="paragraph" w:styleId="BalloonText">
    <w:name w:val="Balloon Text"/>
    <w:basedOn w:val="Normal"/>
    <w:link w:val="BalloonTextChar"/>
    <w:uiPriority w:val="99"/>
    <w:semiHidden/>
    <w:unhideWhenUsed/>
    <w:rsid w:val="0084171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1714"/>
    <w:rPr>
      <w:rFonts w:ascii="Segoe UI" w:hAnsi="Segoe UI" w:cs="Segoe UI"/>
      <w:szCs w:val="18"/>
    </w:rPr>
  </w:style>
  <w:style w:type="paragraph" w:styleId="Bibliography">
    <w:name w:val="Bibliography"/>
    <w:basedOn w:val="Normal"/>
    <w:next w:val="Normal"/>
    <w:uiPriority w:val="37"/>
    <w:semiHidden/>
    <w:unhideWhenUsed/>
    <w:rsid w:val="00841714"/>
  </w:style>
  <w:style w:type="paragraph" w:styleId="BlockText">
    <w:name w:val="Block Text"/>
    <w:basedOn w:val="Normal"/>
    <w:uiPriority w:val="99"/>
    <w:semiHidden/>
    <w:unhideWhenUsed/>
    <w:rsid w:val="00841714"/>
    <w:pPr>
      <w:pBdr>
        <w:top w:val="single" w:sz="2" w:space="10" w:color="549E39" w:themeColor="accent1" w:shadow="1" w:frame="1"/>
        <w:left w:val="single" w:sz="2" w:space="10" w:color="549E39" w:themeColor="accent1" w:shadow="1" w:frame="1"/>
        <w:bottom w:val="single" w:sz="2" w:space="10" w:color="549E39" w:themeColor="accent1" w:shadow="1" w:frame="1"/>
        <w:right w:val="single" w:sz="2" w:space="10" w:color="549E39" w:themeColor="accent1" w:shadow="1" w:frame="1"/>
      </w:pBdr>
      <w:ind w:left="1152" w:right="1152"/>
    </w:pPr>
    <w:rPr>
      <w:i/>
      <w:iCs/>
      <w:color w:val="549E39" w:themeColor="accent1"/>
    </w:rPr>
  </w:style>
  <w:style w:type="paragraph" w:styleId="BodyText">
    <w:name w:val="Body Text"/>
    <w:basedOn w:val="Normal"/>
    <w:link w:val="BodyTextChar"/>
    <w:uiPriority w:val="99"/>
    <w:semiHidden/>
    <w:unhideWhenUsed/>
    <w:rsid w:val="00841714"/>
    <w:pPr>
      <w:spacing w:after="120"/>
    </w:pPr>
  </w:style>
  <w:style w:type="character" w:customStyle="1" w:styleId="BodyTextChar">
    <w:name w:val="Body Text Char"/>
    <w:basedOn w:val="DefaultParagraphFont"/>
    <w:link w:val="BodyText"/>
    <w:uiPriority w:val="99"/>
    <w:rsid w:val="00841714"/>
  </w:style>
  <w:style w:type="paragraph" w:styleId="BodyText2">
    <w:name w:val="Body Text 2"/>
    <w:basedOn w:val="Normal"/>
    <w:link w:val="BodyText2Char"/>
    <w:uiPriority w:val="99"/>
    <w:semiHidden/>
    <w:unhideWhenUsed/>
    <w:rsid w:val="00841714"/>
    <w:pPr>
      <w:spacing w:after="120" w:line="480" w:lineRule="auto"/>
    </w:pPr>
  </w:style>
  <w:style w:type="character" w:customStyle="1" w:styleId="BodyText2Char">
    <w:name w:val="Body Text 2 Char"/>
    <w:basedOn w:val="DefaultParagraphFont"/>
    <w:link w:val="BodyText2"/>
    <w:uiPriority w:val="99"/>
    <w:semiHidden/>
    <w:rsid w:val="00841714"/>
  </w:style>
  <w:style w:type="paragraph" w:styleId="BodyText3">
    <w:name w:val="Body Text 3"/>
    <w:basedOn w:val="Normal"/>
    <w:link w:val="BodyText3Char"/>
    <w:uiPriority w:val="99"/>
    <w:semiHidden/>
    <w:unhideWhenUsed/>
    <w:rsid w:val="00841714"/>
    <w:pPr>
      <w:spacing w:after="120"/>
    </w:pPr>
    <w:rPr>
      <w:szCs w:val="16"/>
    </w:rPr>
  </w:style>
  <w:style w:type="character" w:customStyle="1" w:styleId="BodyText3Char">
    <w:name w:val="Body Text 3 Char"/>
    <w:basedOn w:val="DefaultParagraphFont"/>
    <w:link w:val="BodyText3"/>
    <w:uiPriority w:val="99"/>
    <w:semiHidden/>
    <w:rsid w:val="00841714"/>
    <w:rPr>
      <w:szCs w:val="16"/>
    </w:rPr>
  </w:style>
  <w:style w:type="paragraph" w:styleId="BodyTextFirstIndent">
    <w:name w:val="Body Text First Indent"/>
    <w:basedOn w:val="BodyText"/>
    <w:link w:val="BodyTextFirstIndentChar"/>
    <w:uiPriority w:val="99"/>
    <w:semiHidden/>
    <w:unhideWhenUsed/>
    <w:rsid w:val="00841714"/>
    <w:pPr>
      <w:spacing w:after="60"/>
      <w:ind w:firstLine="360"/>
    </w:pPr>
  </w:style>
  <w:style w:type="character" w:customStyle="1" w:styleId="BodyTextFirstIndentChar">
    <w:name w:val="Body Text First Indent Char"/>
    <w:basedOn w:val="BodyTextChar"/>
    <w:link w:val="BodyTextFirstIndent"/>
    <w:uiPriority w:val="99"/>
    <w:semiHidden/>
    <w:rsid w:val="00841714"/>
  </w:style>
  <w:style w:type="paragraph" w:styleId="BodyTextIndent">
    <w:name w:val="Body Text Indent"/>
    <w:basedOn w:val="Normal"/>
    <w:link w:val="BodyTextIndentChar"/>
    <w:uiPriority w:val="99"/>
    <w:semiHidden/>
    <w:unhideWhenUsed/>
    <w:rsid w:val="00841714"/>
    <w:pPr>
      <w:spacing w:after="120"/>
      <w:ind w:left="360"/>
    </w:pPr>
  </w:style>
  <w:style w:type="character" w:customStyle="1" w:styleId="BodyTextIndentChar">
    <w:name w:val="Body Text Indent Char"/>
    <w:basedOn w:val="DefaultParagraphFont"/>
    <w:link w:val="BodyTextIndent"/>
    <w:uiPriority w:val="99"/>
    <w:semiHidden/>
    <w:rsid w:val="00841714"/>
  </w:style>
  <w:style w:type="paragraph" w:styleId="BodyTextFirstIndent2">
    <w:name w:val="Body Text First Indent 2"/>
    <w:basedOn w:val="BodyTextIndent"/>
    <w:link w:val="BodyTextFirstIndent2Char"/>
    <w:uiPriority w:val="99"/>
    <w:semiHidden/>
    <w:unhideWhenUsed/>
    <w:rsid w:val="00841714"/>
    <w:pPr>
      <w:spacing w:after="60"/>
      <w:ind w:firstLine="360"/>
    </w:pPr>
  </w:style>
  <w:style w:type="character" w:customStyle="1" w:styleId="BodyTextFirstIndent2Char">
    <w:name w:val="Body Text First Indent 2 Char"/>
    <w:basedOn w:val="BodyTextIndentChar"/>
    <w:link w:val="BodyTextFirstIndent2"/>
    <w:uiPriority w:val="99"/>
    <w:semiHidden/>
    <w:rsid w:val="00841714"/>
  </w:style>
  <w:style w:type="paragraph" w:styleId="BodyTextIndent2">
    <w:name w:val="Body Text Indent 2"/>
    <w:basedOn w:val="Normal"/>
    <w:link w:val="BodyTextIndent2Char"/>
    <w:uiPriority w:val="99"/>
    <w:semiHidden/>
    <w:unhideWhenUsed/>
    <w:rsid w:val="00841714"/>
    <w:pPr>
      <w:spacing w:after="120" w:line="480" w:lineRule="auto"/>
      <w:ind w:left="360"/>
    </w:pPr>
  </w:style>
  <w:style w:type="character" w:customStyle="1" w:styleId="BodyTextIndent2Char">
    <w:name w:val="Body Text Indent 2 Char"/>
    <w:basedOn w:val="DefaultParagraphFont"/>
    <w:link w:val="BodyTextIndent2"/>
    <w:uiPriority w:val="99"/>
    <w:semiHidden/>
    <w:rsid w:val="00841714"/>
  </w:style>
  <w:style w:type="paragraph" w:styleId="BodyTextIndent3">
    <w:name w:val="Body Text Indent 3"/>
    <w:basedOn w:val="Normal"/>
    <w:link w:val="BodyTextIndent3Char"/>
    <w:uiPriority w:val="99"/>
    <w:semiHidden/>
    <w:unhideWhenUsed/>
    <w:rsid w:val="00841714"/>
    <w:pPr>
      <w:spacing w:after="120"/>
      <w:ind w:left="360"/>
    </w:pPr>
    <w:rPr>
      <w:szCs w:val="16"/>
    </w:rPr>
  </w:style>
  <w:style w:type="character" w:customStyle="1" w:styleId="BodyTextIndent3Char">
    <w:name w:val="Body Text Indent 3 Char"/>
    <w:basedOn w:val="DefaultParagraphFont"/>
    <w:link w:val="BodyTextIndent3"/>
    <w:uiPriority w:val="99"/>
    <w:semiHidden/>
    <w:rsid w:val="00841714"/>
    <w:rPr>
      <w:szCs w:val="16"/>
    </w:rPr>
  </w:style>
  <w:style w:type="character" w:styleId="BookTitle">
    <w:name w:val="Book Title"/>
    <w:basedOn w:val="DefaultParagraphFont"/>
    <w:uiPriority w:val="33"/>
    <w:semiHidden/>
    <w:unhideWhenUsed/>
    <w:qFormat/>
    <w:rsid w:val="00D05C97"/>
    <w:rPr>
      <w:b/>
      <w:bCs/>
      <w:i/>
      <w:iCs/>
      <w:spacing w:val="5"/>
    </w:rPr>
  </w:style>
  <w:style w:type="paragraph" w:styleId="Caption">
    <w:name w:val="caption"/>
    <w:basedOn w:val="Normal"/>
    <w:next w:val="Normal"/>
    <w:uiPriority w:val="35"/>
    <w:semiHidden/>
    <w:unhideWhenUsed/>
    <w:qFormat/>
    <w:rsid w:val="00D05C97"/>
    <w:pPr>
      <w:spacing w:after="200" w:line="240" w:lineRule="auto"/>
    </w:pPr>
    <w:rPr>
      <w:i/>
      <w:iCs/>
      <w:color w:val="455F51" w:themeColor="text2"/>
      <w:szCs w:val="18"/>
    </w:rPr>
  </w:style>
  <w:style w:type="paragraph" w:styleId="Closing">
    <w:name w:val="Closing"/>
    <w:basedOn w:val="Normal"/>
    <w:link w:val="ClosingChar"/>
    <w:uiPriority w:val="99"/>
    <w:semiHidden/>
    <w:unhideWhenUsed/>
    <w:rsid w:val="00841714"/>
    <w:pPr>
      <w:spacing w:after="0" w:line="240" w:lineRule="auto"/>
      <w:ind w:left="4320"/>
    </w:pPr>
  </w:style>
  <w:style w:type="character" w:customStyle="1" w:styleId="ClosingChar">
    <w:name w:val="Closing Char"/>
    <w:basedOn w:val="DefaultParagraphFont"/>
    <w:link w:val="Closing"/>
    <w:uiPriority w:val="99"/>
    <w:semiHidden/>
    <w:rsid w:val="00841714"/>
  </w:style>
  <w:style w:type="table" w:styleId="ColourfulGrid">
    <w:name w:val="Colorful Grid"/>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urfulGridAccent2">
    <w:name w:val="Colorful Grid Accent 2"/>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urfulGridAccent3">
    <w:name w:val="Colorful Grid Accent 3"/>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urfulGridAccent4">
    <w:name w:val="Colorful Grid Accent 4"/>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urfulGridAccent5">
    <w:name w:val="Colorful Grid Accent 5"/>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urfulGridAccent6">
    <w:name w:val="Colorful Grid Accent 6"/>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urfulList">
    <w:name w:val="Colorful List"/>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urfulListAccent2">
    <w:name w:val="Colorful List Accent 2"/>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urfulListAccent3">
    <w:name w:val="Colorful List Accent 3"/>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urfulListAccent4">
    <w:name w:val="Colorful List Accent 4"/>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urfulListAccent5">
    <w:name w:val="Colorful List Accent 5"/>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urfulListAccent6">
    <w:name w:val="Colorful List Accent 6"/>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urfulShading">
    <w:name w:val="Colorful Shading"/>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urfulShadingAccent4">
    <w:name w:val="Colorful Shading Accent 4"/>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14"/>
    <w:rPr>
      <w:sz w:val="22"/>
      <w:szCs w:val="16"/>
    </w:rPr>
  </w:style>
  <w:style w:type="paragraph" w:styleId="CommentText">
    <w:name w:val="annotation text"/>
    <w:basedOn w:val="Normal"/>
    <w:link w:val="CommentTextChar"/>
    <w:uiPriority w:val="99"/>
    <w:semiHidden/>
    <w:unhideWhenUsed/>
    <w:rsid w:val="00841714"/>
    <w:pPr>
      <w:spacing w:line="240" w:lineRule="auto"/>
    </w:pPr>
    <w:rPr>
      <w:szCs w:val="20"/>
    </w:rPr>
  </w:style>
  <w:style w:type="character" w:customStyle="1" w:styleId="CommentTextChar">
    <w:name w:val="Comment Text Char"/>
    <w:basedOn w:val="DefaultParagraphFont"/>
    <w:link w:val="CommentText"/>
    <w:uiPriority w:val="99"/>
    <w:semiHidden/>
    <w:rsid w:val="00841714"/>
    <w:rPr>
      <w:szCs w:val="20"/>
    </w:rPr>
  </w:style>
  <w:style w:type="paragraph" w:styleId="CommentSubject">
    <w:name w:val="annotation subject"/>
    <w:basedOn w:val="CommentText"/>
    <w:next w:val="CommentText"/>
    <w:link w:val="CommentSubjectChar"/>
    <w:uiPriority w:val="99"/>
    <w:semiHidden/>
    <w:unhideWhenUsed/>
    <w:rsid w:val="00841714"/>
    <w:rPr>
      <w:b/>
      <w:bCs/>
    </w:rPr>
  </w:style>
  <w:style w:type="character" w:customStyle="1" w:styleId="CommentSubjectChar">
    <w:name w:val="Comment Subject Char"/>
    <w:basedOn w:val="CommentTextChar"/>
    <w:link w:val="CommentSubject"/>
    <w:uiPriority w:val="99"/>
    <w:semiHidden/>
    <w:rsid w:val="00841714"/>
    <w:rPr>
      <w:b/>
      <w:bCs/>
      <w:szCs w:val="20"/>
    </w:rPr>
  </w:style>
  <w:style w:type="table" w:styleId="DarkList">
    <w:name w:val="Dark List"/>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841714"/>
  </w:style>
  <w:style w:type="character" w:customStyle="1" w:styleId="DateChar">
    <w:name w:val="Date Char"/>
    <w:basedOn w:val="DefaultParagraphFont"/>
    <w:link w:val="Date"/>
    <w:uiPriority w:val="99"/>
    <w:semiHidden/>
    <w:rsid w:val="00841714"/>
  </w:style>
  <w:style w:type="paragraph" w:styleId="DocumentMap">
    <w:name w:val="Document Map"/>
    <w:basedOn w:val="Normal"/>
    <w:link w:val="DocumentMapChar"/>
    <w:uiPriority w:val="99"/>
    <w:semiHidden/>
    <w:unhideWhenUsed/>
    <w:rsid w:val="0084171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1714"/>
    <w:rPr>
      <w:rFonts w:ascii="Segoe UI" w:hAnsi="Segoe UI" w:cs="Segoe UI"/>
      <w:szCs w:val="16"/>
    </w:rPr>
  </w:style>
  <w:style w:type="paragraph" w:styleId="EmailSignature">
    <w:name w:val="E-mail Signature"/>
    <w:basedOn w:val="Normal"/>
    <w:link w:val="EmailSignatureChar"/>
    <w:uiPriority w:val="99"/>
    <w:semiHidden/>
    <w:unhideWhenUsed/>
    <w:rsid w:val="00841714"/>
    <w:pPr>
      <w:spacing w:after="0" w:line="240" w:lineRule="auto"/>
    </w:pPr>
  </w:style>
  <w:style w:type="character" w:customStyle="1" w:styleId="EmailSignatureChar">
    <w:name w:val="Email Signature Char"/>
    <w:basedOn w:val="DefaultParagraphFont"/>
    <w:link w:val="EmailSignature"/>
    <w:uiPriority w:val="99"/>
    <w:semiHidden/>
    <w:rsid w:val="00841714"/>
  </w:style>
  <w:style w:type="character" w:styleId="Emphasis">
    <w:name w:val="Emphasis"/>
    <w:basedOn w:val="DefaultParagraphFont"/>
    <w:uiPriority w:val="20"/>
    <w:unhideWhenUsed/>
    <w:qFormat/>
    <w:rsid w:val="00D05C97"/>
    <w:rPr>
      <w:i/>
      <w:iCs/>
    </w:rPr>
  </w:style>
  <w:style w:type="character" w:styleId="EndnoteReference">
    <w:name w:val="endnote reference"/>
    <w:basedOn w:val="DefaultParagraphFont"/>
    <w:uiPriority w:val="99"/>
    <w:semiHidden/>
    <w:unhideWhenUsed/>
    <w:rsid w:val="00841714"/>
    <w:rPr>
      <w:vertAlign w:val="superscript"/>
    </w:rPr>
  </w:style>
  <w:style w:type="paragraph" w:styleId="EndnoteText">
    <w:name w:val="endnote text"/>
    <w:basedOn w:val="Normal"/>
    <w:link w:val="EndnoteTextChar"/>
    <w:uiPriority w:val="99"/>
    <w:semiHidden/>
    <w:unhideWhenUsed/>
    <w:rsid w:val="00841714"/>
    <w:pPr>
      <w:spacing w:after="0" w:line="240" w:lineRule="auto"/>
    </w:pPr>
    <w:rPr>
      <w:szCs w:val="20"/>
    </w:rPr>
  </w:style>
  <w:style w:type="character" w:customStyle="1" w:styleId="EndnoteTextChar">
    <w:name w:val="Endnote Text Char"/>
    <w:basedOn w:val="DefaultParagraphFont"/>
    <w:link w:val="EndnoteText"/>
    <w:uiPriority w:val="99"/>
    <w:semiHidden/>
    <w:rsid w:val="00841714"/>
    <w:rPr>
      <w:szCs w:val="20"/>
    </w:rPr>
  </w:style>
  <w:style w:type="paragraph" w:styleId="EnvelopeAddress">
    <w:name w:val="envelope address"/>
    <w:basedOn w:val="Normal"/>
    <w:uiPriority w:val="99"/>
    <w:semiHidden/>
    <w:unhideWhenUsed/>
    <w:rsid w:val="0084171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171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1714"/>
    <w:rPr>
      <w:color w:val="BA6906" w:themeColor="followedHyperlink"/>
      <w:u w:val="single"/>
    </w:rPr>
  </w:style>
  <w:style w:type="character" w:styleId="FootnoteReference">
    <w:name w:val="footnote reference"/>
    <w:basedOn w:val="DefaultParagraphFont"/>
    <w:uiPriority w:val="99"/>
    <w:semiHidden/>
    <w:unhideWhenUsed/>
    <w:rsid w:val="00841714"/>
    <w:rPr>
      <w:vertAlign w:val="superscript"/>
    </w:rPr>
  </w:style>
  <w:style w:type="paragraph" w:styleId="FootnoteText">
    <w:name w:val="footnote text"/>
    <w:basedOn w:val="Normal"/>
    <w:link w:val="FootnoteTextChar"/>
    <w:uiPriority w:val="99"/>
    <w:semiHidden/>
    <w:unhideWhenUsed/>
    <w:rsid w:val="00841714"/>
    <w:pPr>
      <w:spacing w:after="0" w:line="240" w:lineRule="auto"/>
    </w:pPr>
    <w:rPr>
      <w:szCs w:val="20"/>
    </w:rPr>
  </w:style>
  <w:style w:type="character" w:customStyle="1" w:styleId="FootnoteTextChar">
    <w:name w:val="Footnote Text Char"/>
    <w:basedOn w:val="DefaultParagraphFont"/>
    <w:link w:val="FootnoteText"/>
    <w:uiPriority w:val="99"/>
    <w:semiHidden/>
    <w:rsid w:val="00841714"/>
    <w:rPr>
      <w:szCs w:val="20"/>
    </w:rPr>
  </w:style>
  <w:style w:type="table" w:styleId="GridTable1Light">
    <w:name w:val="Grid Table 1 Light"/>
    <w:basedOn w:val="TableNormal"/>
    <w:uiPriority w:val="46"/>
    <w:rsid w:val="008417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1714"/>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1714"/>
    <w:pPr>
      <w:spacing w:after="0" w:line="240" w:lineRule="auto"/>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1714"/>
    <w:pPr>
      <w:spacing w:after="0" w:line="240" w:lineRule="auto"/>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1714"/>
    <w:pPr>
      <w:spacing w:after="0" w:line="240" w:lineRule="auto"/>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1714"/>
    <w:pPr>
      <w:spacing w:after="0" w:line="240" w:lineRule="auto"/>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1714"/>
    <w:pPr>
      <w:spacing w:after="0" w:line="240" w:lineRule="auto"/>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171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1714"/>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841714"/>
    <w:pPr>
      <w:spacing w:after="0" w:line="240" w:lineRule="auto"/>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841714"/>
    <w:pPr>
      <w:spacing w:after="0" w:line="240" w:lineRule="auto"/>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841714"/>
    <w:pPr>
      <w:spacing w:after="0" w:line="240" w:lineRule="auto"/>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841714"/>
    <w:pPr>
      <w:spacing w:after="0" w:line="240" w:lineRule="auto"/>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841714"/>
    <w:pPr>
      <w:spacing w:after="0" w:line="240" w:lineRule="auto"/>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1714"/>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841714"/>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841714"/>
    <w:pPr>
      <w:spacing w:after="0" w:line="240" w:lineRule="auto"/>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841714"/>
    <w:pPr>
      <w:spacing w:after="0" w:line="240" w:lineRule="auto"/>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841714"/>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841714"/>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1714"/>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841714"/>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841714"/>
    <w:pPr>
      <w:spacing w:after="0" w:line="240" w:lineRule="auto"/>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841714"/>
    <w:pPr>
      <w:spacing w:after="0" w:line="240" w:lineRule="auto"/>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841714"/>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841714"/>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urful">
    <w:name w:val="Grid Table 6 Colorful"/>
    <w:basedOn w:val="TableNormal"/>
    <w:uiPriority w:val="51"/>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841714"/>
    <w:pPr>
      <w:spacing w:after="0" w:line="240" w:lineRule="auto"/>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urfulAccent2">
    <w:name w:val="Grid Table 6 Colorful Accent 2"/>
    <w:basedOn w:val="TableNormal"/>
    <w:uiPriority w:val="51"/>
    <w:rsid w:val="00841714"/>
    <w:pPr>
      <w:spacing w:after="0" w:line="240" w:lineRule="auto"/>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urfulAccent3">
    <w:name w:val="Grid Table 6 Colorful Accent 3"/>
    <w:basedOn w:val="TableNormal"/>
    <w:uiPriority w:val="51"/>
    <w:rsid w:val="00841714"/>
    <w:pPr>
      <w:spacing w:after="0" w:line="240" w:lineRule="auto"/>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urfulAccent4">
    <w:name w:val="Grid Table 6 Colorful Accent 4"/>
    <w:basedOn w:val="TableNormal"/>
    <w:uiPriority w:val="51"/>
    <w:rsid w:val="00841714"/>
    <w:pPr>
      <w:spacing w:after="0" w:line="240" w:lineRule="auto"/>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urfulAccent5">
    <w:name w:val="Grid Table 6 Colorful Accent 5"/>
    <w:basedOn w:val="TableNormal"/>
    <w:uiPriority w:val="51"/>
    <w:rsid w:val="00841714"/>
    <w:pPr>
      <w:spacing w:after="0" w:line="240" w:lineRule="auto"/>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urfulAccent6">
    <w:name w:val="Grid Table 6 Colorful Accent 6"/>
    <w:basedOn w:val="TableNormal"/>
    <w:uiPriority w:val="51"/>
    <w:rsid w:val="00841714"/>
    <w:pPr>
      <w:spacing w:after="0" w:line="240" w:lineRule="auto"/>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urful">
    <w:name w:val="Grid Table 7 Colorful"/>
    <w:basedOn w:val="TableNormal"/>
    <w:uiPriority w:val="52"/>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841714"/>
    <w:pPr>
      <w:spacing w:after="0" w:line="240" w:lineRule="auto"/>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urfulAccent2">
    <w:name w:val="Grid Table 7 Colorful Accent 2"/>
    <w:basedOn w:val="TableNormal"/>
    <w:uiPriority w:val="52"/>
    <w:rsid w:val="00841714"/>
    <w:pPr>
      <w:spacing w:after="0" w:line="240" w:lineRule="auto"/>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urfulAccent3">
    <w:name w:val="Grid Table 7 Colorful Accent 3"/>
    <w:basedOn w:val="TableNormal"/>
    <w:uiPriority w:val="52"/>
    <w:rsid w:val="00841714"/>
    <w:pPr>
      <w:spacing w:after="0" w:line="240" w:lineRule="auto"/>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urfulAccent4">
    <w:name w:val="Grid Table 7 Colorful Accent 4"/>
    <w:basedOn w:val="TableNormal"/>
    <w:uiPriority w:val="52"/>
    <w:rsid w:val="00841714"/>
    <w:pPr>
      <w:spacing w:after="0" w:line="240" w:lineRule="auto"/>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urfulAccent5">
    <w:name w:val="Grid Table 7 Colorful Accent 5"/>
    <w:basedOn w:val="TableNormal"/>
    <w:uiPriority w:val="52"/>
    <w:rsid w:val="00841714"/>
    <w:pPr>
      <w:spacing w:after="0" w:line="240" w:lineRule="auto"/>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urfulAccent6">
    <w:name w:val="Grid Table 7 Colorful Accent 6"/>
    <w:basedOn w:val="TableNormal"/>
    <w:uiPriority w:val="52"/>
    <w:rsid w:val="00841714"/>
    <w:pPr>
      <w:spacing w:after="0" w:line="240" w:lineRule="auto"/>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customStyle="1" w:styleId="Heading6Char">
    <w:name w:val="Heading 6 Char"/>
    <w:basedOn w:val="DefaultParagraphFont"/>
    <w:link w:val="Heading6"/>
    <w:uiPriority w:val="9"/>
    <w:semiHidden/>
    <w:rsid w:val="00D05C97"/>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D05C97"/>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D05C9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D05C97"/>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41714"/>
  </w:style>
  <w:style w:type="paragraph" w:styleId="HTMLAddress">
    <w:name w:val="HTML Address"/>
    <w:basedOn w:val="Normal"/>
    <w:link w:val="HTMLAddressChar"/>
    <w:uiPriority w:val="99"/>
    <w:semiHidden/>
    <w:unhideWhenUsed/>
    <w:rsid w:val="00841714"/>
    <w:pPr>
      <w:spacing w:after="0" w:line="240" w:lineRule="auto"/>
    </w:pPr>
    <w:rPr>
      <w:i/>
      <w:iCs/>
    </w:rPr>
  </w:style>
  <w:style w:type="character" w:customStyle="1" w:styleId="HTMLAddressChar">
    <w:name w:val="HTML Address Char"/>
    <w:basedOn w:val="DefaultParagraphFont"/>
    <w:link w:val="HTMLAddress"/>
    <w:uiPriority w:val="99"/>
    <w:semiHidden/>
    <w:rsid w:val="00841714"/>
    <w:rPr>
      <w:i/>
      <w:iCs/>
    </w:rPr>
  </w:style>
  <w:style w:type="character" w:styleId="HTMLCite">
    <w:name w:val="HTML Cite"/>
    <w:basedOn w:val="DefaultParagraphFont"/>
    <w:uiPriority w:val="99"/>
    <w:unhideWhenUsed/>
    <w:rsid w:val="00841714"/>
    <w:rPr>
      <w:i/>
      <w:iCs/>
    </w:rPr>
  </w:style>
  <w:style w:type="character" w:styleId="HTMLCode">
    <w:name w:val="HTML Code"/>
    <w:basedOn w:val="DefaultParagraphFont"/>
    <w:uiPriority w:val="99"/>
    <w:semiHidden/>
    <w:unhideWhenUsed/>
    <w:rsid w:val="00841714"/>
    <w:rPr>
      <w:rFonts w:ascii="Consolas" w:hAnsi="Consolas"/>
      <w:sz w:val="22"/>
      <w:szCs w:val="20"/>
    </w:rPr>
  </w:style>
  <w:style w:type="character" w:styleId="HTMLDefinition">
    <w:name w:val="HTML Definition"/>
    <w:basedOn w:val="DefaultParagraphFont"/>
    <w:uiPriority w:val="99"/>
    <w:semiHidden/>
    <w:unhideWhenUsed/>
    <w:rsid w:val="00841714"/>
    <w:rPr>
      <w:i/>
      <w:iCs/>
    </w:rPr>
  </w:style>
  <w:style w:type="character" w:styleId="HTMLKeyboard">
    <w:name w:val="HTML Keyboard"/>
    <w:basedOn w:val="DefaultParagraphFont"/>
    <w:uiPriority w:val="99"/>
    <w:semiHidden/>
    <w:unhideWhenUsed/>
    <w:rsid w:val="00841714"/>
    <w:rPr>
      <w:rFonts w:ascii="Consolas" w:hAnsi="Consolas"/>
      <w:sz w:val="22"/>
      <w:szCs w:val="20"/>
    </w:rPr>
  </w:style>
  <w:style w:type="paragraph" w:styleId="HTMLPreformatted">
    <w:name w:val="HTML Preformatted"/>
    <w:basedOn w:val="Normal"/>
    <w:link w:val="HTMLPreformattedChar"/>
    <w:uiPriority w:val="99"/>
    <w:semiHidden/>
    <w:unhideWhenUsed/>
    <w:rsid w:val="0084171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1714"/>
    <w:rPr>
      <w:rFonts w:ascii="Consolas" w:hAnsi="Consolas"/>
      <w:szCs w:val="20"/>
    </w:rPr>
  </w:style>
  <w:style w:type="character" w:styleId="HTMLSample">
    <w:name w:val="HTML Sample"/>
    <w:basedOn w:val="DefaultParagraphFont"/>
    <w:uiPriority w:val="99"/>
    <w:semiHidden/>
    <w:unhideWhenUsed/>
    <w:rsid w:val="00841714"/>
    <w:rPr>
      <w:rFonts w:ascii="Consolas" w:hAnsi="Consolas"/>
      <w:sz w:val="24"/>
      <w:szCs w:val="24"/>
    </w:rPr>
  </w:style>
  <w:style w:type="character" w:styleId="HTMLTypewriter">
    <w:name w:val="HTML Typewriter"/>
    <w:basedOn w:val="DefaultParagraphFont"/>
    <w:uiPriority w:val="99"/>
    <w:semiHidden/>
    <w:unhideWhenUsed/>
    <w:rsid w:val="00841714"/>
    <w:rPr>
      <w:rFonts w:ascii="Consolas" w:hAnsi="Consolas"/>
      <w:sz w:val="22"/>
      <w:szCs w:val="20"/>
    </w:rPr>
  </w:style>
  <w:style w:type="character" w:styleId="HTMLVariable">
    <w:name w:val="HTML Variable"/>
    <w:basedOn w:val="DefaultParagraphFont"/>
    <w:uiPriority w:val="99"/>
    <w:semiHidden/>
    <w:unhideWhenUsed/>
    <w:rsid w:val="00841714"/>
    <w:rPr>
      <w:i/>
      <w:iCs/>
    </w:rPr>
  </w:style>
  <w:style w:type="character" w:styleId="Hyperlink">
    <w:name w:val="Hyperlink"/>
    <w:basedOn w:val="DefaultParagraphFont"/>
    <w:uiPriority w:val="99"/>
    <w:unhideWhenUsed/>
    <w:rsid w:val="00841714"/>
    <w:rPr>
      <w:color w:val="6B9F25" w:themeColor="hyperlink"/>
      <w:u w:val="single"/>
    </w:rPr>
  </w:style>
  <w:style w:type="paragraph" w:styleId="Index1">
    <w:name w:val="index 1"/>
    <w:basedOn w:val="Normal"/>
    <w:next w:val="Normal"/>
    <w:autoRedefine/>
    <w:uiPriority w:val="99"/>
    <w:semiHidden/>
    <w:unhideWhenUsed/>
    <w:rsid w:val="00841714"/>
    <w:pPr>
      <w:spacing w:after="0" w:line="240" w:lineRule="auto"/>
      <w:ind w:left="220" w:hanging="220"/>
    </w:pPr>
  </w:style>
  <w:style w:type="paragraph" w:styleId="Index2">
    <w:name w:val="index 2"/>
    <w:basedOn w:val="Normal"/>
    <w:next w:val="Normal"/>
    <w:autoRedefine/>
    <w:uiPriority w:val="99"/>
    <w:semiHidden/>
    <w:unhideWhenUsed/>
    <w:rsid w:val="00841714"/>
    <w:pPr>
      <w:spacing w:after="0" w:line="240" w:lineRule="auto"/>
      <w:ind w:left="440" w:hanging="220"/>
    </w:pPr>
  </w:style>
  <w:style w:type="paragraph" w:styleId="Index3">
    <w:name w:val="index 3"/>
    <w:basedOn w:val="Normal"/>
    <w:next w:val="Normal"/>
    <w:autoRedefine/>
    <w:uiPriority w:val="99"/>
    <w:semiHidden/>
    <w:unhideWhenUsed/>
    <w:rsid w:val="00841714"/>
    <w:pPr>
      <w:spacing w:after="0" w:line="240" w:lineRule="auto"/>
      <w:ind w:left="660" w:hanging="220"/>
    </w:pPr>
  </w:style>
  <w:style w:type="paragraph" w:styleId="Index4">
    <w:name w:val="index 4"/>
    <w:basedOn w:val="Normal"/>
    <w:next w:val="Normal"/>
    <w:autoRedefine/>
    <w:uiPriority w:val="99"/>
    <w:semiHidden/>
    <w:unhideWhenUsed/>
    <w:rsid w:val="00841714"/>
    <w:pPr>
      <w:spacing w:after="0" w:line="240" w:lineRule="auto"/>
      <w:ind w:left="880" w:hanging="220"/>
    </w:pPr>
  </w:style>
  <w:style w:type="paragraph" w:styleId="Index5">
    <w:name w:val="index 5"/>
    <w:basedOn w:val="Normal"/>
    <w:next w:val="Normal"/>
    <w:autoRedefine/>
    <w:uiPriority w:val="99"/>
    <w:semiHidden/>
    <w:unhideWhenUsed/>
    <w:rsid w:val="00841714"/>
    <w:pPr>
      <w:spacing w:after="0" w:line="240" w:lineRule="auto"/>
      <w:ind w:left="1100" w:hanging="220"/>
    </w:pPr>
  </w:style>
  <w:style w:type="paragraph" w:styleId="Index6">
    <w:name w:val="index 6"/>
    <w:basedOn w:val="Normal"/>
    <w:next w:val="Normal"/>
    <w:autoRedefine/>
    <w:uiPriority w:val="99"/>
    <w:semiHidden/>
    <w:unhideWhenUsed/>
    <w:rsid w:val="00841714"/>
    <w:pPr>
      <w:spacing w:after="0" w:line="240" w:lineRule="auto"/>
      <w:ind w:left="1320" w:hanging="220"/>
    </w:pPr>
  </w:style>
  <w:style w:type="paragraph" w:styleId="Index7">
    <w:name w:val="index 7"/>
    <w:basedOn w:val="Normal"/>
    <w:next w:val="Normal"/>
    <w:autoRedefine/>
    <w:uiPriority w:val="99"/>
    <w:semiHidden/>
    <w:unhideWhenUsed/>
    <w:rsid w:val="00841714"/>
    <w:pPr>
      <w:spacing w:after="0" w:line="240" w:lineRule="auto"/>
      <w:ind w:left="1540" w:hanging="220"/>
    </w:pPr>
  </w:style>
  <w:style w:type="paragraph" w:styleId="Index8">
    <w:name w:val="index 8"/>
    <w:basedOn w:val="Normal"/>
    <w:next w:val="Normal"/>
    <w:autoRedefine/>
    <w:uiPriority w:val="99"/>
    <w:semiHidden/>
    <w:unhideWhenUsed/>
    <w:rsid w:val="00841714"/>
    <w:pPr>
      <w:spacing w:after="0" w:line="240" w:lineRule="auto"/>
      <w:ind w:left="1760" w:hanging="220"/>
    </w:pPr>
  </w:style>
  <w:style w:type="paragraph" w:styleId="Index9">
    <w:name w:val="index 9"/>
    <w:basedOn w:val="Normal"/>
    <w:next w:val="Normal"/>
    <w:autoRedefine/>
    <w:uiPriority w:val="99"/>
    <w:semiHidden/>
    <w:unhideWhenUsed/>
    <w:rsid w:val="00841714"/>
    <w:pPr>
      <w:spacing w:after="0" w:line="240" w:lineRule="auto"/>
      <w:ind w:left="1980" w:hanging="220"/>
    </w:pPr>
  </w:style>
  <w:style w:type="paragraph" w:styleId="IndexHeading">
    <w:name w:val="index heading"/>
    <w:basedOn w:val="Normal"/>
    <w:next w:val="Index1"/>
    <w:uiPriority w:val="99"/>
    <w:semiHidden/>
    <w:unhideWhenUsed/>
    <w:rsid w:val="00841714"/>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05C97"/>
    <w:rPr>
      <w:i/>
      <w:iCs/>
      <w:color w:val="549E39" w:themeColor="accent1"/>
    </w:rPr>
  </w:style>
  <w:style w:type="paragraph" w:styleId="IntenseQuote">
    <w:name w:val="Intense Quote"/>
    <w:basedOn w:val="Normal"/>
    <w:next w:val="Normal"/>
    <w:link w:val="IntenseQuoteChar"/>
    <w:uiPriority w:val="30"/>
    <w:semiHidden/>
    <w:unhideWhenUsed/>
    <w:qFormat/>
    <w:rsid w:val="00D05C97"/>
    <w:pPr>
      <w:pBdr>
        <w:top w:val="single" w:sz="4" w:space="10" w:color="549E39" w:themeColor="accent1"/>
        <w:bottom w:val="single" w:sz="4" w:space="10" w:color="549E39" w:themeColor="accent1"/>
      </w:pBdr>
      <w:spacing w:before="360" w:after="360"/>
      <w:ind w:left="864" w:right="864"/>
    </w:pPr>
    <w:rPr>
      <w:i/>
      <w:iCs/>
      <w:color w:val="549E39" w:themeColor="accent1"/>
    </w:rPr>
  </w:style>
  <w:style w:type="character" w:customStyle="1" w:styleId="IntenseQuoteChar">
    <w:name w:val="Intense Quote Char"/>
    <w:basedOn w:val="DefaultParagraphFont"/>
    <w:link w:val="IntenseQuote"/>
    <w:uiPriority w:val="30"/>
    <w:semiHidden/>
    <w:rsid w:val="00D05C97"/>
    <w:rPr>
      <w:i/>
      <w:iCs/>
      <w:color w:val="549E39" w:themeColor="accent1"/>
    </w:rPr>
  </w:style>
  <w:style w:type="character" w:styleId="IntenseReference">
    <w:name w:val="Intense Reference"/>
    <w:basedOn w:val="DefaultParagraphFont"/>
    <w:uiPriority w:val="32"/>
    <w:semiHidden/>
    <w:unhideWhenUsed/>
    <w:qFormat/>
    <w:rsid w:val="00D05C97"/>
    <w:rPr>
      <w:b/>
      <w:bCs/>
      <w:smallCaps/>
      <w:color w:val="549E39" w:themeColor="accent1"/>
      <w:spacing w:val="5"/>
    </w:rPr>
  </w:style>
  <w:style w:type="table" w:styleId="LightGrid">
    <w:name w:val="Light Grid"/>
    <w:basedOn w:val="TableNormal"/>
    <w:uiPriority w:val="62"/>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1714"/>
    <w:pPr>
      <w:spacing w:after="0" w:line="240" w:lineRule="auto"/>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841714"/>
    <w:pPr>
      <w:spacing w:after="0" w:line="240" w:lineRule="auto"/>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841714"/>
    <w:pPr>
      <w:spacing w:after="0" w:line="240" w:lineRule="auto"/>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841714"/>
    <w:pPr>
      <w:spacing w:after="0" w:line="240" w:lineRule="auto"/>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841714"/>
    <w:pPr>
      <w:spacing w:after="0" w:line="240" w:lineRule="auto"/>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841714"/>
    <w:pPr>
      <w:spacing w:after="0" w:line="240" w:lineRule="auto"/>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1714"/>
    <w:pPr>
      <w:spacing w:after="0" w:line="240" w:lineRule="auto"/>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841714"/>
    <w:pPr>
      <w:spacing w:after="0" w:line="240" w:lineRule="auto"/>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841714"/>
    <w:pPr>
      <w:spacing w:after="0" w:line="240" w:lineRule="auto"/>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841714"/>
    <w:pPr>
      <w:spacing w:after="0" w:line="240" w:lineRule="auto"/>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841714"/>
    <w:pPr>
      <w:spacing w:after="0" w:line="240" w:lineRule="auto"/>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841714"/>
    <w:pPr>
      <w:spacing w:after="0" w:line="240" w:lineRule="auto"/>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8417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1714"/>
    <w:pPr>
      <w:spacing w:after="0" w:line="240" w:lineRule="auto"/>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841714"/>
    <w:pPr>
      <w:spacing w:after="0" w:line="240" w:lineRule="auto"/>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841714"/>
    <w:pPr>
      <w:spacing w:after="0" w:line="240" w:lineRule="auto"/>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841714"/>
    <w:pPr>
      <w:spacing w:after="0" w:line="240" w:lineRule="auto"/>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841714"/>
    <w:pPr>
      <w:spacing w:after="0" w:line="240" w:lineRule="auto"/>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841714"/>
    <w:pPr>
      <w:spacing w:after="0" w:line="240" w:lineRule="auto"/>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841714"/>
  </w:style>
  <w:style w:type="paragraph" w:styleId="List">
    <w:name w:val="List"/>
    <w:basedOn w:val="Normal"/>
    <w:uiPriority w:val="99"/>
    <w:semiHidden/>
    <w:unhideWhenUsed/>
    <w:rsid w:val="00841714"/>
    <w:pPr>
      <w:ind w:left="360" w:hanging="360"/>
      <w:contextualSpacing/>
    </w:pPr>
  </w:style>
  <w:style w:type="paragraph" w:styleId="List2">
    <w:name w:val="List 2"/>
    <w:basedOn w:val="Normal"/>
    <w:uiPriority w:val="99"/>
    <w:semiHidden/>
    <w:unhideWhenUsed/>
    <w:rsid w:val="00841714"/>
    <w:pPr>
      <w:ind w:left="720" w:hanging="360"/>
      <w:contextualSpacing/>
    </w:pPr>
  </w:style>
  <w:style w:type="paragraph" w:styleId="List3">
    <w:name w:val="List 3"/>
    <w:basedOn w:val="Normal"/>
    <w:uiPriority w:val="99"/>
    <w:semiHidden/>
    <w:unhideWhenUsed/>
    <w:rsid w:val="00841714"/>
    <w:pPr>
      <w:ind w:left="1080" w:hanging="360"/>
      <w:contextualSpacing/>
    </w:pPr>
  </w:style>
  <w:style w:type="paragraph" w:styleId="List4">
    <w:name w:val="List 4"/>
    <w:basedOn w:val="Normal"/>
    <w:uiPriority w:val="99"/>
    <w:semiHidden/>
    <w:unhideWhenUsed/>
    <w:rsid w:val="00841714"/>
    <w:pPr>
      <w:ind w:left="1440" w:hanging="360"/>
      <w:contextualSpacing/>
    </w:pPr>
  </w:style>
  <w:style w:type="paragraph" w:styleId="List5">
    <w:name w:val="List 5"/>
    <w:basedOn w:val="Normal"/>
    <w:uiPriority w:val="99"/>
    <w:semiHidden/>
    <w:unhideWhenUsed/>
    <w:rsid w:val="00841714"/>
    <w:pPr>
      <w:ind w:left="1800" w:hanging="360"/>
      <w:contextualSpacing/>
    </w:pPr>
  </w:style>
  <w:style w:type="paragraph" w:styleId="ListBullet">
    <w:name w:val="List Bullet"/>
    <w:basedOn w:val="Normal"/>
    <w:uiPriority w:val="10"/>
    <w:unhideWhenUsed/>
    <w:rsid w:val="00841714"/>
    <w:pPr>
      <w:numPr>
        <w:numId w:val="1"/>
      </w:numPr>
      <w:contextualSpacing/>
    </w:pPr>
  </w:style>
  <w:style w:type="paragraph" w:styleId="ListBullet2">
    <w:name w:val="List Bullet 2"/>
    <w:basedOn w:val="Normal"/>
    <w:uiPriority w:val="99"/>
    <w:semiHidden/>
    <w:unhideWhenUsed/>
    <w:rsid w:val="00841714"/>
    <w:pPr>
      <w:numPr>
        <w:numId w:val="2"/>
      </w:numPr>
      <w:contextualSpacing/>
    </w:pPr>
  </w:style>
  <w:style w:type="paragraph" w:styleId="ListBullet3">
    <w:name w:val="List Bullet 3"/>
    <w:basedOn w:val="Normal"/>
    <w:uiPriority w:val="99"/>
    <w:semiHidden/>
    <w:unhideWhenUsed/>
    <w:rsid w:val="00841714"/>
    <w:pPr>
      <w:numPr>
        <w:numId w:val="3"/>
      </w:numPr>
      <w:contextualSpacing/>
    </w:pPr>
  </w:style>
  <w:style w:type="paragraph" w:styleId="ListBullet4">
    <w:name w:val="List Bullet 4"/>
    <w:basedOn w:val="Normal"/>
    <w:uiPriority w:val="99"/>
    <w:semiHidden/>
    <w:unhideWhenUsed/>
    <w:rsid w:val="00841714"/>
    <w:pPr>
      <w:numPr>
        <w:numId w:val="4"/>
      </w:numPr>
      <w:contextualSpacing/>
    </w:pPr>
  </w:style>
  <w:style w:type="paragraph" w:styleId="ListBullet5">
    <w:name w:val="List Bullet 5"/>
    <w:basedOn w:val="Normal"/>
    <w:uiPriority w:val="99"/>
    <w:semiHidden/>
    <w:unhideWhenUsed/>
    <w:rsid w:val="00841714"/>
    <w:pPr>
      <w:numPr>
        <w:numId w:val="5"/>
      </w:numPr>
      <w:contextualSpacing/>
    </w:pPr>
  </w:style>
  <w:style w:type="paragraph" w:styleId="ListContinue">
    <w:name w:val="List Continue"/>
    <w:basedOn w:val="Normal"/>
    <w:uiPriority w:val="99"/>
    <w:semiHidden/>
    <w:unhideWhenUsed/>
    <w:rsid w:val="00841714"/>
    <w:pPr>
      <w:spacing w:after="120"/>
      <w:ind w:left="360"/>
      <w:contextualSpacing/>
    </w:pPr>
  </w:style>
  <w:style w:type="paragraph" w:styleId="ListContinue2">
    <w:name w:val="List Continue 2"/>
    <w:basedOn w:val="Normal"/>
    <w:uiPriority w:val="99"/>
    <w:semiHidden/>
    <w:unhideWhenUsed/>
    <w:rsid w:val="00841714"/>
    <w:pPr>
      <w:spacing w:after="120"/>
      <w:ind w:left="720"/>
      <w:contextualSpacing/>
    </w:pPr>
  </w:style>
  <w:style w:type="paragraph" w:styleId="ListContinue3">
    <w:name w:val="List Continue 3"/>
    <w:basedOn w:val="Normal"/>
    <w:uiPriority w:val="99"/>
    <w:semiHidden/>
    <w:unhideWhenUsed/>
    <w:rsid w:val="00841714"/>
    <w:pPr>
      <w:spacing w:after="120"/>
      <w:ind w:left="1080"/>
      <w:contextualSpacing/>
    </w:pPr>
  </w:style>
  <w:style w:type="paragraph" w:styleId="ListContinue4">
    <w:name w:val="List Continue 4"/>
    <w:basedOn w:val="Normal"/>
    <w:uiPriority w:val="99"/>
    <w:semiHidden/>
    <w:unhideWhenUsed/>
    <w:rsid w:val="00841714"/>
    <w:pPr>
      <w:spacing w:after="120"/>
      <w:ind w:left="1440"/>
      <w:contextualSpacing/>
    </w:pPr>
  </w:style>
  <w:style w:type="paragraph" w:styleId="ListContinue5">
    <w:name w:val="List Continue 5"/>
    <w:basedOn w:val="Normal"/>
    <w:uiPriority w:val="99"/>
    <w:semiHidden/>
    <w:unhideWhenUsed/>
    <w:rsid w:val="00841714"/>
    <w:pPr>
      <w:spacing w:after="120"/>
      <w:ind w:left="1800"/>
      <w:contextualSpacing/>
    </w:pPr>
  </w:style>
  <w:style w:type="paragraph" w:styleId="ListNumber">
    <w:name w:val="List Number"/>
    <w:basedOn w:val="Normal"/>
    <w:uiPriority w:val="99"/>
    <w:semiHidden/>
    <w:unhideWhenUsed/>
    <w:rsid w:val="00841714"/>
    <w:pPr>
      <w:numPr>
        <w:numId w:val="6"/>
      </w:numPr>
      <w:contextualSpacing/>
    </w:pPr>
  </w:style>
  <w:style w:type="paragraph" w:styleId="ListNumber2">
    <w:name w:val="List Number 2"/>
    <w:basedOn w:val="Normal"/>
    <w:uiPriority w:val="99"/>
    <w:semiHidden/>
    <w:unhideWhenUsed/>
    <w:rsid w:val="00841714"/>
    <w:pPr>
      <w:numPr>
        <w:numId w:val="7"/>
      </w:numPr>
      <w:contextualSpacing/>
    </w:pPr>
  </w:style>
  <w:style w:type="paragraph" w:styleId="ListNumber3">
    <w:name w:val="List Number 3"/>
    <w:basedOn w:val="Normal"/>
    <w:uiPriority w:val="99"/>
    <w:semiHidden/>
    <w:unhideWhenUsed/>
    <w:rsid w:val="00841714"/>
    <w:pPr>
      <w:numPr>
        <w:numId w:val="8"/>
      </w:numPr>
      <w:contextualSpacing/>
    </w:pPr>
  </w:style>
  <w:style w:type="paragraph" w:styleId="ListNumber4">
    <w:name w:val="List Number 4"/>
    <w:basedOn w:val="Normal"/>
    <w:uiPriority w:val="99"/>
    <w:semiHidden/>
    <w:unhideWhenUsed/>
    <w:rsid w:val="00841714"/>
    <w:pPr>
      <w:numPr>
        <w:numId w:val="9"/>
      </w:numPr>
      <w:contextualSpacing/>
    </w:pPr>
  </w:style>
  <w:style w:type="paragraph" w:styleId="ListNumber5">
    <w:name w:val="List Number 5"/>
    <w:basedOn w:val="Normal"/>
    <w:uiPriority w:val="99"/>
    <w:semiHidden/>
    <w:unhideWhenUsed/>
    <w:rsid w:val="00841714"/>
    <w:pPr>
      <w:numPr>
        <w:numId w:val="10"/>
      </w:numPr>
      <w:contextualSpacing/>
    </w:pPr>
  </w:style>
  <w:style w:type="paragraph" w:styleId="ListParagraph">
    <w:name w:val="List Paragraph"/>
    <w:basedOn w:val="Normal"/>
    <w:link w:val="ListParagraphChar"/>
    <w:uiPriority w:val="34"/>
    <w:unhideWhenUsed/>
    <w:qFormat/>
    <w:rsid w:val="00D05C97"/>
    <w:pPr>
      <w:ind w:left="720"/>
      <w:contextualSpacing/>
    </w:pPr>
  </w:style>
  <w:style w:type="table" w:styleId="ListTable1Light">
    <w:name w:val="List Table 1 Light"/>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84171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1714"/>
    <w:pPr>
      <w:spacing w:after="0" w:line="240" w:lineRule="auto"/>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841714"/>
    <w:pPr>
      <w:spacing w:after="0" w:line="240" w:lineRule="auto"/>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841714"/>
    <w:pPr>
      <w:spacing w:after="0" w:line="240" w:lineRule="auto"/>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841714"/>
    <w:pPr>
      <w:spacing w:after="0" w:line="240" w:lineRule="auto"/>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841714"/>
    <w:pPr>
      <w:spacing w:after="0" w:line="240" w:lineRule="auto"/>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841714"/>
    <w:pPr>
      <w:spacing w:after="0" w:line="240" w:lineRule="auto"/>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84171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1714"/>
    <w:pPr>
      <w:spacing w:after="0" w:line="240" w:lineRule="auto"/>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841714"/>
    <w:pPr>
      <w:spacing w:after="0" w:line="240" w:lineRule="auto"/>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841714"/>
    <w:pPr>
      <w:spacing w:after="0" w:line="240" w:lineRule="auto"/>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841714"/>
    <w:pPr>
      <w:spacing w:after="0" w:line="240" w:lineRule="auto"/>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841714"/>
    <w:pPr>
      <w:spacing w:after="0" w:line="240" w:lineRule="auto"/>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841714"/>
    <w:pPr>
      <w:spacing w:after="0" w:line="240" w:lineRule="auto"/>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1714"/>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841714"/>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841714"/>
    <w:pPr>
      <w:spacing w:after="0" w:line="240" w:lineRule="auto"/>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841714"/>
    <w:pPr>
      <w:spacing w:after="0" w:line="240" w:lineRule="auto"/>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841714"/>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841714"/>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84171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1714"/>
    <w:pPr>
      <w:spacing w:after="0" w:line="240" w:lineRule="auto"/>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1714"/>
    <w:pPr>
      <w:spacing w:after="0" w:line="240" w:lineRule="auto"/>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1714"/>
    <w:pPr>
      <w:spacing w:after="0" w:line="240" w:lineRule="auto"/>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1714"/>
    <w:pPr>
      <w:spacing w:after="0" w:line="240" w:lineRule="auto"/>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1714"/>
    <w:pPr>
      <w:spacing w:after="0" w:line="240" w:lineRule="auto"/>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1714"/>
    <w:pPr>
      <w:spacing w:after="0" w:line="240" w:lineRule="auto"/>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8417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841714"/>
    <w:pPr>
      <w:spacing w:after="0" w:line="240" w:lineRule="auto"/>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urfulAccent2">
    <w:name w:val="List Table 6 Colorful Accent 2"/>
    <w:basedOn w:val="TableNormal"/>
    <w:uiPriority w:val="51"/>
    <w:rsid w:val="00841714"/>
    <w:pPr>
      <w:spacing w:after="0" w:line="240" w:lineRule="auto"/>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urfulAccent3">
    <w:name w:val="List Table 6 Colorful Accent 3"/>
    <w:basedOn w:val="TableNormal"/>
    <w:uiPriority w:val="51"/>
    <w:rsid w:val="00841714"/>
    <w:pPr>
      <w:spacing w:after="0" w:line="240" w:lineRule="auto"/>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urfulAccent4">
    <w:name w:val="List Table 6 Colorful Accent 4"/>
    <w:basedOn w:val="TableNormal"/>
    <w:uiPriority w:val="51"/>
    <w:rsid w:val="00841714"/>
    <w:pPr>
      <w:spacing w:after="0" w:line="240" w:lineRule="auto"/>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urfulAccent5">
    <w:name w:val="List Table 6 Colorful Accent 5"/>
    <w:basedOn w:val="TableNormal"/>
    <w:uiPriority w:val="51"/>
    <w:rsid w:val="00841714"/>
    <w:pPr>
      <w:spacing w:after="0" w:line="240" w:lineRule="auto"/>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urfulAccent6">
    <w:name w:val="List Table 6 Colorful Accent 6"/>
    <w:basedOn w:val="TableNormal"/>
    <w:uiPriority w:val="51"/>
    <w:rsid w:val="00841714"/>
    <w:pPr>
      <w:spacing w:after="0" w:line="240" w:lineRule="auto"/>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urful">
    <w:name w:val="List Table 7 Colorful"/>
    <w:basedOn w:val="TableNormal"/>
    <w:uiPriority w:val="52"/>
    <w:rsid w:val="0084171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841714"/>
    <w:pPr>
      <w:spacing w:after="0" w:line="240" w:lineRule="auto"/>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841714"/>
    <w:pPr>
      <w:spacing w:after="0" w:line="240" w:lineRule="auto"/>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841714"/>
    <w:pPr>
      <w:spacing w:after="0" w:line="240" w:lineRule="auto"/>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841714"/>
    <w:pPr>
      <w:spacing w:after="0" w:line="240" w:lineRule="auto"/>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841714"/>
    <w:pPr>
      <w:spacing w:after="0" w:line="240" w:lineRule="auto"/>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841714"/>
    <w:pPr>
      <w:spacing w:after="0" w:line="240" w:lineRule="auto"/>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171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1714"/>
    <w:rPr>
      <w:rFonts w:ascii="Consolas" w:hAnsi="Consolas"/>
      <w:szCs w:val="20"/>
    </w:rPr>
  </w:style>
  <w:style w:type="table" w:styleId="MediumGrid1">
    <w:name w:val="Medium Grid 1"/>
    <w:basedOn w:val="TableNormal"/>
    <w:uiPriority w:val="67"/>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1714"/>
    <w:pPr>
      <w:spacing w:after="0" w:line="240" w:lineRule="auto"/>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841714"/>
    <w:pPr>
      <w:spacing w:after="0" w:line="240" w:lineRule="auto"/>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841714"/>
    <w:pPr>
      <w:spacing w:after="0" w:line="240" w:lineRule="auto"/>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841714"/>
    <w:pPr>
      <w:spacing w:after="0" w:line="240" w:lineRule="auto"/>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841714"/>
    <w:pPr>
      <w:spacing w:after="0" w:line="240" w:lineRule="auto"/>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841714"/>
    <w:pPr>
      <w:spacing w:after="0" w:line="240" w:lineRule="auto"/>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1714"/>
    <w:pPr>
      <w:spacing w:after="0" w:line="240" w:lineRule="auto"/>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1714"/>
    <w:pPr>
      <w:spacing w:after="0" w:line="240" w:lineRule="auto"/>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1714"/>
    <w:pPr>
      <w:spacing w:after="0" w:line="240" w:lineRule="auto"/>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1714"/>
    <w:pPr>
      <w:spacing w:after="0" w:line="240" w:lineRule="auto"/>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1714"/>
    <w:pPr>
      <w:spacing w:after="0" w:line="240" w:lineRule="auto"/>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1714"/>
    <w:pPr>
      <w:spacing w:after="0" w:line="240" w:lineRule="auto"/>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171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1714"/>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841714"/>
    <w:rPr>
      <w:rFonts w:ascii="Times New Roman" w:hAnsi="Times New Roman" w:cs="Times New Roman"/>
      <w:sz w:val="24"/>
      <w:szCs w:val="24"/>
    </w:rPr>
  </w:style>
  <w:style w:type="paragraph" w:styleId="NormalIndent">
    <w:name w:val="Normal Indent"/>
    <w:basedOn w:val="Normal"/>
    <w:uiPriority w:val="99"/>
    <w:semiHidden/>
    <w:unhideWhenUsed/>
    <w:rsid w:val="00841714"/>
    <w:pPr>
      <w:ind w:left="720"/>
    </w:pPr>
  </w:style>
  <w:style w:type="paragraph" w:styleId="NoteHeading">
    <w:name w:val="Note Heading"/>
    <w:basedOn w:val="Normal"/>
    <w:next w:val="Normal"/>
    <w:link w:val="NoteHeadingChar"/>
    <w:uiPriority w:val="99"/>
    <w:semiHidden/>
    <w:unhideWhenUsed/>
    <w:rsid w:val="00841714"/>
    <w:pPr>
      <w:spacing w:after="0" w:line="240" w:lineRule="auto"/>
    </w:pPr>
  </w:style>
  <w:style w:type="character" w:customStyle="1" w:styleId="NoteHeadingChar">
    <w:name w:val="Note Heading Char"/>
    <w:basedOn w:val="DefaultParagraphFont"/>
    <w:link w:val="NoteHeading"/>
    <w:uiPriority w:val="99"/>
    <w:semiHidden/>
    <w:rsid w:val="00841714"/>
  </w:style>
  <w:style w:type="character" w:styleId="PageNumber">
    <w:name w:val="page number"/>
    <w:basedOn w:val="DefaultParagraphFont"/>
    <w:uiPriority w:val="99"/>
    <w:semiHidden/>
    <w:unhideWhenUsed/>
    <w:rsid w:val="00841714"/>
  </w:style>
  <w:style w:type="table" w:styleId="PlainTable1">
    <w:name w:val="Plain Table 1"/>
    <w:basedOn w:val="TableNormal"/>
    <w:uiPriority w:val="41"/>
    <w:rsid w:val="008417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417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417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17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417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171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1714"/>
    <w:rPr>
      <w:rFonts w:ascii="Consolas" w:hAnsi="Consolas"/>
      <w:szCs w:val="21"/>
    </w:rPr>
  </w:style>
  <w:style w:type="paragraph" w:styleId="Quote">
    <w:name w:val="Quote"/>
    <w:basedOn w:val="Normal"/>
    <w:next w:val="Normal"/>
    <w:link w:val="QuoteChar"/>
    <w:uiPriority w:val="29"/>
    <w:semiHidden/>
    <w:unhideWhenUsed/>
    <w:qFormat/>
    <w:rsid w:val="00D05C97"/>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semiHidden/>
    <w:rsid w:val="00D05C97"/>
    <w:rPr>
      <w:i/>
      <w:iCs/>
      <w:color w:val="404040" w:themeColor="text1" w:themeTint="BF"/>
    </w:rPr>
  </w:style>
  <w:style w:type="paragraph" w:styleId="Salutation">
    <w:name w:val="Salutation"/>
    <w:basedOn w:val="Normal"/>
    <w:next w:val="Normal"/>
    <w:link w:val="SalutationChar"/>
    <w:uiPriority w:val="99"/>
    <w:semiHidden/>
    <w:unhideWhenUsed/>
    <w:rsid w:val="00841714"/>
  </w:style>
  <w:style w:type="character" w:customStyle="1" w:styleId="SalutationChar">
    <w:name w:val="Salutation Char"/>
    <w:basedOn w:val="DefaultParagraphFont"/>
    <w:link w:val="Salutation"/>
    <w:uiPriority w:val="99"/>
    <w:semiHidden/>
    <w:rsid w:val="00841714"/>
  </w:style>
  <w:style w:type="paragraph" w:styleId="Signature">
    <w:name w:val="Signature"/>
    <w:basedOn w:val="Normal"/>
    <w:link w:val="SignatureChar"/>
    <w:uiPriority w:val="99"/>
    <w:semiHidden/>
    <w:unhideWhenUsed/>
    <w:rsid w:val="00841714"/>
    <w:pPr>
      <w:spacing w:after="0" w:line="240" w:lineRule="auto"/>
      <w:ind w:left="4320"/>
    </w:pPr>
  </w:style>
  <w:style w:type="character" w:customStyle="1" w:styleId="SignatureChar">
    <w:name w:val="Signature Char"/>
    <w:basedOn w:val="DefaultParagraphFont"/>
    <w:link w:val="Signature"/>
    <w:uiPriority w:val="99"/>
    <w:semiHidden/>
    <w:rsid w:val="00841714"/>
  </w:style>
  <w:style w:type="character" w:styleId="Strong">
    <w:name w:val="Strong"/>
    <w:basedOn w:val="DefaultParagraphFont"/>
    <w:uiPriority w:val="22"/>
    <w:semiHidden/>
    <w:unhideWhenUsed/>
    <w:qFormat/>
    <w:rsid w:val="00D05C97"/>
    <w:rPr>
      <w:b/>
      <w:bCs/>
    </w:rPr>
  </w:style>
  <w:style w:type="character" w:styleId="SubtleEmphasis">
    <w:name w:val="Subtle Emphasis"/>
    <w:basedOn w:val="DefaultParagraphFont"/>
    <w:uiPriority w:val="19"/>
    <w:semiHidden/>
    <w:unhideWhenUsed/>
    <w:qFormat/>
    <w:rsid w:val="00D05C97"/>
    <w:rPr>
      <w:i/>
      <w:iCs/>
      <w:color w:val="404040" w:themeColor="text1" w:themeTint="BF"/>
    </w:rPr>
  </w:style>
  <w:style w:type="character" w:styleId="SubtleReference">
    <w:name w:val="Subtle Reference"/>
    <w:basedOn w:val="DefaultParagraphFont"/>
    <w:uiPriority w:val="31"/>
    <w:semiHidden/>
    <w:unhideWhenUsed/>
    <w:qFormat/>
    <w:rsid w:val="00D05C97"/>
    <w:rPr>
      <w:smallCaps/>
      <w:color w:val="5A5A5A" w:themeColor="text1" w:themeTint="A5"/>
    </w:rPr>
  </w:style>
  <w:style w:type="table" w:styleId="Table3Deffects1">
    <w:name w:val="Table 3D effects 1"/>
    <w:basedOn w:val="TableNormal"/>
    <w:uiPriority w:val="99"/>
    <w:semiHidden/>
    <w:unhideWhenUsed/>
    <w:rsid w:val="0084171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1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1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1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1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84171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84171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84171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1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1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1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1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1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1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1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1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1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1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1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1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417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171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1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1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1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1714"/>
    <w:pPr>
      <w:spacing w:after="0"/>
      <w:ind w:left="220" w:hanging="220"/>
    </w:pPr>
  </w:style>
  <w:style w:type="paragraph" w:styleId="TableofFigures">
    <w:name w:val="table of figures"/>
    <w:basedOn w:val="Normal"/>
    <w:next w:val="Normal"/>
    <w:uiPriority w:val="99"/>
    <w:semiHidden/>
    <w:unhideWhenUsed/>
    <w:rsid w:val="00841714"/>
    <w:pPr>
      <w:spacing w:after="0"/>
    </w:pPr>
  </w:style>
  <w:style w:type="table" w:styleId="TableProfessional">
    <w:name w:val="Table Professional"/>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1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1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1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1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1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1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1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84171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1714"/>
    <w:pPr>
      <w:spacing w:after="100"/>
    </w:pPr>
  </w:style>
  <w:style w:type="paragraph" w:styleId="TOC2">
    <w:name w:val="toc 2"/>
    <w:basedOn w:val="Normal"/>
    <w:next w:val="Normal"/>
    <w:autoRedefine/>
    <w:uiPriority w:val="39"/>
    <w:semiHidden/>
    <w:unhideWhenUsed/>
    <w:rsid w:val="00841714"/>
    <w:pPr>
      <w:spacing w:after="100"/>
      <w:ind w:left="220"/>
    </w:pPr>
  </w:style>
  <w:style w:type="paragraph" w:styleId="TOC3">
    <w:name w:val="toc 3"/>
    <w:basedOn w:val="Normal"/>
    <w:next w:val="Normal"/>
    <w:autoRedefine/>
    <w:uiPriority w:val="39"/>
    <w:semiHidden/>
    <w:unhideWhenUsed/>
    <w:rsid w:val="00841714"/>
    <w:pPr>
      <w:spacing w:after="100"/>
      <w:ind w:left="440"/>
    </w:pPr>
  </w:style>
  <w:style w:type="paragraph" w:styleId="TOC4">
    <w:name w:val="toc 4"/>
    <w:basedOn w:val="Normal"/>
    <w:next w:val="Normal"/>
    <w:autoRedefine/>
    <w:uiPriority w:val="39"/>
    <w:semiHidden/>
    <w:unhideWhenUsed/>
    <w:rsid w:val="00841714"/>
    <w:pPr>
      <w:spacing w:after="100"/>
      <w:ind w:left="660"/>
    </w:pPr>
  </w:style>
  <w:style w:type="paragraph" w:styleId="TOC5">
    <w:name w:val="toc 5"/>
    <w:basedOn w:val="Normal"/>
    <w:next w:val="Normal"/>
    <w:autoRedefine/>
    <w:uiPriority w:val="39"/>
    <w:semiHidden/>
    <w:unhideWhenUsed/>
    <w:rsid w:val="00841714"/>
    <w:pPr>
      <w:spacing w:after="100"/>
      <w:ind w:left="880"/>
    </w:pPr>
  </w:style>
  <w:style w:type="paragraph" w:styleId="TOC6">
    <w:name w:val="toc 6"/>
    <w:basedOn w:val="Normal"/>
    <w:next w:val="Normal"/>
    <w:autoRedefine/>
    <w:uiPriority w:val="39"/>
    <w:semiHidden/>
    <w:unhideWhenUsed/>
    <w:rsid w:val="00841714"/>
    <w:pPr>
      <w:spacing w:after="100"/>
      <w:ind w:left="1100"/>
    </w:pPr>
  </w:style>
  <w:style w:type="paragraph" w:styleId="TOC7">
    <w:name w:val="toc 7"/>
    <w:basedOn w:val="Normal"/>
    <w:next w:val="Normal"/>
    <w:autoRedefine/>
    <w:uiPriority w:val="39"/>
    <w:semiHidden/>
    <w:unhideWhenUsed/>
    <w:rsid w:val="00841714"/>
    <w:pPr>
      <w:spacing w:after="100"/>
      <w:ind w:left="1320"/>
    </w:pPr>
  </w:style>
  <w:style w:type="paragraph" w:styleId="TOC8">
    <w:name w:val="toc 8"/>
    <w:basedOn w:val="Normal"/>
    <w:next w:val="Normal"/>
    <w:autoRedefine/>
    <w:uiPriority w:val="39"/>
    <w:semiHidden/>
    <w:unhideWhenUsed/>
    <w:rsid w:val="00841714"/>
    <w:pPr>
      <w:spacing w:after="100"/>
      <w:ind w:left="1540"/>
    </w:pPr>
  </w:style>
  <w:style w:type="paragraph" w:styleId="TOC9">
    <w:name w:val="toc 9"/>
    <w:basedOn w:val="Normal"/>
    <w:next w:val="Normal"/>
    <w:autoRedefine/>
    <w:uiPriority w:val="39"/>
    <w:semiHidden/>
    <w:unhideWhenUsed/>
    <w:rsid w:val="00841714"/>
    <w:pPr>
      <w:spacing w:after="100"/>
      <w:ind w:left="1760"/>
    </w:pPr>
  </w:style>
  <w:style w:type="paragraph" w:styleId="TOCHeading">
    <w:name w:val="TOC Heading"/>
    <w:basedOn w:val="Heading1"/>
    <w:next w:val="Normal"/>
    <w:uiPriority w:val="39"/>
    <w:semiHidden/>
    <w:unhideWhenUsed/>
    <w:qFormat/>
    <w:rsid w:val="00D05C97"/>
    <w:pPr>
      <w:pBdr>
        <w:top w:val="none" w:sz="0" w:space="0" w:color="auto"/>
        <w:bottom w:val="none" w:sz="0" w:space="0" w:color="auto"/>
      </w:pBdr>
      <w:spacing w:before="240" w:line="259" w:lineRule="auto"/>
      <w:contextualSpacing w:val="0"/>
      <w:outlineLvl w:val="9"/>
    </w:pPr>
    <w:rPr>
      <w:caps w:val="0"/>
      <w:color w:val="3E762A" w:themeColor="accent1" w:themeShade="BF"/>
      <w:sz w:val="32"/>
    </w:rPr>
  </w:style>
  <w:style w:type="paragraph" w:customStyle="1" w:styleId="Graphic">
    <w:name w:val="Graphic"/>
    <w:basedOn w:val="Normal"/>
    <w:next w:val="Heading3"/>
    <w:link w:val="GraphicChar"/>
    <w:uiPriority w:val="10"/>
    <w:qFormat/>
    <w:rsid w:val="00D05C97"/>
    <w:pPr>
      <w:spacing w:before="320" w:after="80"/>
    </w:pPr>
  </w:style>
  <w:style w:type="character" w:customStyle="1" w:styleId="GraphicChar">
    <w:name w:val="Graphic Char"/>
    <w:basedOn w:val="DefaultParagraphFont"/>
    <w:link w:val="Graphic"/>
    <w:uiPriority w:val="10"/>
    <w:rsid w:val="00D05C97"/>
  </w:style>
  <w:style w:type="paragraph" w:customStyle="1" w:styleId="ox-2750c551f1-msonormal">
    <w:name w:val="ox-2750c551f1-msonormal"/>
    <w:basedOn w:val="Normal"/>
    <w:rsid w:val="00B5384F"/>
    <w:pPr>
      <w:spacing w:before="100" w:beforeAutospacing="1" w:after="100" w:afterAutospacing="1" w:line="240" w:lineRule="auto"/>
      <w:jc w:val="left"/>
    </w:pPr>
    <w:rPr>
      <w:rFonts w:ascii="SimSun" w:eastAsia="SimSun" w:hAnsi="SimSun" w:cs="SimSun"/>
      <w:sz w:val="24"/>
      <w:szCs w:val="24"/>
      <w:lang w:eastAsia="zh-CN"/>
    </w:rPr>
  </w:style>
  <w:style w:type="paragraph" w:customStyle="1" w:styleId="Achievement">
    <w:name w:val="Achievement"/>
    <w:basedOn w:val="BodyText"/>
    <w:rsid w:val="00C14B28"/>
    <w:pPr>
      <w:spacing w:after="60" w:line="240" w:lineRule="atLeast"/>
      <w:ind w:left="240" w:hanging="240"/>
      <w:jc w:val="both"/>
    </w:pPr>
    <w:rPr>
      <w:rFonts w:ascii="Garamond" w:eastAsia="Times New Roman" w:hAnsi="Garamond" w:cs="Times New Roman"/>
      <w:szCs w:val="20"/>
    </w:rPr>
  </w:style>
  <w:style w:type="paragraph" w:customStyle="1" w:styleId="Default">
    <w:name w:val="Default"/>
    <w:rsid w:val="00C615CA"/>
    <w:pPr>
      <w:autoSpaceDE w:val="0"/>
      <w:autoSpaceDN w:val="0"/>
      <w:adjustRightInd w:val="0"/>
      <w:spacing w:after="0" w:line="240" w:lineRule="auto"/>
      <w:jc w:val="left"/>
    </w:pPr>
    <w:rPr>
      <w:rFonts w:ascii="Arial" w:hAnsi="Arial" w:cs="Arial"/>
      <w:color w:val="000000"/>
      <w:sz w:val="24"/>
      <w:szCs w:val="24"/>
    </w:rPr>
  </w:style>
  <w:style w:type="character" w:customStyle="1" w:styleId="ng-scope">
    <w:name w:val="ng-scope"/>
    <w:basedOn w:val="DefaultParagraphFont"/>
    <w:rsid w:val="00484A9A"/>
  </w:style>
  <w:style w:type="character" w:customStyle="1" w:styleId="ListParagraphChar">
    <w:name w:val="List Paragraph Char"/>
    <w:link w:val="ListParagraph"/>
    <w:uiPriority w:val="34"/>
    <w:rsid w:val="00C046A7"/>
    <w:rPr>
      <w:lang w:val="en-GB"/>
    </w:rPr>
  </w:style>
  <w:style w:type="character" w:customStyle="1" w:styleId="NoSpacingChar">
    <w:name w:val="No Spacing Char"/>
    <w:basedOn w:val="DefaultParagraphFont"/>
    <w:link w:val="NoSpacing"/>
    <w:uiPriority w:val="1"/>
    <w:rsid w:val="00407DBD"/>
  </w:style>
  <w:style w:type="paragraph" w:customStyle="1" w:styleId="yiv4128640307msonormal">
    <w:name w:val="yiv4128640307msonormal"/>
    <w:basedOn w:val="Normal"/>
    <w:rsid w:val="0080781C"/>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apple-converted-space">
    <w:name w:val="apple-converted-space"/>
    <w:rsid w:val="0080781C"/>
  </w:style>
  <w:style w:type="character" w:customStyle="1" w:styleId="CharAttribute13">
    <w:name w:val="CharAttribute13"/>
    <w:rsid w:val="00A90E17"/>
    <w:rPr>
      <w:rFonts w:ascii="Times New Roman" w:eastAsia="Times New Roman" w:hAnsi="Times New Roman"/>
      <w:b/>
      <w:w w:val="100"/>
      <w:sz w:val="24"/>
      <w:szCs w:val="24"/>
      <w:shd w:val="clear" w:color="auto" w:fill="auto"/>
    </w:rPr>
  </w:style>
  <w:style w:type="paragraph" w:customStyle="1" w:styleId="Style1">
    <w:name w:val="Style1"/>
    <w:basedOn w:val="ListBullet"/>
    <w:link w:val="Style1Char"/>
    <w:qFormat/>
    <w:rsid w:val="0099149D"/>
    <w:pPr>
      <w:tabs>
        <w:tab w:val="clear" w:pos="360"/>
        <w:tab w:val="num" w:pos="216"/>
      </w:tabs>
      <w:spacing w:after="80" w:line="288" w:lineRule="auto"/>
      <w:ind w:left="216" w:hanging="216"/>
      <w:jc w:val="left"/>
    </w:pPr>
    <w:rPr>
      <w:rFonts w:ascii="Cambria" w:hAnsi="Cambria"/>
      <w:sz w:val="21"/>
      <w:szCs w:val="21"/>
      <w:lang w:val="en-US" w:eastAsia="ja-JP"/>
    </w:rPr>
  </w:style>
  <w:style w:type="character" w:customStyle="1" w:styleId="Style1Char">
    <w:name w:val="Style1 Char"/>
    <w:basedOn w:val="DefaultParagraphFont"/>
    <w:link w:val="Style1"/>
    <w:rsid w:val="0099149D"/>
    <w:rPr>
      <w:rFonts w:ascii="Cambria" w:hAnsi="Cambria"/>
      <w:sz w:val="21"/>
      <w:szCs w:val="21"/>
      <w:lang w:eastAsia="ja-JP"/>
    </w:rPr>
  </w:style>
  <w:style w:type="character" w:customStyle="1" w:styleId="vanity-namedomain">
    <w:name w:val="vanity-name__domain"/>
    <w:basedOn w:val="DefaultParagraphFont"/>
    <w:rsid w:val="00F21D4F"/>
  </w:style>
  <w:style w:type="character" w:customStyle="1" w:styleId="vanity-namedisplay-name">
    <w:name w:val="vanity-name__display-name"/>
    <w:basedOn w:val="DefaultParagraphFont"/>
    <w:rsid w:val="00F21D4F"/>
  </w:style>
  <w:style w:type="character" w:customStyle="1" w:styleId="lt-line-clampraw-line">
    <w:name w:val="lt-line-clamp__raw-line"/>
    <w:basedOn w:val="DefaultParagraphFont"/>
    <w:rsid w:val="00126379"/>
  </w:style>
  <w:style w:type="character" w:styleId="UnresolvedMention">
    <w:name w:val="Unresolved Mention"/>
    <w:basedOn w:val="DefaultParagraphFont"/>
    <w:uiPriority w:val="99"/>
    <w:semiHidden/>
    <w:unhideWhenUsed/>
    <w:rsid w:val="00A26097"/>
    <w:rPr>
      <w:color w:val="605E5C"/>
      <w:shd w:val="clear" w:color="auto" w:fill="E1DFDD"/>
    </w:rPr>
  </w:style>
  <w:style w:type="character" w:customStyle="1" w:styleId="text-danger">
    <w:name w:val="text-danger"/>
    <w:basedOn w:val="DefaultParagraphFont"/>
    <w:rsid w:val="00847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48457">
      <w:bodyDiv w:val="1"/>
      <w:marLeft w:val="0"/>
      <w:marRight w:val="0"/>
      <w:marTop w:val="0"/>
      <w:marBottom w:val="0"/>
      <w:divBdr>
        <w:top w:val="none" w:sz="0" w:space="0" w:color="auto"/>
        <w:left w:val="none" w:sz="0" w:space="0" w:color="auto"/>
        <w:bottom w:val="none" w:sz="0" w:space="0" w:color="auto"/>
        <w:right w:val="none" w:sz="0" w:space="0" w:color="auto"/>
      </w:divBdr>
    </w:div>
    <w:div w:id="44911156">
      <w:bodyDiv w:val="1"/>
      <w:marLeft w:val="0"/>
      <w:marRight w:val="0"/>
      <w:marTop w:val="0"/>
      <w:marBottom w:val="0"/>
      <w:divBdr>
        <w:top w:val="none" w:sz="0" w:space="0" w:color="auto"/>
        <w:left w:val="none" w:sz="0" w:space="0" w:color="auto"/>
        <w:bottom w:val="none" w:sz="0" w:space="0" w:color="auto"/>
        <w:right w:val="none" w:sz="0" w:space="0" w:color="auto"/>
      </w:divBdr>
    </w:div>
    <w:div w:id="49119079">
      <w:bodyDiv w:val="1"/>
      <w:marLeft w:val="0"/>
      <w:marRight w:val="0"/>
      <w:marTop w:val="0"/>
      <w:marBottom w:val="0"/>
      <w:divBdr>
        <w:top w:val="none" w:sz="0" w:space="0" w:color="auto"/>
        <w:left w:val="none" w:sz="0" w:space="0" w:color="auto"/>
        <w:bottom w:val="none" w:sz="0" w:space="0" w:color="auto"/>
        <w:right w:val="none" w:sz="0" w:space="0" w:color="auto"/>
      </w:divBdr>
    </w:div>
    <w:div w:id="58678373">
      <w:bodyDiv w:val="1"/>
      <w:marLeft w:val="0"/>
      <w:marRight w:val="0"/>
      <w:marTop w:val="0"/>
      <w:marBottom w:val="0"/>
      <w:divBdr>
        <w:top w:val="none" w:sz="0" w:space="0" w:color="auto"/>
        <w:left w:val="none" w:sz="0" w:space="0" w:color="auto"/>
        <w:bottom w:val="none" w:sz="0" w:space="0" w:color="auto"/>
        <w:right w:val="none" w:sz="0" w:space="0" w:color="auto"/>
      </w:divBdr>
      <w:divsChild>
        <w:div w:id="1967933201">
          <w:marLeft w:val="0"/>
          <w:marRight w:val="0"/>
          <w:marTop w:val="0"/>
          <w:marBottom w:val="0"/>
          <w:divBdr>
            <w:top w:val="none" w:sz="0" w:space="0" w:color="auto"/>
            <w:left w:val="none" w:sz="0" w:space="0" w:color="auto"/>
            <w:bottom w:val="none" w:sz="0" w:space="0" w:color="auto"/>
            <w:right w:val="none" w:sz="0" w:space="0" w:color="auto"/>
          </w:divBdr>
        </w:div>
      </w:divsChild>
    </w:div>
    <w:div w:id="84765513">
      <w:bodyDiv w:val="1"/>
      <w:marLeft w:val="0"/>
      <w:marRight w:val="0"/>
      <w:marTop w:val="0"/>
      <w:marBottom w:val="0"/>
      <w:divBdr>
        <w:top w:val="none" w:sz="0" w:space="0" w:color="auto"/>
        <w:left w:val="none" w:sz="0" w:space="0" w:color="auto"/>
        <w:bottom w:val="none" w:sz="0" w:space="0" w:color="auto"/>
        <w:right w:val="none" w:sz="0" w:space="0" w:color="auto"/>
      </w:divBdr>
    </w:div>
    <w:div w:id="87116029">
      <w:bodyDiv w:val="1"/>
      <w:marLeft w:val="0"/>
      <w:marRight w:val="0"/>
      <w:marTop w:val="0"/>
      <w:marBottom w:val="0"/>
      <w:divBdr>
        <w:top w:val="none" w:sz="0" w:space="0" w:color="auto"/>
        <w:left w:val="none" w:sz="0" w:space="0" w:color="auto"/>
        <w:bottom w:val="none" w:sz="0" w:space="0" w:color="auto"/>
        <w:right w:val="none" w:sz="0" w:space="0" w:color="auto"/>
      </w:divBdr>
    </w:div>
    <w:div w:id="112868826">
      <w:bodyDiv w:val="1"/>
      <w:marLeft w:val="0"/>
      <w:marRight w:val="0"/>
      <w:marTop w:val="0"/>
      <w:marBottom w:val="0"/>
      <w:divBdr>
        <w:top w:val="none" w:sz="0" w:space="0" w:color="auto"/>
        <w:left w:val="none" w:sz="0" w:space="0" w:color="auto"/>
        <w:bottom w:val="none" w:sz="0" w:space="0" w:color="auto"/>
        <w:right w:val="none" w:sz="0" w:space="0" w:color="auto"/>
      </w:divBdr>
    </w:div>
    <w:div w:id="125396880">
      <w:bodyDiv w:val="1"/>
      <w:marLeft w:val="0"/>
      <w:marRight w:val="0"/>
      <w:marTop w:val="0"/>
      <w:marBottom w:val="0"/>
      <w:divBdr>
        <w:top w:val="none" w:sz="0" w:space="0" w:color="auto"/>
        <w:left w:val="none" w:sz="0" w:space="0" w:color="auto"/>
        <w:bottom w:val="none" w:sz="0" w:space="0" w:color="auto"/>
        <w:right w:val="none" w:sz="0" w:space="0" w:color="auto"/>
      </w:divBdr>
    </w:div>
    <w:div w:id="158623839">
      <w:bodyDiv w:val="1"/>
      <w:marLeft w:val="0"/>
      <w:marRight w:val="0"/>
      <w:marTop w:val="0"/>
      <w:marBottom w:val="0"/>
      <w:divBdr>
        <w:top w:val="none" w:sz="0" w:space="0" w:color="auto"/>
        <w:left w:val="none" w:sz="0" w:space="0" w:color="auto"/>
        <w:bottom w:val="none" w:sz="0" w:space="0" w:color="auto"/>
        <w:right w:val="none" w:sz="0" w:space="0" w:color="auto"/>
      </w:divBdr>
    </w:div>
    <w:div w:id="164515613">
      <w:bodyDiv w:val="1"/>
      <w:marLeft w:val="0"/>
      <w:marRight w:val="0"/>
      <w:marTop w:val="0"/>
      <w:marBottom w:val="0"/>
      <w:divBdr>
        <w:top w:val="none" w:sz="0" w:space="0" w:color="auto"/>
        <w:left w:val="none" w:sz="0" w:space="0" w:color="auto"/>
        <w:bottom w:val="none" w:sz="0" w:space="0" w:color="auto"/>
        <w:right w:val="none" w:sz="0" w:space="0" w:color="auto"/>
      </w:divBdr>
    </w:div>
    <w:div w:id="267928995">
      <w:bodyDiv w:val="1"/>
      <w:marLeft w:val="0"/>
      <w:marRight w:val="0"/>
      <w:marTop w:val="0"/>
      <w:marBottom w:val="0"/>
      <w:divBdr>
        <w:top w:val="none" w:sz="0" w:space="0" w:color="auto"/>
        <w:left w:val="none" w:sz="0" w:space="0" w:color="auto"/>
        <w:bottom w:val="none" w:sz="0" w:space="0" w:color="auto"/>
        <w:right w:val="none" w:sz="0" w:space="0" w:color="auto"/>
      </w:divBdr>
    </w:div>
    <w:div w:id="344675447">
      <w:bodyDiv w:val="1"/>
      <w:marLeft w:val="0"/>
      <w:marRight w:val="0"/>
      <w:marTop w:val="0"/>
      <w:marBottom w:val="0"/>
      <w:divBdr>
        <w:top w:val="none" w:sz="0" w:space="0" w:color="auto"/>
        <w:left w:val="none" w:sz="0" w:space="0" w:color="auto"/>
        <w:bottom w:val="none" w:sz="0" w:space="0" w:color="auto"/>
        <w:right w:val="none" w:sz="0" w:space="0" w:color="auto"/>
      </w:divBdr>
    </w:div>
    <w:div w:id="354111201">
      <w:bodyDiv w:val="1"/>
      <w:marLeft w:val="0"/>
      <w:marRight w:val="0"/>
      <w:marTop w:val="0"/>
      <w:marBottom w:val="0"/>
      <w:divBdr>
        <w:top w:val="none" w:sz="0" w:space="0" w:color="auto"/>
        <w:left w:val="none" w:sz="0" w:space="0" w:color="auto"/>
        <w:bottom w:val="none" w:sz="0" w:space="0" w:color="auto"/>
        <w:right w:val="none" w:sz="0" w:space="0" w:color="auto"/>
      </w:divBdr>
    </w:div>
    <w:div w:id="441917627">
      <w:bodyDiv w:val="1"/>
      <w:marLeft w:val="0"/>
      <w:marRight w:val="0"/>
      <w:marTop w:val="0"/>
      <w:marBottom w:val="0"/>
      <w:divBdr>
        <w:top w:val="none" w:sz="0" w:space="0" w:color="auto"/>
        <w:left w:val="none" w:sz="0" w:space="0" w:color="auto"/>
        <w:bottom w:val="none" w:sz="0" w:space="0" w:color="auto"/>
        <w:right w:val="none" w:sz="0" w:space="0" w:color="auto"/>
      </w:divBdr>
    </w:div>
    <w:div w:id="524367215">
      <w:bodyDiv w:val="1"/>
      <w:marLeft w:val="0"/>
      <w:marRight w:val="0"/>
      <w:marTop w:val="0"/>
      <w:marBottom w:val="0"/>
      <w:divBdr>
        <w:top w:val="none" w:sz="0" w:space="0" w:color="auto"/>
        <w:left w:val="none" w:sz="0" w:space="0" w:color="auto"/>
        <w:bottom w:val="none" w:sz="0" w:space="0" w:color="auto"/>
        <w:right w:val="none" w:sz="0" w:space="0" w:color="auto"/>
      </w:divBdr>
    </w:div>
    <w:div w:id="616909826">
      <w:bodyDiv w:val="1"/>
      <w:marLeft w:val="0"/>
      <w:marRight w:val="0"/>
      <w:marTop w:val="0"/>
      <w:marBottom w:val="0"/>
      <w:divBdr>
        <w:top w:val="none" w:sz="0" w:space="0" w:color="auto"/>
        <w:left w:val="none" w:sz="0" w:space="0" w:color="auto"/>
        <w:bottom w:val="none" w:sz="0" w:space="0" w:color="auto"/>
        <w:right w:val="none" w:sz="0" w:space="0" w:color="auto"/>
      </w:divBdr>
    </w:div>
    <w:div w:id="647440623">
      <w:bodyDiv w:val="1"/>
      <w:marLeft w:val="0"/>
      <w:marRight w:val="0"/>
      <w:marTop w:val="0"/>
      <w:marBottom w:val="0"/>
      <w:divBdr>
        <w:top w:val="none" w:sz="0" w:space="0" w:color="auto"/>
        <w:left w:val="none" w:sz="0" w:space="0" w:color="auto"/>
        <w:bottom w:val="none" w:sz="0" w:space="0" w:color="auto"/>
        <w:right w:val="none" w:sz="0" w:space="0" w:color="auto"/>
      </w:divBdr>
    </w:div>
    <w:div w:id="660937416">
      <w:bodyDiv w:val="1"/>
      <w:marLeft w:val="0"/>
      <w:marRight w:val="0"/>
      <w:marTop w:val="0"/>
      <w:marBottom w:val="0"/>
      <w:divBdr>
        <w:top w:val="none" w:sz="0" w:space="0" w:color="auto"/>
        <w:left w:val="none" w:sz="0" w:space="0" w:color="auto"/>
        <w:bottom w:val="none" w:sz="0" w:space="0" w:color="auto"/>
        <w:right w:val="none" w:sz="0" w:space="0" w:color="auto"/>
      </w:divBdr>
    </w:div>
    <w:div w:id="697463206">
      <w:bodyDiv w:val="1"/>
      <w:marLeft w:val="0"/>
      <w:marRight w:val="0"/>
      <w:marTop w:val="0"/>
      <w:marBottom w:val="0"/>
      <w:divBdr>
        <w:top w:val="none" w:sz="0" w:space="0" w:color="auto"/>
        <w:left w:val="none" w:sz="0" w:space="0" w:color="auto"/>
        <w:bottom w:val="none" w:sz="0" w:space="0" w:color="auto"/>
        <w:right w:val="none" w:sz="0" w:space="0" w:color="auto"/>
      </w:divBdr>
    </w:div>
    <w:div w:id="698238855">
      <w:bodyDiv w:val="1"/>
      <w:marLeft w:val="0"/>
      <w:marRight w:val="0"/>
      <w:marTop w:val="0"/>
      <w:marBottom w:val="0"/>
      <w:divBdr>
        <w:top w:val="none" w:sz="0" w:space="0" w:color="auto"/>
        <w:left w:val="none" w:sz="0" w:space="0" w:color="auto"/>
        <w:bottom w:val="none" w:sz="0" w:space="0" w:color="auto"/>
        <w:right w:val="none" w:sz="0" w:space="0" w:color="auto"/>
      </w:divBdr>
    </w:div>
    <w:div w:id="726343182">
      <w:bodyDiv w:val="1"/>
      <w:marLeft w:val="0"/>
      <w:marRight w:val="0"/>
      <w:marTop w:val="0"/>
      <w:marBottom w:val="0"/>
      <w:divBdr>
        <w:top w:val="none" w:sz="0" w:space="0" w:color="auto"/>
        <w:left w:val="none" w:sz="0" w:space="0" w:color="auto"/>
        <w:bottom w:val="none" w:sz="0" w:space="0" w:color="auto"/>
        <w:right w:val="none" w:sz="0" w:space="0" w:color="auto"/>
      </w:divBdr>
    </w:div>
    <w:div w:id="770203852">
      <w:bodyDiv w:val="1"/>
      <w:marLeft w:val="0"/>
      <w:marRight w:val="0"/>
      <w:marTop w:val="0"/>
      <w:marBottom w:val="0"/>
      <w:divBdr>
        <w:top w:val="none" w:sz="0" w:space="0" w:color="auto"/>
        <w:left w:val="none" w:sz="0" w:space="0" w:color="auto"/>
        <w:bottom w:val="none" w:sz="0" w:space="0" w:color="auto"/>
        <w:right w:val="none" w:sz="0" w:space="0" w:color="auto"/>
      </w:divBdr>
      <w:divsChild>
        <w:div w:id="521865161">
          <w:marLeft w:val="0"/>
          <w:marRight w:val="0"/>
          <w:marTop w:val="0"/>
          <w:marBottom w:val="0"/>
          <w:divBdr>
            <w:top w:val="none" w:sz="0" w:space="0" w:color="auto"/>
            <w:left w:val="none" w:sz="0" w:space="0" w:color="auto"/>
            <w:bottom w:val="none" w:sz="0" w:space="0" w:color="auto"/>
            <w:right w:val="none" w:sz="0" w:space="0" w:color="auto"/>
          </w:divBdr>
        </w:div>
      </w:divsChild>
    </w:div>
    <w:div w:id="824397463">
      <w:bodyDiv w:val="1"/>
      <w:marLeft w:val="0"/>
      <w:marRight w:val="0"/>
      <w:marTop w:val="0"/>
      <w:marBottom w:val="0"/>
      <w:divBdr>
        <w:top w:val="none" w:sz="0" w:space="0" w:color="auto"/>
        <w:left w:val="none" w:sz="0" w:space="0" w:color="auto"/>
        <w:bottom w:val="none" w:sz="0" w:space="0" w:color="auto"/>
        <w:right w:val="none" w:sz="0" w:space="0" w:color="auto"/>
      </w:divBdr>
    </w:div>
    <w:div w:id="827794378">
      <w:bodyDiv w:val="1"/>
      <w:marLeft w:val="0"/>
      <w:marRight w:val="0"/>
      <w:marTop w:val="0"/>
      <w:marBottom w:val="0"/>
      <w:divBdr>
        <w:top w:val="none" w:sz="0" w:space="0" w:color="auto"/>
        <w:left w:val="none" w:sz="0" w:space="0" w:color="auto"/>
        <w:bottom w:val="none" w:sz="0" w:space="0" w:color="auto"/>
        <w:right w:val="none" w:sz="0" w:space="0" w:color="auto"/>
      </w:divBdr>
    </w:div>
    <w:div w:id="916792296">
      <w:bodyDiv w:val="1"/>
      <w:marLeft w:val="0"/>
      <w:marRight w:val="0"/>
      <w:marTop w:val="0"/>
      <w:marBottom w:val="0"/>
      <w:divBdr>
        <w:top w:val="none" w:sz="0" w:space="0" w:color="auto"/>
        <w:left w:val="none" w:sz="0" w:space="0" w:color="auto"/>
        <w:bottom w:val="none" w:sz="0" w:space="0" w:color="auto"/>
        <w:right w:val="none" w:sz="0" w:space="0" w:color="auto"/>
      </w:divBdr>
    </w:div>
    <w:div w:id="918321973">
      <w:bodyDiv w:val="1"/>
      <w:marLeft w:val="0"/>
      <w:marRight w:val="0"/>
      <w:marTop w:val="0"/>
      <w:marBottom w:val="0"/>
      <w:divBdr>
        <w:top w:val="none" w:sz="0" w:space="0" w:color="auto"/>
        <w:left w:val="none" w:sz="0" w:space="0" w:color="auto"/>
        <w:bottom w:val="none" w:sz="0" w:space="0" w:color="auto"/>
        <w:right w:val="none" w:sz="0" w:space="0" w:color="auto"/>
      </w:divBdr>
    </w:div>
    <w:div w:id="945387041">
      <w:bodyDiv w:val="1"/>
      <w:marLeft w:val="0"/>
      <w:marRight w:val="0"/>
      <w:marTop w:val="0"/>
      <w:marBottom w:val="0"/>
      <w:divBdr>
        <w:top w:val="none" w:sz="0" w:space="0" w:color="auto"/>
        <w:left w:val="none" w:sz="0" w:space="0" w:color="auto"/>
        <w:bottom w:val="none" w:sz="0" w:space="0" w:color="auto"/>
        <w:right w:val="none" w:sz="0" w:space="0" w:color="auto"/>
      </w:divBdr>
    </w:div>
    <w:div w:id="948898031">
      <w:bodyDiv w:val="1"/>
      <w:marLeft w:val="0"/>
      <w:marRight w:val="0"/>
      <w:marTop w:val="0"/>
      <w:marBottom w:val="0"/>
      <w:divBdr>
        <w:top w:val="none" w:sz="0" w:space="0" w:color="auto"/>
        <w:left w:val="none" w:sz="0" w:space="0" w:color="auto"/>
        <w:bottom w:val="none" w:sz="0" w:space="0" w:color="auto"/>
        <w:right w:val="none" w:sz="0" w:space="0" w:color="auto"/>
      </w:divBdr>
    </w:div>
    <w:div w:id="1057556053">
      <w:bodyDiv w:val="1"/>
      <w:marLeft w:val="0"/>
      <w:marRight w:val="0"/>
      <w:marTop w:val="0"/>
      <w:marBottom w:val="0"/>
      <w:divBdr>
        <w:top w:val="none" w:sz="0" w:space="0" w:color="auto"/>
        <w:left w:val="none" w:sz="0" w:space="0" w:color="auto"/>
        <w:bottom w:val="none" w:sz="0" w:space="0" w:color="auto"/>
        <w:right w:val="none" w:sz="0" w:space="0" w:color="auto"/>
      </w:divBdr>
    </w:div>
    <w:div w:id="1077940567">
      <w:bodyDiv w:val="1"/>
      <w:marLeft w:val="0"/>
      <w:marRight w:val="0"/>
      <w:marTop w:val="0"/>
      <w:marBottom w:val="0"/>
      <w:divBdr>
        <w:top w:val="none" w:sz="0" w:space="0" w:color="auto"/>
        <w:left w:val="none" w:sz="0" w:space="0" w:color="auto"/>
        <w:bottom w:val="none" w:sz="0" w:space="0" w:color="auto"/>
        <w:right w:val="none" w:sz="0" w:space="0" w:color="auto"/>
      </w:divBdr>
    </w:div>
    <w:div w:id="1107382752">
      <w:bodyDiv w:val="1"/>
      <w:marLeft w:val="0"/>
      <w:marRight w:val="0"/>
      <w:marTop w:val="0"/>
      <w:marBottom w:val="0"/>
      <w:divBdr>
        <w:top w:val="none" w:sz="0" w:space="0" w:color="auto"/>
        <w:left w:val="none" w:sz="0" w:space="0" w:color="auto"/>
        <w:bottom w:val="none" w:sz="0" w:space="0" w:color="auto"/>
        <w:right w:val="none" w:sz="0" w:space="0" w:color="auto"/>
      </w:divBdr>
    </w:div>
    <w:div w:id="1164322953">
      <w:bodyDiv w:val="1"/>
      <w:marLeft w:val="0"/>
      <w:marRight w:val="0"/>
      <w:marTop w:val="0"/>
      <w:marBottom w:val="0"/>
      <w:divBdr>
        <w:top w:val="none" w:sz="0" w:space="0" w:color="auto"/>
        <w:left w:val="none" w:sz="0" w:space="0" w:color="auto"/>
        <w:bottom w:val="none" w:sz="0" w:space="0" w:color="auto"/>
        <w:right w:val="none" w:sz="0" w:space="0" w:color="auto"/>
      </w:divBdr>
    </w:div>
    <w:div w:id="1171406401">
      <w:bodyDiv w:val="1"/>
      <w:marLeft w:val="0"/>
      <w:marRight w:val="0"/>
      <w:marTop w:val="0"/>
      <w:marBottom w:val="0"/>
      <w:divBdr>
        <w:top w:val="none" w:sz="0" w:space="0" w:color="auto"/>
        <w:left w:val="none" w:sz="0" w:space="0" w:color="auto"/>
        <w:bottom w:val="none" w:sz="0" w:space="0" w:color="auto"/>
        <w:right w:val="none" w:sz="0" w:space="0" w:color="auto"/>
      </w:divBdr>
    </w:div>
    <w:div w:id="1172842828">
      <w:bodyDiv w:val="1"/>
      <w:marLeft w:val="0"/>
      <w:marRight w:val="0"/>
      <w:marTop w:val="0"/>
      <w:marBottom w:val="0"/>
      <w:divBdr>
        <w:top w:val="none" w:sz="0" w:space="0" w:color="auto"/>
        <w:left w:val="none" w:sz="0" w:space="0" w:color="auto"/>
        <w:bottom w:val="none" w:sz="0" w:space="0" w:color="auto"/>
        <w:right w:val="none" w:sz="0" w:space="0" w:color="auto"/>
      </w:divBdr>
    </w:div>
    <w:div w:id="1186553268">
      <w:bodyDiv w:val="1"/>
      <w:marLeft w:val="0"/>
      <w:marRight w:val="0"/>
      <w:marTop w:val="0"/>
      <w:marBottom w:val="0"/>
      <w:divBdr>
        <w:top w:val="none" w:sz="0" w:space="0" w:color="auto"/>
        <w:left w:val="none" w:sz="0" w:space="0" w:color="auto"/>
        <w:bottom w:val="none" w:sz="0" w:space="0" w:color="auto"/>
        <w:right w:val="none" w:sz="0" w:space="0" w:color="auto"/>
      </w:divBdr>
    </w:div>
    <w:div w:id="1246189475">
      <w:bodyDiv w:val="1"/>
      <w:marLeft w:val="0"/>
      <w:marRight w:val="0"/>
      <w:marTop w:val="0"/>
      <w:marBottom w:val="0"/>
      <w:divBdr>
        <w:top w:val="none" w:sz="0" w:space="0" w:color="auto"/>
        <w:left w:val="none" w:sz="0" w:space="0" w:color="auto"/>
        <w:bottom w:val="none" w:sz="0" w:space="0" w:color="auto"/>
        <w:right w:val="none" w:sz="0" w:space="0" w:color="auto"/>
      </w:divBdr>
    </w:div>
    <w:div w:id="1260066685">
      <w:bodyDiv w:val="1"/>
      <w:marLeft w:val="0"/>
      <w:marRight w:val="0"/>
      <w:marTop w:val="0"/>
      <w:marBottom w:val="0"/>
      <w:divBdr>
        <w:top w:val="none" w:sz="0" w:space="0" w:color="auto"/>
        <w:left w:val="none" w:sz="0" w:space="0" w:color="auto"/>
        <w:bottom w:val="none" w:sz="0" w:space="0" w:color="auto"/>
        <w:right w:val="none" w:sz="0" w:space="0" w:color="auto"/>
      </w:divBdr>
      <w:divsChild>
        <w:div w:id="152720881">
          <w:marLeft w:val="0"/>
          <w:marRight w:val="0"/>
          <w:marTop w:val="0"/>
          <w:marBottom w:val="0"/>
          <w:divBdr>
            <w:top w:val="none" w:sz="0" w:space="0" w:color="auto"/>
            <w:left w:val="none" w:sz="0" w:space="0" w:color="auto"/>
            <w:bottom w:val="none" w:sz="0" w:space="0" w:color="auto"/>
            <w:right w:val="none" w:sz="0" w:space="0" w:color="auto"/>
          </w:divBdr>
          <w:divsChild>
            <w:div w:id="1163467167">
              <w:marLeft w:val="0"/>
              <w:marRight w:val="0"/>
              <w:marTop w:val="0"/>
              <w:marBottom w:val="0"/>
              <w:divBdr>
                <w:top w:val="none" w:sz="0" w:space="0" w:color="auto"/>
                <w:left w:val="none" w:sz="0" w:space="0" w:color="auto"/>
                <w:bottom w:val="none" w:sz="0" w:space="0" w:color="auto"/>
                <w:right w:val="none" w:sz="0" w:space="0" w:color="auto"/>
              </w:divBdr>
              <w:divsChild>
                <w:div w:id="1670711875">
                  <w:marLeft w:val="150"/>
                  <w:marRight w:val="0"/>
                  <w:marTop w:val="0"/>
                  <w:marBottom w:val="0"/>
                  <w:divBdr>
                    <w:top w:val="none" w:sz="0" w:space="0" w:color="auto"/>
                    <w:left w:val="none" w:sz="0" w:space="0" w:color="auto"/>
                    <w:bottom w:val="none" w:sz="0" w:space="0" w:color="auto"/>
                    <w:right w:val="none" w:sz="0" w:space="0" w:color="auto"/>
                  </w:divBdr>
                  <w:divsChild>
                    <w:div w:id="1370909843">
                      <w:marLeft w:val="300"/>
                      <w:marRight w:val="0"/>
                      <w:marTop w:val="0"/>
                      <w:marBottom w:val="0"/>
                      <w:divBdr>
                        <w:top w:val="none" w:sz="0" w:space="0" w:color="auto"/>
                        <w:left w:val="none" w:sz="0" w:space="0" w:color="auto"/>
                        <w:bottom w:val="none" w:sz="0" w:space="0" w:color="auto"/>
                        <w:right w:val="none" w:sz="0" w:space="0" w:color="auto"/>
                      </w:divBdr>
                    </w:div>
                    <w:div w:id="18047307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7501">
          <w:marLeft w:val="0"/>
          <w:marRight w:val="0"/>
          <w:marTop w:val="0"/>
          <w:marBottom w:val="0"/>
          <w:divBdr>
            <w:top w:val="none" w:sz="0" w:space="0" w:color="auto"/>
            <w:left w:val="none" w:sz="0" w:space="0" w:color="auto"/>
            <w:bottom w:val="none" w:sz="0" w:space="0" w:color="auto"/>
            <w:right w:val="none" w:sz="0" w:space="0" w:color="auto"/>
          </w:divBdr>
          <w:divsChild>
            <w:div w:id="736439993">
              <w:marLeft w:val="0"/>
              <w:marRight w:val="0"/>
              <w:marTop w:val="0"/>
              <w:marBottom w:val="0"/>
              <w:divBdr>
                <w:top w:val="none" w:sz="0" w:space="0" w:color="auto"/>
                <w:left w:val="none" w:sz="0" w:space="0" w:color="auto"/>
                <w:bottom w:val="none" w:sz="0" w:space="0" w:color="auto"/>
                <w:right w:val="none" w:sz="0" w:space="0" w:color="auto"/>
              </w:divBdr>
              <w:divsChild>
                <w:div w:id="1472282162">
                  <w:marLeft w:val="0"/>
                  <w:marRight w:val="0"/>
                  <w:marTop w:val="0"/>
                  <w:marBottom w:val="0"/>
                  <w:divBdr>
                    <w:top w:val="none" w:sz="0" w:space="0" w:color="auto"/>
                    <w:left w:val="none" w:sz="0" w:space="0" w:color="auto"/>
                    <w:bottom w:val="none" w:sz="0" w:space="0" w:color="auto"/>
                    <w:right w:val="none" w:sz="0" w:space="0" w:color="auto"/>
                  </w:divBdr>
                  <w:divsChild>
                    <w:div w:id="2127776398">
                      <w:marLeft w:val="0"/>
                      <w:marRight w:val="0"/>
                      <w:marTop w:val="0"/>
                      <w:marBottom w:val="0"/>
                      <w:divBdr>
                        <w:top w:val="none" w:sz="0" w:space="0" w:color="auto"/>
                        <w:left w:val="none" w:sz="0" w:space="0" w:color="auto"/>
                        <w:bottom w:val="none" w:sz="0" w:space="0" w:color="auto"/>
                        <w:right w:val="none" w:sz="0" w:space="0" w:color="auto"/>
                      </w:divBdr>
                      <w:divsChild>
                        <w:div w:id="717357967">
                          <w:marLeft w:val="0"/>
                          <w:marRight w:val="0"/>
                          <w:marTop w:val="0"/>
                          <w:marBottom w:val="0"/>
                          <w:divBdr>
                            <w:top w:val="none" w:sz="0" w:space="0" w:color="auto"/>
                            <w:left w:val="none" w:sz="0" w:space="0" w:color="auto"/>
                            <w:bottom w:val="none" w:sz="0" w:space="0" w:color="auto"/>
                            <w:right w:val="none" w:sz="0" w:space="0" w:color="auto"/>
                          </w:divBdr>
                          <w:divsChild>
                            <w:div w:id="1649284716">
                              <w:marLeft w:val="0"/>
                              <w:marRight w:val="0"/>
                              <w:marTop w:val="0"/>
                              <w:marBottom w:val="0"/>
                              <w:divBdr>
                                <w:top w:val="none" w:sz="0" w:space="0" w:color="auto"/>
                                <w:left w:val="none" w:sz="0" w:space="0" w:color="auto"/>
                                <w:bottom w:val="none" w:sz="0" w:space="0" w:color="auto"/>
                                <w:right w:val="none" w:sz="0" w:space="0" w:color="auto"/>
                              </w:divBdr>
                              <w:divsChild>
                                <w:div w:id="1079401581">
                                  <w:marLeft w:val="0"/>
                                  <w:marRight w:val="240"/>
                                  <w:marTop w:val="0"/>
                                  <w:marBottom w:val="0"/>
                                  <w:divBdr>
                                    <w:top w:val="none" w:sz="0" w:space="0" w:color="auto"/>
                                    <w:left w:val="none" w:sz="0" w:space="0" w:color="auto"/>
                                    <w:bottom w:val="none" w:sz="0" w:space="0" w:color="auto"/>
                                    <w:right w:val="none" w:sz="0" w:space="0" w:color="auto"/>
                                  </w:divBdr>
                                  <w:divsChild>
                                    <w:div w:id="83454972">
                                      <w:marLeft w:val="0"/>
                                      <w:marRight w:val="0"/>
                                      <w:marTop w:val="0"/>
                                      <w:marBottom w:val="0"/>
                                      <w:divBdr>
                                        <w:top w:val="none" w:sz="0" w:space="0" w:color="auto"/>
                                        <w:left w:val="none" w:sz="0" w:space="0" w:color="auto"/>
                                        <w:bottom w:val="none" w:sz="0" w:space="0" w:color="auto"/>
                                        <w:right w:val="none" w:sz="0" w:space="0" w:color="auto"/>
                                      </w:divBdr>
                                      <w:divsChild>
                                        <w:div w:id="2062553547">
                                          <w:marLeft w:val="0"/>
                                          <w:marRight w:val="0"/>
                                          <w:marTop w:val="0"/>
                                          <w:marBottom w:val="0"/>
                                          <w:divBdr>
                                            <w:top w:val="none" w:sz="0" w:space="0" w:color="auto"/>
                                            <w:left w:val="none" w:sz="0" w:space="0" w:color="auto"/>
                                            <w:bottom w:val="none" w:sz="0" w:space="0" w:color="auto"/>
                                            <w:right w:val="none" w:sz="0" w:space="0" w:color="auto"/>
                                          </w:divBdr>
                                          <w:divsChild>
                                            <w:div w:id="751437074">
                                              <w:marLeft w:val="0"/>
                                              <w:marRight w:val="0"/>
                                              <w:marTop w:val="0"/>
                                              <w:marBottom w:val="0"/>
                                              <w:divBdr>
                                                <w:top w:val="none" w:sz="0" w:space="0" w:color="auto"/>
                                                <w:left w:val="none" w:sz="0" w:space="0" w:color="auto"/>
                                                <w:bottom w:val="none" w:sz="0" w:space="0" w:color="auto"/>
                                                <w:right w:val="none" w:sz="0" w:space="0" w:color="auto"/>
                                              </w:divBdr>
                                            </w:div>
                                          </w:divsChild>
                                        </w:div>
                                        <w:div w:id="2019575162">
                                          <w:marLeft w:val="0"/>
                                          <w:marRight w:val="0"/>
                                          <w:marTop w:val="0"/>
                                          <w:marBottom w:val="0"/>
                                          <w:divBdr>
                                            <w:top w:val="none" w:sz="0" w:space="0" w:color="auto"/>
                                            <w:left w:val="none" w:sz="0" w:space="0" w:color="auto"/>
                                            <w:bottom w:val="none" w:sz="0" w:space="0" w:color="auto"/>
                                            <w:right w:val="none" w:sz="0" w:space="0" w:color="auto"/>
                                          </w:divBdr>
                                          <w:divsChild>
                                            <w:div w:id="7709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3493450">
      <w:bodyDiv w:val="1"/>
      <w:marLeft w:val="0"/>
      <w:marRight w:val="0"/>
      <w:marTop w:val="0"/>
      <w:marBottom w:val="0"/>
      <w:divBdr>
        <w:top w:val="none" w:sz="0" w:space="0" w:color="auto"/>
        <w:left w:val="none" w:sz="0" w:space="0" w:color="auto"/>
        <w:bottom w:val="none" w:sz="0" w:space="0" w:color="auto"/>
        <w:right w:val="none" w:sz="0" w:space="0" w:color="auto"/>
      </w:divBdr>
    </w:div>
    <w:div w:id="1354989072">
      <w:bodyDiv w:val="1"/>
      <w:marLeft w:val="0"/>
      <w:marRight w:val="0"/>
      <w:marTop w:val="0"/>
      <w:marBottom w:val="0"/>
      <w:divBdr>
        <w:top w:val="none" w:sz="0" w:space="0" w:color="auto"/>
        <w:left w:val="none" w:sz="0" w:space="0" w:color="auto"/>
        <w:bottom w:val="none" w:sz="0" w:space="0" w:color="auto"/>
        <w:right w:val="none" w:sz="0" w:space="0" w:color="auto"/>
      </w:divBdr>
    </w:div>
    <w:div w:id="1384527609">
      <w:bodyDiv w:val="1"/>
      <w:marLeft w:val="0"/>
      <w:marRight w:val="0"/>
      <w:marTop w:val="0"/>
      <w:marBottom w:val="0"/>
      <w:divBdr>
        <w:top w:val="none" w:sz="0" w:space="0" w:color="auto"/>
        <w:left w:val="none" w:sz="0" w:space="0" w:color="auto"/>
        <w:bottom w:val="none" w:sz="0" w:space="0" w:color="auto"/>
        <w:right w:val="none" w:sz="0" w:space="0" w:color="auto"/>
      </w:divBdr>
    </w:div>
    <w:div w:id="1430855002">
      <w:bodyDiv w:val="1"/>
      <w:marLeft w:val="0"/>
      <w:marRight w:val="0"/>
      <w:marTop w:val="0"/>
      <w:marBottom w:val="0"/>
      <w:divBdr>
        <w:top w:val="none" w:sz="0" w:space="0" w:color="auto"/>
        <w:left w:val="none" w:sz="0" w:space="0" w:color="auto"/>
        <w:bottom w:val="none" w:sz="0" w:space="0" w:color="auto"/>
        <w:right w:val="none" w:sz="0" w:space="0" w:color="auto"/>
      </w:divBdr>
    </w:div>
    <w:div w:id="1491217941">
      <w:bodyDiv w:val="1"/>
      <w:marLeft w:val="0"/>
      <w:marRight w:val="0"/>
      <w:marTop w:val="0"/>
      <w:marBottom w:val="0"/>
      <w:divBdr>
        <w:top w:val="none" w:sz="0" w:space="0" w:color="auto"/>
        <w:left w:val="none" w:sz="0" w:space="0" w:color="auto"/>
        <w:bottom w:val="none" w:sz="0" w:space="0" w:color="auto"/>
        <w:right w:val="none" w:sz="0" w:space="0" w:color="auto"/>
      </w:divBdr>
    </w:div>
    <w:div w:id="1504197344">
      <w:bodyDiv w:val="1"/>
      <w:marLeft w:val="0"/>
      <w:marRight w:val="0"/>
      <w:marTop w:val="0"/>
      <w:marBottom w:val="0"/>
      <w:divBdr>
        <w:top w:val="none" w:sz="0" w:space="0" w:color="auto"/>
        <w:left w:val="none" w:sz="0" w:space="0" w:color="auto"/>
        <w:bottom w:val="none" w:sz="0" w:space="0" w:color="auto"/>
        <w:right w:val="none" w:sz="0" w:space="0" w:color="auto"/>
      </w:divBdr>
    </w:div>
    <w:div w:id="1511942119">
      <w:bodyDiv w:val="1"/>
      <w:marLeft w:val="0"/>
      <w:marRight w:val="0"/>
      <w:marTop w:val="0"/>
      <w:marBottom w:val="0"/>
      <w:divBdr>
        <w:top w:val="none" w:sz="0" w:space="0" w:color="auto"/>
        <w:left w:val="none" w:sz="0" w:space="0" w:color="auto"/>
        <w:bottom w:val="none" w:sz="0" w:space="0" w:color="auto"/>
        <w:right w:val="none" w:sz="0" w:space="0" w:color="auto"/>
      </w:divBdr>
    </w:div>
    <w:div w:id="1546986536">
      <w:bodyDiv w:val="1"/>
      <w:marLeft w:val="0"/>
      <w:marRight w:val="0"/>
      <w:marTop w:val="0"/>
      <w:marBottom w:val="0"/>
      <w:divBdr>
        <w:top w:val="none" w:sz="0" w:space="0" w:color="auto"/>
        <w:left w:val="none" w:sz="0" w:space="0" w:color="auto"/>
        <w:bottom w:val="none" w:sz="0" w:space="0" w:color="auto"/>
        <w:right w:val="none" w:sz="0" w:space="0" w:color="auto"/>
      </w:divBdr>
    </w:div>
    <w:div w:id="1714042366">
      <w:bodyDiv w:val="1"/>
      <w:marLeft w:val="0"/>
      <w:marRight w:val="0"/>
      <w:marTop w:val="0"/>
      <w:marBottom w:val="0"/>
      <w:divBdr>
        <w:top w:val="none" w:sz="0" w:space="0" w:color="auto"/>
        <w:left w:val="none" w:sz="0" w:space="0" w:color="auto"/>
        <w:bottom w:val="none" w:sz="0" w:space="0" w:color="auto"/>
        <w:right w:val="none" w:sz="0" w:space="0" w:color="auto"/>
      </w:divBdr>
    </w:div>
    <w:div w:id="1770273395">
      <w:bodyDiv w:val="1"/>
      <w:marLeft w:val="0"/>
      <w:marRight w:val="0"/>
      <w:marTop w:val="0"/>
      <w:marBottom w:val="0"/>
      <w:divBdr>
        <w:top w:val="none" w:sz="0" w:space="0" w:color="auto"/>
        <w:left w:val="none" w:sz="0" w:space="0" w:color="auto"/>
        <w:bottom w:val="none" w:sz="0" w:space="0" w:color="auto"/>
        <w:right w:val="none" w:sz="0" w:space="0" w:color="auto"/>
      </w:divBdr>
    </w:div>
    <w:div w:id="1787306089">
      <w:bodyDiv w:val="1"/>
      <w:marLeft w:val="0"/>
      <w:marRight w:val="0"/>
      <w:marTop w:val="0"/>
      <w:marBottom w:val="0"/>
      <w:divBdr>
        <w:top w:val="none" w:sz="0" w:space="0" w:color="auto"/>
        <w:left w:val="none" w:sz="0" w:space="0" w:color="auto"/>
        <w:bottom w:val="none" w:sz="0" w:space="0" w:color="auto"/>
        <w:right w:val="none" w:sz="0" w:space="0" w:color="auto"/>
      </w:divBdr>
      <w:divsChild>
        <w:div w:id="821970394">
          <w:marLeft w:val="0"/>
          <w:marRight w:val="0"/>
          <w:marTop w:val="0"/>
          <w:marBottom w:val="0"/>
          <w:divBdr>
            <w:top w:val="none" w:sz="0" w:space="0" w:color="auto"/>
            <w:left w:val="none" w:sz="0" w:space="0" w:color="auto"/>
            <w:bottom w:val="none" w:sz="0" w:space="0" w:color="auto"/>
            <w:right w:val="none" w:sz="0" w:space="0" w:color="auto"/>
          </w:divBdr>
          <w:divsChild>
            <w:div w:id="1594314225">
              <w:marLeft w:val="165"/>
              <w:marRight w:val="300"/>
              <w:marTop w:val="0"/>
              <w:marBottom w:val="0"/>
              <w:divBdr>
                <w:top w:val="none" w:sz="0" w:space="0" w:color="auto"/>
                <w:left w:val="none" w:sz="0" w:space="0" w:color="auto"/>
                <w:bottom w:val="none" w:sz="0" w:space="0" w:color="auto"/>
                <w:right w:val="none" w:sz="0" w:space="0" w:color="auto"/>
              </w:divBdr>
              <w:divsChild>
                <w:div w:id="814840339">
                  <w:marLeft w:val="0"/>
                  <w:marRight w:val="0"/>
                  <w:marTop w:val="0"/>
                  <w:marBottom w:val="0"/>
                  <w:divBdr>
                    <w:top w:val="none" w:sz="0" w:space="0" w:color="auto"/>
                    <w:left w:val="none" w:sz="0" w:space="0" w:color="auto"/>
                    <w:bottom w:val="none" w:sz="0" w:space="0" w:color="auto"/>
                    <w:right w:val="none" w:sz="0" w:space="0" w:color="auto"/>
                  </w:divBdr>
                  <w:divsChild>
                    <w:div w:id="1047293274">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2022973108">
          <w:marLeft w:val="0"/>
          <w:marRight w:val="0"/>
          <w:marTop w:val="0"/>
          <w:marBottom w:val="0"/>
          <w:divBdr>
            <w:top w:val="none" w:sz="0" w:space="0" w:color="auto"/>
            <w:left w:val="none" w:sz="0" w:space="0" w:color="auto"/>
            <w:bottom w:val="none" w:sz="0" w:space="0" w:color="auto"/>
            <w:right w:val="none" w:sz="0" w:space="0" w:color="auto"/>
          </w:divBdr>
          <w:divsChild>
            <w:div w:id="1333293871">
              <w:marLeft w:val="0"/>
              <w:marRight w:val="0"/>
              <w:marTop w:val="0"/>
              <w:marBottom w:val="0"/>
              <w:divBdr>
                <w:top w:val="none" w:sz="0" w:space="0" w:color="auto"/>
                <w:left w:val="none" w:sz="0" w:space="0" w:color="auto"/>
                <w:bottom w:val="none" w:sz="0" w:space="0" w:color="auto"/>
                <w:right w:val="none" w:sz="0" w:space="0" w:color="auto"/>
              </w:divBdr>
              <w:divsChild>
                <w:div w:id="675234859">
                  <w:marLeft w:val="0"/>
                  <w:marRight w:val="0"/>
                  <w:marTop w:val="345"/>
                  <w:marBottom w:val="0"/>
                  <w:divBdr>
                    <w:top w:val="none" w:sz="0" w:space="0" w:color="auto"/>
                    <w:left w:val="none" w:sz="0" w:space="0" w:color="auto"/>
                    <w:bottom w:val="none" w:sz="0" w:space="0" w:color="auto"/>
                    <w:right w:val="none" w:sz="0" w:space="0" w:color="auto"/>
                  </w:divBdr>
                  <w:divsChild>
                    <w:div w:id="191302921">
                      <w:marLeft w:val="60"/>
                      <w:marRight w:val="0"/>
                      <w:marTop w:val="0"/>
                      <w:marBottom w:val="0"/>
                      <w:divBdr>
                        <w:top w:val="none" w:sz="0" w:space="0" w:color="auto"/>
                        <w:left w:val="none" w:sz="0" w:space="0" w:color="auto"/>
                        <w:bottom w:val="none" w:sz="0" w:space="0" w:color="auto"/>
                        <w:right w:val="none" w:sz="0" w:space="0" w:color="auto"/>
                      </w:divBdr>
                      <w:divsChild>
                        <w:div w:id="11933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161288">
      <w:bodyDiv w:val="1"/>
      <w:marLeft w:val="0"/>
      <w:marRight w:val="0"/>
      <w:marTop w:val="0"/>
      <w:marBottom w:val="0"/>
      <w:divBdr>
        <w:top w:val="none" w:sz="0" w:space="0" w:color="auto"/>
        <w:left w:val="none" w:sz="0" w:space="0" w:color="auto"/>
        <w:bottom w:val="none" w:sz="0" w:space="0" w:color="auto"/>
        <w:right w:val="none" w:sz="0" w:space="0" w:color="auto"/>
      </w:divBdr>
    </w:div>
    <w:div w:id="1876842855">
      <w:bodyDiv w:val="1"/>
      <w:marLeft w:val="0"/>
      <w:marRight w:val="0"/>
      <w:marTop w:val="0"/>
      <w:marBottom w:val="0"/>
      <w:divBdr>
        <w:top w:val="none" w:sz="0" w:space="0" w:color="auto"/>
        <w:left w:val="none" w:sz="0" w:space="0" w:color="auto"/>
        <w:bottom w:val="none" w:sz="0" w:space="0" w:color="auto"/>
        <w:right w:val="none" w:sz="0" w:space="0" w:color="auto"/>
      </w:divBdr>
      <w:divsChild>
        <w:div w:id="2010210921">
          <w:marLeft w:val="0"/>
          <w:marRight w:val="0"/>
          <w:marTop w:val="0"/>
          <w:marBottom w:val="0"/>
          <w:divBdr>
            <w:top w:val="none" w:sz="0" w:space="0" w:color="auto"/>
            <w:left w:val="none" w:sz="0" w:space="0" w:color="auto"/>
            <w:bottom w:val="none" w:sz="0" w:space="0" w:color="auto"/>
            <w:right w:val="none" w:sz="0" w:space="0" w:color="auto"/>
          </w:divBdr>
        </w:div>
      </w:divsChild>
    </w:div>
    <w:div w:id="1882474683">
      <w:bodyDiv w:val="1"/>
      <w:marLeft w:val="0"/>
      <w:marRight w:val="0"/>
      <w:marTop w:val="0"/>
      <w:marBottom w:val="0"/>
      <w:divBdr>
        <w:top w:val="none" w:sz="0" w:space="0" w:color="auto"/>
        <w:left w:val="none" w:sz="0" w:space="0" w:color="auto"/>
        <w:bottom w:val="none" w:sz="0" w:space="0" w:color="auto"/>
        <w:right w:val="none" w:sz="0" w:space="0" w:color="auto"/>
      </w:divBdr>
    </w:div>
    <w:div w:id="1924139299">
      <w:bodyDiv w:val="1"/>
      <w:marLeft w:val="0"/>
      <w:marRight w:val="0"/>
      <w:marTop w:val="0"/>
      <w:marBottom w:val="0"/>
      <w:divBdr>
        <w:top w:val="none" w:sz="0" w:space="0" w:color="auto"/>
        <w:left w:val="none" w:sz="0" w:space="0" w:color="auto"/>
        <w:bottom w:val="none" w:sz="0" w:space="0" w:color="auto"/>
        <w:right w:val="none" w:sz="0" w:space="0" w:color="auto"/>
      </w:divBdr>
    </w:div>
    <w:div w:id="1952123081">
      <w:bodyDiv w:val="1"/>
      <w:marLeft w:val="0"/>
      <w:marRight w:val="0"/>
      <w:marTop w:val="0"/>
      <w:marBottom w:val="0"/>
      <w:divBdr>
        <w:top w:val="none" w:sz="0" w:space="0" w:color="auto"/>
        <w:left w:val="none" w:sz="0" w:space="0" w:color="auto"/>
        <w:bottom w:val="none" w:sz="0" w:space="0" w:color="auto"/>
        <w:right w:val="none" w:sz="0" w:space="0" w:color="auto"/>
      </w:divBdr>
    </w:div>
    <w:div w:id="1967195281">
      <w:bodyDiv w:val="1"/>
      <w:marLeft w:val="0"/>
      <w:marRight w:val="0"/>
      <w:marTop w:val="0"/>
      <w:marBottom w:val="0"/>
      <w:divBdr>
        <w:top w:val="none" w:sz="0" w:space="0" w:color="auto"/>
        <w:left w:val="none" w:sz="0" w:space="0" w:color="auto"/>
        <w:bottom w:val="none" w:sz="0" w:space="0" w:color="auto"/>
        <w:right w:val="none" w:sz="0" w:space="0" w:color="auto"/>
      </w:divBdr>
    </w:div>
    <w:div w:id="2031028427">
      <w:bodyDiv w:val="1"/>
      <w:marLeft w:val="0"/>
      <w:marRight w:val="0"/>
      <w:marTop w:val="0"/>
      <w:marBottom w:val="0"/>
      <w:divBdr>
        <w:top w:val="none" w:sz="0" w:space="0" w:color="auto"/>
        <w:left w:val="none" w:sz="0" w:space="0" w:color="auto"/>
        <w:bottom w:val="none" w:sz="0" w:space="0" w:color="auto"/>
        <w:right w:val="none" w:sz="0" w:space="0" w:color="auto"/>
      </w:divBdr>
    </w:div>
    <w:div w:id="2098482161">
      <w:bodyDiv w:val="1"/>
      <w:marLeft w:val="0"/>
      <w:marRight w:val="0"/>
      <w:marTop w:val="0"/>
      <w:marBottom w:val="0"/>
      <w:divBdr>
        <w:top w:val="none" w:sz="0" w:space="0" w:color="auto"/>
        <w:left w:val="none" w:sz="0" w:space="0" w:color="auto"/>
        <w:bottom w:val="none" w:sz="0" w:space="0" w:color="auto"/>
        <w:right w:val="none" w:sz="0" w:space="0" w:color="auto"/>
      </w:divBdr>
    </w:div>
    <w:div w:id="2105956533">
      <w:bodyDiv w:val="1"/>
      <w:marLeft w:val="0"/>
      <w:marRight w:val="0"/>
      <w:marTop w:val="0"/>
      <w:marBottom w:val="0"/>
      <w:divBdr>
        <w:top w:val="none" w:sz="0" w:space="0" w:color="auto"/>
        <w:left w:val="none" w:sz="0" w:space="0" w:color="auto"/>
        <w:bottom w:val="none" w:sz="0" w:space="0" w:color="auto"/>
        <w:right w:val="none" w:sz="0" w:space="0" w:color="auto"/>
      </w:divBdr>
    </w:div>
    <w:div w:id="2107342381">
      <w:bodyDiv w:val="1"/>
      <w:marLeft w:val="0"/>
      <w:marRight w:val="0"/>
      <w:marTop w:val="0"/>
      <w:marBottom w:val="0"/>
      <w:divBdr>
        <w:top w:val="none" w:sz="0" w:space="0" w:color="auto"/>
        <w:left w:val="none" w:sz="0" w:space="0" w:color="auto"/>
        <w:bottom w:val="none" w:sz="0" w:space="0" w:color="auto"/>
        <w:right w:val="none" w:sz="0" w:space="0" w:color="auto"/>
      </w:divBdr>
    </w:div>
    <w:div w:id="210842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fontTable" Target="fontTable.xml"/><Relationship Id="rId21" Type="http://schemas.openxmlformats.org/officeDocument/2006/relationships/header" Target="header7.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eader" Target="header11.xml"/><Relationship Id="rId38"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yperlink" Target="https://github.com/Unathimtwa/Web-Scrap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yperlink" Target="https://github.com/Unathimtwa" TargetMode="External"/><Relationship Id="rId37" Type="http://schemas.openxmlformats.org/officeDocument/2006/relationships/header" Target="header1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1.xml"/><Relationship Id="rId36" Type="http://schemas.openxmlformats.org/officeDocument/2006/relationships/footer" Target="footer13.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yperlink" Target="https://github.com/Unathimtwa/Human-Resource-Analysis.g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0.xml"/><Relationship Id="rId30" Type="http://schemas.openxmlformats.org/officeDocument/2006/relationships/hyperlink" Target="https://github.com/Women-Techsters-Fellowship-2021/Tand-Edu-App-Project.git" TargetMode="External"/><Relationship Id="rId35" Type="http://schemas.openxmlformats.org/officeDocument/2006/relationships/footer" Target="footer12.xml"/><Relationship Id="rId8" Type="http://schemas.openxmlformats.org/officeDocument/2006/relationships/header" Target="header1.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po%20Awojide\AppData\Roaming\Microsoft\Templates\Creative%20resume,%20designed%20by%20MOO(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9CD2B-75A6-4DAE-86DD-5C2A5AC44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MOO(2)</Template>
  <TotalTime>5648</TotalTime>
  <Pages>4</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Olabalu</dc:creator>
  <cp:keywords/>
  <dc:description/>
  <cp:lastModifiedBy>Unathi Mtwa</cp:lastModifiedBy>
  <cp:revision>54</cp:revision>
  <cp:lastPrinted>2021-05-31T14:12:00Z</cp:lastPrinted>
  <dcterms:created xsi:type="dcterms:W3CDTF">2022-04-18T13:56:00Z</dcterms:created>
  <dcterms:modified xsi:type="dcterms:W3CDTF">2025-04-25T11:51:00Z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_2015_ms_pID_725343">
    <vt:lpwstr>(3)AJ18/3meOZIiDWdbWbJPoyZNCJKmwKUU9xlvtn/13gWCPOvZZpyXR0i2FUPUYnozz5X9/pge
xAl3j00rDglmtLFJxM7cf4l4kv9KT/KKXjcxUVAuTFLutV1w6vi0cAEsq/Y3OjDE6NZAp5Tq
9WOWAOXOfHcR9tiQAddvQZSHgLGGExJRjkjskrc7M5SO6EhkaHE96IoiyoOb3/a1rHw9B/cP
LothJ3ItyQUPSeuvBn</vt:lpwstr>
  </property>
  <property fmtid="{D5CDD505-2E9C-101B-9397-08002B2CF9AE}" pid="4" name="_2015_ms_pID_7253431">
    <vt:lpwstr>7ydbf1gWB+mdX8HgtnycGCJshSj8yzLlFM5FQr3YVg1vdcGgLSds8g
/m1kUFSi7FahQQsncBY9hPMDsbK1maFH+Twp8KPUBSXlO1r6rUVbuCjQohEkFaznW+D+5CHc
xFslf59fgIey/JZDBzFZTeFiaTS1dPzrNVr8D/pWt0e4mVQb8+x62ZfTrvT3hnAgg0PfQvZF
YpEkAfdSrcvL+fWma6Ueb7+ncebhbsrrBMS1</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1544956684</vt:lpwstr>
  </property>
  <property fmtid="{D5CDD505-2E9C-101B-9397-08002B2CF9AE}" pid="9" name="_2015_ms_pID_7253432">
    <vt:lpwstr>Hg==</vt:lpwstr>
  </property>
</Properties>
</file>